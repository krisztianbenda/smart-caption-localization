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7E3C5B" w:rsidRDefault="007E3C5B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7E3C5B" w:rsidRDefault="007E3C5B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2351ECE" w:rsidR="007E3C5B" w:rsidRDefault="007E3C5B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7E3C5B" w:rsidRDefault="007E3C5B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7E3C5B" w:rsidRDefault="007E3C5B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2351ECE" w:rsidR="007E3C5B" w:rsidRDefault="007E3C5B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211B3F63" w14:textId="43E2031F" w:rsidR="00331093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7790274" w:history="1">
        <w:r w:rsidR="00331093" w:rsidRPr="00321EF1">
          <w:rPr>
            <w:rStyle w:val="Hyperlink"/>
            <w:noProof/>
          </w:rPr>
          <w:t>Összefoglaló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_Toc37790274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5</w:t>
        </w:r>
        <w:r w:rsidR="00331093">
          <w:rPr>
            <w:noProof/>
            <w:webHidden/>
          </w:rPr>
          <w:fldChar w:fldCharType="end"/>
        </w:r>
      </w:hyperlink>
    </w:p>
    <w:p w14:paraId="2D5B7595" w14:textId="43E826CD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75" w:history="1">
        <w:r w:rsidR="00331093" w:rsidRPr="00321EF1">
          <w:rPr>
            <w:rStyle w:val="Hyperlink"/>
            <w:noProof/>
            <w:lang w:val="en-GB"/>
          </w:rPr>
          <w:t>Abstract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_Toc37790275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6</w:t>
        </w:r>
        <w:r w:rsidR="00331093">
          <w:rPr>
            <w:noProof/>
            <w:webHidden/>
          </w:rPr>
          <w:fldChar w:fldCharType="end"/>
        </w:r>
      </w:hyperlink>
    </w:p>
    <w:p w14:paraId="28BAACF2" w14:textId="02FB17E5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76" w:history="1">
        <w:r w:rsidR="00331093" w:rsidRPr="00321EF1">
          <w:rPr>
            <w:rStyle w:val="Hyperlink"/>
            <w:noProof/>
          </w:rPr>
          <w:t>1 Bevezetés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_Toc37790276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7</w:t>
        </w:r>
        <w:r w:rsidR="00331093">
          <w:rPr>
            <w:noProof/>
            <w:webHidden/>
          </w:rPr>
          <w:fldChar w:fldCharType="end"/>
        </w:r>
      </w:hyperlink>
    </w:p>
    <w:p w14:paraId="1C899543" w14:textId="7708CD08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7" w:history="1">
        <w:r w:rsidR="00331093" w:rsidRPr="00321EF1">
          <w:rPr>
            <w:rStyle w:val="Hyperlink"/>
            <w:noProof/>
          </w:rPr>
          <w:t>1.1 A témakör ismertetése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_Toc37790277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8</w:t>
        </w:r>
        <w:r w:rsidR="00331093">
          <w:rPr>
            <w:noProof/>
            <w:webHidden/>
          </w:rPr>
          <w:fldChar w:fldCharType="end"/>
        </w:r>
      </w:hyperlink>
    </w:p>
    <w:p w14:paraId="652FDA8B" w14:textId="5B16F059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8" w:history="1">
        <w:r w:rsidR="00331093" w:rsidRPr="00321EF1">
          <w:rPr>
            <w:rStyle w:val="Hyperlink"/>
            <w:noProof/>
          </w:rPr>
          <w:t>1.1.1 Felirattípusok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_Toc37790278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9</w:t>
        </w:r>
        <w:r w:rsidR="00331093">
          <w:rPr>
            <w:noProof/>
            <w:webHidden/>
          </w:rPr>
          <w:fldChar w:fldCharType="end"/>
        </w:r>
      </w:hyperlink>
    </w:p>
    <w:p w14:paraId="77DFF0F7" w14:textId="7B9BC070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9" w:history="1">
        <w:r w:rsidR="00331093" w:rsidRPr="00321EF1">
          <w:rPr>
            <w:rStyle w:val="Hyperlink"/>
            <w:noProof/>
          </w:rPr>
          <w:t>1.1.2 Feliratozás folyamata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_Toc37790279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10</w:t>
        </w:r>
        <w:r w:rsidR="00331093">
          <w:rPr>
            <w:noProof/>
            <w:webHidden/>
          </w:rPr>
          <w:fldChar w:fldCharType="end"/>
        </w:r>
      </w:hyperlink>
    </w:p>
    <w:p w14:paraId="652C3834" w14:textId="6DF6834E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0" w:history="1">
        <w:r w:rsidR="00331093" w:rsidRPr="00321EF1">
          <w:rPr>
            <w:rStyle w:val="Hyperlink"/>
            <w:noProof/>
            <w:highlight w:val="yellow"/>
          </w:rPr>
          <w:t>1.2 A feladat részletes bemutatása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_Toc37790280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11</w:t>
        </w:r>
        <w:r w:rsidR="00331093">
          <w:rPr>
            <w:noProof/>
            <w:webHidden/>
          </w:rPr>
          <w:fldChar w:fldCharType="end"/>
        </w:r>
      </w:hyperlink>
    </w:p>
    <w:p w14:paraId="6C75021F" w14:textId="5B2AC924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81" w:history="1">
        <w:r w:rsidR="00331093" w:rsidRPr="00321EF1">
          <w:rPr>
            <w:rStyle w:val="Hyperlink"/>
            <w:noProof/>
          </w:rPr>
          <w:t>2 Irodalomkutatás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_Toc37790281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13</w:t>
        </w:r>
        <w:r w:rsidR="00331093">
          <w:rPr>
            <w:noProof/>
            <w:webHidden/>
          </w:rPr>
          <w:fldChar w:fldCharType="end"/>
        </w:r>
      </w:hyperlink>
    </w:p>
    <w:p w14:paraId="5FDF5A4B" w14:textId="4FD16B37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2" w:history="1">
        <w:r w:rsidR="00331093" w:rsidRPr="00321EF1">
          <w:rPr>
            <w:rStyle w:val="Hyperlink"/>
            <w:noProof/>
          </w:rPr>
          <w:t>2.1 Párbeszéd alapú feliratelhelyezés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_Toc37790282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13</w:t>
        </w:r>
        <w:r w:rsidR="00331093">
          <w:rPr>
            <w:noProof/>
            <w:webHidden/>
          </w:rPr>
          <w:fldChar w:fldCharType="end"/>
        </w:r>
      </w:hyperlink>
    </w:p>
    <w:p w14:paraId="1697D2FA" w14:textId="2AC8986A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83" w:history="1">
        <w:r w:rsidR="00331093" w:rsidRPr="00321EF1">
          <w:rPr>
            <w:rStyle w:val="Hyperlink"/>
            <w:noProof/>
          </w:rPr>
          <w:t>3 Tervezés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_Toc37790283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18</w:t>
        </w:r>
        <w:r w:rsidR="00331093">
          <w:rPr>
            <w:noProof/>
            <w:webHidden/>
          </w:rPr>
          <w:fldChar w:fldCharType="end"/>
        </w:r>
      </w:hyperlink>
    </w:p>
    <w:p w14:paraId="59859197" w14:textId="6617FC06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4" w:history="1">
        <w:r w:rsidR="00331093" w:rsidRPr="00321EF1">
          <w:rPr>
            <w:rStyle w:val="Hyperlink"/>
            <w:noProof/>
          </w:rPr>
          <w:t>3.1 Kép feliratpozícionáló rendszer tervezése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_Toc37790284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18</w:t>
        </w:r>
        <w:r w:rsidR="00331093">
          <w:rPr>
            <w:noProof/>
            <w:webHidden/>
          </w:rPr>
          <w:fldChar w:fldCharType="end"/>
        </w:r>
      </w:hyperlink>
    </w:p>
    <w:p w14:paraId="742F46B6" w14:textId="25B5312C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5" w:history="1">
        <w:r w:rsidR="00331093" w:rsidRPr="00321EF1">
          <w:rPr>
            <w:rStyle w:val="Hyperlink"/>
            <w:noProof/>
          </w:rPr>
          <w:t>3.1.1 Képtulajdonságok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_Toc37790285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18</w:t>
        </w:r>
        <w:r w:rsidR="00331093">
          <w:rPr>
            <w:noProof/>
            <w:webHidden/>
          </w:rPr>
          <w:fldChar w:fldCharType="end"/>
        </w:r>
      </w:hyperlink>
    </w:p>
    <w:p w14:paraId="54B8B3CB" w14:textId="295591A9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6" w:history="1">
        <w:r w:rsidR="00331093" w:rsidRPr="00321EF1">
          <w:rPr>
            <w:rStyle w:val="Hyperlink"/>
            <w:noProof/>
          </w:rPr>
          <w:t>3.1.2 Éldetekciós módszerek vizsgálata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_Toc37790286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20</w:t>
        </w:r>
        <w:r w:rsidR="00331093">
          <w:rPr>
            <w:noProof/>
            <w:webHidden/>
          </w:rPr>
          <w:fldChar w:fldCharType="end"/>
        </w:r>
      </w:hyperlink>
    </w:p>
    <w:p w14:paraId="4CD6605E" w14:textId="1AB4D655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7" w:history="1">
        <w:r w:rsidR="00331093" w:rsidRPr="00321EF1">
          <w:rPr>
            <w:rStyle w:val="Hyperlink"/>
            <w:noProof/>
          </w:rPr>
          <w:t>3.1.3 Rendszerarchitektúra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_Toc37790287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23</w:t>
        </w:r>
        <w:r w:rsidR="00331093">
          <w:rPr>
            <w:noProof/>
            <w:webHidden/>
          </w:rPr>
          <w:fldChar w:fldCharType="end"/>
        </w:r>
      </w:hyperlink>
    </w:p>
    <w:p w14:paraId="573BC605" w14:textId="58265733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8" w:history="1">
        <w:r w:rsidR="00331093" w:rsidRPr="00321EF1">
          <w:rPr>
            <w:rStyle w:val="Hyperlink"/>
            <w:noProof/>
          </w:rPr>
          <w:t>3.2 Videó feliratpozícionáló rendszer tervezése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_Toc37790288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24</w:t>
        </w:r>
        <w:r w:rsidR="00331093">
          <w:rPr>
            <w:noProof/>
            <w:webHidden/>
          </w:rPr>
          <w:fldChar w:fldCharType="end"/>
        </w:r>
      </w:hyperlink>
    </w:p>
    <w:p w14:paraId="2B289FC9" w14:textId="5E27625E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9" w:history="1">
        <w:r w:rsidR="00331093" w:rsidRPr="00321EF1">
          <w:rPr>
            <w:rStyle w:val="Hyperlink"/>
            <w:noProof/>
          </w:rPr>
          <w:t>3.2.1 Inputok előállítása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_Toc37790289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25</w:t>
        </w:r>
        <w:r w:rsidR="00331093">
          <w:rPr>
            <w:noProof/>
            <w:webHidden/>
          </w:rPr>
          <w:fldChar w:fldCharType="end"/>
        </w:r>
      </w:hyperlink>
    </w:p>
    <w:p w14:paraId="5086A00F" w14:textId="3CF7EA60" w:rsidR="00331093" w:rsidRDefault="007E3C5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0" w:history="1">
        <w:r w:rsidR="00331093" w:rsidRPr="00321EF1">
          <w:rPr>
            <w:rStyle w:val="Hyperlink"/>
            <w:noProof/>
          </w:rPr>
          <w:t>3.2.2 Output kezelése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_Toc37790290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26</w:t>
        </w:r>
        <w:r w:rsidR="00331093">
          <w:rPr>
            <w:noProof/>
            <w:webHidden/>
          </w:rPr>
          <w:fldChar w:fldCharType="end"/>
        </w:r>
      </w:hyperlink>
    </w:p>
    <w:p w14:paraId="57B74893" w14:textId="3DE5A482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91" w:history="1">
        <w:r w:rsidR="00331093" w:rsidRPr="00321EF1">
          <w:rPr>
            <w:rStyle w:val="Hyperlink"/>
            <w:noProof/>
          </w:rPr>
          <w:t>4 Megvalósítás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_Toc37790291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27</w:t>
        </w:r>
        <w:r w:rsidR="00331093">
          <w:rPr>
            <w:noProof/>
            <w:webHidden/>
          </w:rPr>
          <w:fldChar w:fldCharType="end"/>
        </w:r>
      </w:hyperlink>
    </w:p>
    <w:p w14:paraId="2D68032C" w14:textId="5EA9E27B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2" w:history="1">
        <w:r w:rsidR="00331093" w:rsidRPr="00321EF1">
          <w:rPr>
            <w:rStyle w:val="Hyperlink"/>
            <w:noProof/>
          </w:rPr>
          <w:t>4.1 Éldetekció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_Toc37790292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27</w:t>
        </w:r>
        <w:r w:rsidR="00331093">
          <w:rPr>
            <w:noProof/>
            <w:webHidden/>
          </w:rPr>
          <w:fldChar w:fldCharType="end"/>
        </w:r>
      </w:hyperlink>
    </w:p>
    <w:p w14:paraId="0A4E8BAD" w14:textId="587E0195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3" w:history="1">
        <w:r w:rsidR="00331093" w:rsidRPr="00321EF1">
          <w:rPr>
            <w:rStyle w:val="Hyperlink"/>
            <w:noProof/>
          </w:rPr>
          <w:t>4.2 Objektumdetektálás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_Toc37790293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28</w:t>
        </w:r>
        <w:r w:rsidR="00331093">
          <w:rPr>
            <w:noProof/>
            <w:webHidden/>
          </w:rPr>
          <w:fldChar w:fldCharType="end"/>
        </w:r>
      </w:hyperlink>
    </w:p>
    <w:p w14:paraId="0251136A" w14:textId="55AC3EE9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4" w:history="1">
        <w:r w:rsidR="00331093" w:rsidRPr="00321EF1">
          <w:rPr>
            <w:rStyle w:val="Hyperlink"/>
            <w:noProof/>
          </w:rPr>
          <w:t>4.3 Karakterlokalizáció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_Toc37790294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30</w:t>
        </w:r>
        <w:r w:rsidR="00331093">
          <w:rPr>
            <w:noProof/>
            <w:webHidden/>
          </w:rPr>
          <w:fldChar w:fldCharType="end"/>
        </w:r>
      </w:hyperlink>
    </w:p>
    <w:p w14:paraId="7B627962" w14:textId="6A4FCD55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5" w:history="1">
        <w:r w:rsidR="00331093" w:rsidRPr="00321EF1">
          <w:rPr>
            <w:rStyle w:val="Hyperlink"/>
            <w:noProof/>
          </w:rPr>
          <w:t>4.4 Logó és márkajelzés detekció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_Toc37790295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32</w:t>
        </w:r>
        <w:r w:rsidR="00331093">
          <w:rPr>
            <w:noProof/>
            <w:webHidden/>
          </w:rPr>
          <w:fldChar w:fldCharType="end"/>
        </w:r>
      </w:hyperlink>
    </w:p>
    <w:p w14:paraId="0BD7A76F" w14:textId="4DBAA6CC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6" w:history="1">
        <w:r w:rsidR="00331093" w:rsidRPr="00321EF1">
          <w:rPr>
            <w:rStyle w:val="Hyperlink"/>
            <w:noProof/>
          </w:rPr>
          <w:t>4.5 Algoritmusok felhasználása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_Toc37790296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34</w:t>
        </w:r>
        <w:r w:rsidR="00331093">
          <w:rPr>
            <w:noProof/>
            <w:webHidden/>
          </w:rPr>
          <w:fldChar w:fldCharType="end"/>
        </w:r>
      </w:hyperlink>
    </w:p>
    <w:p w14:paraId="6B3EF70F" w14:textId="0A1E23E6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97" w:history="1">
        <w:r w:rsidR="00331093" w:rsidRPr="00321EF1">
          <w:rPr>
            <w:rStyle w:val="Hyperlink"/>
            <w:noProof/>
          </w:rPr>
          <w:t>5 Lezárás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_Toc37790297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37</w:t>
        </w:r>
        <w:r w:rsidR="00331093">
          <w:rPr>
            <w:noProof/>
            <w:webHidden/>
          </w:rPr>
          <w:fldChar w:fldCharType="end"/>
        </w:r>
      </w:hyperlink>
    </w:p>
    <w:p w14:paraId="6998DAF4" w14:textId="4395DF9B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8" w:history="1">
        <w:r w:rsidR="00331093" w:rsidRPr="00321EF1">
          <w:rPr>
            <w:rStyle w:val="Hyperlink"/>
            <w:noProof/>
          </w:rPr>
          <w:t>5.1 Továbbfejlesztési javaslatok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_Toc37790298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37</w:t>
        </w:r>
        <w:r w:rsidR="00331093">
          <w:rPr>
            <w:noProof/>
            <w:webHidden/>
          </w:rPr>
          <w:fldChar w:fldCharType="end"/>
        </w:r>
      </w:hyperlink>
    </w:p>
    <w:p w14:paraId="2814C10C" w14:textId="297CC0CD" w:rsidR="00331093" w:rsidRDefault="007E3C5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9" w:history="1">
        <w:r w:rsidR="00331093" w:rsidRPr="00321EF1">
          <w:rPr>
            <w:rStyle w:val="Hyperlink"/>
            <w:noProof/>
          </w:rPr>
          <w:t>5.2 Összefoglalás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_Toc37790299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37</w:t>
        </w:r>
        <w:r w:rsidR="00331093">
          <w:rPr>
            <w:noProof/>
            <w:webHidden/>
          </w:rPr>
          <w:fldChar w:fldCharType="end"/>
        </w:r>
      </w:hyperlink>
    </w:p>
    <w:p w14:paraId="3F3EAD3F" w14:textId="0873ED1C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300" w:history="1">
        <w:r w:rsidR="00331093" w:rsidRPr="00321EF1">
          <w:rPr>
            <w:rStyle w:val="Hyperlink"/>
            <w:noProof/>
          </w:rPr>
          <w:t>Irodalomjegyzék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_Toc37790300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38</w:t>
        </w:r>
        <w:r w:rsidR="00331093">
          <w:rPr>
            <w:noProof/>
            <w:webHidden/>
          </w:rPr>
          <w:fldChar w:fldCharType="end"/>
        </w:r>
      </w:hyperlink>
    </w:p>
    <w:p w14:paraId="62891317" w14:textId="302C2C23" w:rsidR="00331093" w:rsidRDefault="007E3C5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301" w:history="1">
        <w:r w:rsidR="00331093" w:rsidRPr="00321EF1">
          <w:rPr>
            <w:rStyle w:val="Hyperlink"/>
            <w:noProof/>
          </w:rPr>
          <w:t>6 Függelék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_Toc37790301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41</w:t>
        </w:r>
        <w:r w:rsidR="00331093">
          <w:rPr>
            <w:noProof/>
            <w:webHidden/>
          </w:rPr>
          <w:fldChar w:fldCharType="end"/>
        </w:r>
      </w:hyperlink>
    </w:p>
    <w:p w14:paraId="68F20A4D" w14:textId="3FAE44F4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05378560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7E3C5B">
        <w:rPr>
          <w:noProof/>
        </w:rPr>
        <w:t>2020. 04. 17.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7790274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7790275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7790276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5B267AB1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66650ACA" w:rsidR="00BC444B" w:rsidRDefault="00A75C9F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331093">
        <w:t>[1]</w:t>
      </w:r>
      <w:r w:rsidR="003E5D6A">
        <w:fldChar w:fldCharType="end"/>
      </w:r>
    </w:p>
    <w:p w14:paraId="07A7B891" w14:textId="7CCD59F6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72435737" w:rsidR="002D02B7" w:rsidRDefault="00A75C9F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7790277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7790278"/>
      <w:r>
        <w:t>Felirattípusok</w:t>
      </w:r>
      <w:bookmarkEnd w:id="11"/>
    </w:p>
    <w:p w14:paraId="1E98C4ED" w14:textId="51CBE9E6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331093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7F06301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331093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331093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1</w:t>
      </w:r>
      <w:r w:rsidR="00331093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19254D7C" w:rsidR="007B61FD" w:rsidRPr="007B61FD" w:rsidRDefault="00471032" w:rsidP="00C806D2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8C5CEA">
        <w:rPr>
          <w:noProof/>
        </w:rPr>
        <w:t>1</w:t>
      </w:r>
      <w:r>
        <w:fldChar w:fldCharType="end"/>
      </w:r>
      <w:r w:rsidR="00C806D2">
        <w:t>. táblázat</w:t>
      </w:r>
      <w:bookmarkEnd w:id="12"/>
      <w:r w:rsidR="00C806D2">
        <w:t xml:space="preserve">: Open és </w:t>
      </w:r>
      <w:r w:rsidR="00C806D2" w:rsidRPr="00C806D2">
        <w:rPr>
          <w:lang w:val="en-US"/>
        </w:rPr>
        <w:t>Closed</w:t>
      </w:r>
      <w:r w:rsidR="00C806D2">
        <w:t xml:space="preserve"> </w:t>
      </w:r>
      <w:r w:rsidR="00C806D2" w:rsidRPr="00C806D2">
        <w:rPr>
          <w:lang w:val="en-US"/>
        </w:rPr>
        <w:t>Captioning</w:t>
      </w:r>
      <w:r w:rsidR="00C806D2"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proofErr w:type="spellStart"/>
      <w:r w:rsidR="00454C44" w:rsidRPr="00834B9E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7790279"/>
      <w:r>
        <w:t>Feliratozás folyamata</w:t>
      </w:r>
      <w:bookmarkEnd w:id="13"/>
      <w:bookmarkEnd w:id="14"/>
    </w:p>
    <w:p w14:paraId="4196E72E" w14:textId="411A9ED8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331093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331093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331093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331093">
        <w:t>[7]</w:t>
      </w:r>
      <w:r>
        <w:fldChar w:fldCharType="end"/>
      </w:r>
      <w:r>
        <w:t>.</w:t>
      </w:r>
    </w:p>
    <w:p w14:paraId="552FB4DD" w14:textId="5A20078F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331093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331093">
        <w:t>[9]</w:t>
      </w:r>
      <w:r w:rsidR="00EA1D45">
        <w:fldChar w:fldCharType="end"/>
      </w:r>
      <w:r w:rsidR="00EA1D45">
        <w:t>.</w:t>
      </w:r>
    </w:p>
    <w:p w14:paraId="223A645E" w14:textId="7F829250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7790280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1A386B2E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331093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041C63CA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331093" w:rsidRPr="00331093">
        <w:rPr>
          <w:noProof/>
          <w:highlight w:val="yellow"/>
        </w:rPr>
        <w:t>1.2.</w:t>
      </w:r>
      <w:r w:rsidR="00331093" w:rsidRPr="00331093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 xml:space="preserve">mesterséges intelligencia alapokon más megközelítéssel precízebb és </w:t>
      </w:r>
      <w:proofErr w:type="spellStart"/>
      <w:r w:rsidR="007875A4" w:rsidRPr="00EC79DD">
        <w:rPr>
          <w:highlight w:val="yellow"/>
        </w:rPr>
        <w:t>determinisztikusabb</w:t>
      </w:r>
      <w:proofErr w:type="spellEnd"/>
      <w:r w:rsidR="007875A4" w:rsidRPr="00EC79DD">
        <w:rPr>
          <w:highlight w:val="yellow"/>
        </w:rPr>
        <w:t xml:space="preserve">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7790281"/>
      <w:r>
        <w:lastRenderedPageBreak/>
        <w:t>Irodalomkutatás</w:t>
      </w:r>
      <w:bookmarkEnd w:id="16"/>
    </w:p>
    <w:p w14:paraId="061CCCEB" w14:textId="4E1F979D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331093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331093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7790282"/>
      <w:r>
        <w:t>Párbeszéd alapú feliratelhelyezés</w:t>
      </w:r>
      <w:bookmarkEnd w:id="17"/>
    </w:p>
    <w:p w14:paraId="4B61CE72" w14:textId="0AB99751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331093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486D2409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331093">
        <w:rPr>
          <w:noProof/>
        </w:rPr>
        <w:t>2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331093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568140D2" w:rsidR="00AE3D7B" w:rsidRDefault="00A75C9F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2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331093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259CF2F7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331093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7E3C5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620EDDD1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331093" w:rsidRPr="00331093">
        <w:t>2.2</w:t>
      </w:r>
      <w:r w:rsidR="00331093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657471F4" w:rsidR="004034E6" w:rsidRDefault="00A75C9F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 w:rsidR="00331093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 w:rsidR="00331093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331093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46513A2D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331093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39C5E4BD" w:rsidR="00510A76" w:rsidRDefault="00BC444B" w:rsidP="004034E6">
      <w:r>
        <w:t xml:space="preserve">Érdekes, hogy </w:t>
      </w:r>
      <w:r w:rsidR="00024681">
        <w:t xml:space="preserve">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331093">
        <w:t>[</w:t>
      </w:r>
      <w:r w:rsidR="00331093">
        <w:t>1</w:t>
      </w:r>
      <w:r w:rsidR="00331093">
        <w:t>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16A9EB9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331093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539796AE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 xml:space="preserve">, mintsem egy távolabbi helyre. Illetve </w:t>
      </w:r>
      <w:r w:rsidR="00017102">
        <w:t>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5CCB1F6E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Ref37678654"/>
      <w:bookmarkStart w:id="21" w:name="_Toc37790283"/>
      <w:r>
        <w:lastRenderedPageBreak/>
        <w:t>Tervezés</w:t>
      </w:r>
      <w:bookmarkEnd w:id="20"/>
      <w:bookmarkEnd w:id="21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Videókon feliratszegmens pozíció optimalizálás</w:t>
      </w:r>
      <w:r w:rsidR="000C390E" w:rsidRPr="00EC79DD">
        <w:t>a</w:t>
      </w:r>
    </w:p>
    <w:p w14:paraId="0B79779C" w14:textId="45143C83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331093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50A920D2" w:rsidR="0055549E" w:rsidRPr="0055549E" w:rsidRDefault="0055549E" w:rsidP="0055549E">
      <w:pPr>
        <w:pStyle w:val="Heading2"/>
      </w:pPr>
      <w:bookmarkStart w:id="22" w:name="_Toc37790284"/>
      <w:r>
        <w:t>Kép feliratpozícionáló rendszer tervezése</w:t>
      </w:r>
      <w:bookmarkEnd w:id="22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3" w:name="_Toc37790285"/>
      <w:r>
        <w:t>K</w:t>
      </w:r>
      <w:r w:rsidR="009E6E5B" w:rsidRPr="00057E69">
        <w:t>éptulajdonságok</w:t>
      </w:r>
      <w:bookmarkEnd w:id="23"/>
    </w:p>
    <w:p w14:paraId="546B9022" w14:textId="1734EC6B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25068953"/>
    <w:p w14:paraId="4073937E" w14:textId="7C70CCC0" w:rsidR="002F5B55" w:rsidRDefault="00A75C9F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2F5B55">
        <w:t xml:space="preserve"> ábra</w:t>
      </w:r>
      <w:bookmarkEnd w:id="24"/>
      <w:r w:rsidR="002F5B55">
        <w:t>: Híradós adás, ahol a felirat alapértelmezett pozíciója már meglévő szövegi tartalomra esik</w:t>
      </w:r>
    </w:p>
    <w:p w14:paraId="2CEE27C9" w14:textId="305FC60A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331093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7A88FB4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331093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331093">
        <w:t>[17]</w:t>
      </w:r>
      <w:r w:rsidR="004D43EB">
        <w:fldChar w:fldCharType="end"/>
      </w:r>
      <w:r w:rsidR="00F7715E">
        <w:t>.</w:t>
      </w:r>
    </w:p>
    <w:p w14:paraId="09792D9A" w14:textId="07B40B02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331093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331093">
        <w:t>[19]</w:t>
      </w:r>
      <w:r w:rsidR="004D43EB">
        <w:fldChar w:fldCharType="end"/>
      </w:r>
      <w:r w:rsidR="00862F2F">
        <w:t>.</w:t>
      </w:r>
    </w:p>
    <w:p w14:paraId="08D72EA9" w14:textId="7C127CB5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331093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331093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5" w:name="_Ref36377821"/>
      <w:bookmarkStart w:id="26" w:name="_Ref36759044"/>
      <w:bookmarkStart w:id="27" w:name="_Toc37790286"/>
      <w:r>
        <w:t>Éldetekciós módszer</w:t>
      </w:r>
      <w:r w:rsidR="009766C4">
        <w:t>ek</w:t>
      </w:r>
      <w:bookmarkEnd w:id="25"/>
      <w:r w:rsidR="000A17D2">
        <w:t xml:space="preserve"> vizsgálata</w:t>
      </w:r>
      <w:bookmarkEnd w:id="26"/>
      <w:bookmarkEnd w:id="27"/>
    </w:p>
    <w:p w14:paraId="7354F075" w14:textId="764C0608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331093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3774704A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6377E845" w:rsidR="00533682" w:rsidRDefault="00FC34DE" w:rsidP="00FC34DE">
            <w:pPr>
              <w:pStyle w:val="Caption"/>
            </w:pPr>
            <w:bookmarkStart w:id="28" w:name="_Ref36395805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2</w:t>
              </w:r>
            </w:fldSimple>
            <w:bookmarkEnd w:id="28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627E2617" w:rsidR="00533682" w:rsidRDefault="00FC34DE" w:rsidP="00FC34DE">
            <w:pPr>
              <w:pStyle w:val="Caption"/>
            </w:pPr>
            <w:bookmarkStart w:id="29" w:name="_Ref36395808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3</w:t>
              </w:r>
            </w:fldSimple>
            <w:bookmarkEnd w:id="29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5B16BFB2" w:rsidR="00997A7B" w:rsidRDefault="00997A7B" w:rsidP="00997A7B"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21DB5EF0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4C1476F2" w:rsidR="004E3BAF" w:rsidRDefault="004E3BAF" w:rsidP="004E3BAF">
            <w:pPr>
              <w:pStyle w:val="Caption"/>
            </w:pPr>
            <w:bookmarkStart w:id="30" w:name="_Ref36408538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4</w:t>
              </w:r>
            </w:fldSimple>
            <w:bookmarkEnd w:id="30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5FCF5246" w:rsidR="004E3BAF" w:rsidRDefault="004E3BAF" w:rsidP="004E3BAF">
            <w:pPr>
              <w:pStyle w:val="Caption"/>
            </w:pPr>
            <w:bookmarkStart w:id="31" w:name="_Ref36412715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5</w:t>
              </w:r>
            </w:fldSimple>
            <w:bookmarkEnd w:id="31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3C33F625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16B066AB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331093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6DDFC7F6" w:rsidR="00A75C9F" w:rsidRDefault="00A75C9F" w:rsidP="00A75C9F">
      <w:pPr>
        <w:pStyle w:val="Caption"/>
      </w:pPr>
      <w:bookmarkStart w:id="32" w:name="_Ref36758224"/>
      <w:r>
        <w:t xml:space="preserve">ábra </w:t>
      </w:r>
      <w:fldSimple w:instr=" STYLEREF 1 \s ">
        <w:r w:rsidR="00331093">
          <w:rPr>
            <w:noProof/>
          </w:rPr>
          <w:t>3</w:t>
        </w:r>
      </w:fldSimple>
      <w:r>
        <w:t>.</w:t>
      </w:r>
      <w:fldSimple w:instr=" SEQ ábra \* ARABIC \s 1 ">
        <w:r w:rsidR="00331093">
          <w:rPr>
            <w:noProof/>
          </w:rPr>
          <w:t>6</w:t>
        </w:r>
      </w:fldSimple>
      <w:bookmarkEnd w:id="32"/>
      <w:r>
        <w:t>: Éldetektorok futási ideje</w:t>
      </w:r>
    </w:p>
    <w:p w14:paraId="1E452F15" w14:textId="512504C4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3" w:name="_Toc37790287"/>
      <w:r>
        <w:lastRenderedPageBreak/>
        <w:t>Rendszerarchitektúra</w:t>
      </w:r>
      <w:bookmarkEnd w:id="33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3B76693B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7</w:t>
      </w:r>
      <w:r w:rsidR="00331093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  <w:r w:rsidR="0055549E" w:rsidRPr="0055549E">
        <w:rPr>
          <w:highlight w:val="yellow"/>
        </w:rPr>
        <w:t xml:space="preserve"> (Erről a vizualizáló komponensről később lehet írni)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4" w:name="_Ref26018599"/>
    <w:p w14:paraId="14AF9024" w14:textId="7C50789D" w:rsidR="009C71E3" w:rsidRDefault="00A75C9F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7</w:t>
        </w:r>
      </w:fldSimple>
      <w:r w:rsidR="00A77469">
        <w:t>. ábra</w:t>
      </w:r>
      <w:bookmarkEnd w:id="34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5" w:name="_Toc37790288"/>
      <w:r>
        <w:t>Videó feliratpozícionáló rendszer tervezése</w:t>
      </w:r>
      <w:bookmarkEnd w:id="35"/>
    </w:p>
    <w:p w14:paraId="4130BB4E" w14:textId="1DB0621C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</w:t>
      </w:r>
      <w:proofErr w:type="spellStart"/>
      <w:r>
        <w:t>textuális</w:t>
      </w:r>
      <w:proofErr w:type="spellEnd"/>
      <w:r>
        <w:t xml:space="preserve">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proofErr w:type="spellStart"/>
      <w:r w:rsidR="0051480D">
        <w:rPr>
          <w:i/>
          <w:iCs/>
        </w:rPr>
        <w:t>Closed</w:t>
      </w:r>
      <w:proofErr w:type="spellEnd"/>
      <w:r w:rsidR="0051480D">
        <w:rPr>
          <w:i/>
          <w:iCs/>
        </w:rPr>
        <w:t xml:space="preserve"> </w:t>
      </w:r>
      <w:proofErr w:type="spellStart"/>
      <w:r w:rsidR="0051480D">
        <w:rPr>
          <w:i/>
          <w:iCs/>
        </w:rPr>
        <w:lastRenderedPageBreak/>
        <w:t>Captioing</w:t>
      </w:r>
      <w:proofErr w:type="spellEnd"/>
      <w:r w:rsidR="0051480D">
        <w:rPr>
          <w:i/>
          <w:iCs/>
        </w:rPr>
        <w:t xml:space="preserve"> </w:t>
      </w:r>
      <w:r w:rsidR="0051480D">
        <w:t xml:space="preserve">nagyobb előnyökkel járna. Ugyanis, ha a felirattal égetett videó helyett egy feliratfájl a kimenet (például.: </w:t>
      </w:r>
      <w:proofErr w:type="spellStart"/>
      <w:r w:rsidR="0051480D">
        <w:rPr>
          <w:i/>
          <w:iCs/>
        </w:rPr>
        <w:t>ass</w:t>
      </w:r>
      <w:proofErr w:type="spellEnd"/>
      <w:r w:rsidR="0051480D">
        <w:rPr>
          <w:i/>
          <w:iCs/>
        </w:rPr>
        <w:t xml:space="preserve">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331093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</w:t>
      </w:r>
      <w:proofErr w:type="spellStart"/>
      <w:r>
        <w:t>alapulvéve</w:t>
      </w:r>
      <w:proofErr w:type="spellEnd"/>
      <w:r>
        <w:t xml:space="preserve">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36" w:name="_Toc37790289"/>
      <w:r>
        <w:t>Inputok</w:t>
      </w:r>
      <w:r w:rsidR="004248EC">
        <w:t xml:space="preserve"> előállítása</w:t>
      </w:r>
      <w:bookmarkEnd w:id="36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1B59A237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</w:t>
      </w:r>
      <w:proofErr w:type="spellStart"/>
      <w:r w:rsidR="00501645">
        <w:t>megkérdőjeleződne</w:t>
      </w:r>
      <w:proofErr w:type="spellEnd"/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proofErr w:type="spellStart"/>
      <w:r w:rsidR="00501645">
        <w:rPr>
          <w:i/>
          <w:iCs/>
        </w:rPr>
        <w:t>srt</w:t>
      </w:r>
      <w:proofErr w:type="spellEnd"/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proofErr w:type="spellStart"/>
      <w:r w:rsidR="0098302B">
        <w:rPr>
          <w:i/>
          <w:iCs/>
        </w:rPr>
        <w:t>srt</w:t>
      </w:r>
      <w:proofErr w:type="spellEnd"/>
      <w:r w:rsidR="0098302B">
        <w:rPr>
          <w:i/>
          <w:iCs/>
        </w:rPr>
        <w:t xml:space="preserve">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</w:t>
      </w:r>
      <w:proofErr w:type="spellStart"/>
      <w:r w:rsidR="000B3A68">
        <w:rPr>
          <w:i/>
          <w:iCs/>
        </w:rPr>
        <w:t>srt</w:t>
      </w:r>
      <w:proofErr w:type="spellEnd"/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331093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 xml:space="preserve">Video </w:t>
      </w:r>
      <w:proofErr w:type="spellStart"/>
      <w:r w:rsidR="000B3A68" w:rsidRPr="000B3A68">
        <w:rPr>
          <w:i/>
          <w:iCs/>
        </w:rPr>
        <w:t>Enrichment</w:t>
      </w:r>
      <w:proofErr w:type="spellEnd"/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331093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0C85AE4E" w:rsidR="00BD3242" w:rsidRDefault="00BD3242" w:rsidP="00E5291B">
      <w:r w:rsidRPr="0098302B">
        <w:rPr>
          <w:b/>
          <w:bCs/>
          <w:i/>
          <w:iCs/>
        </w:rPr>
        <w:t>Képek</w:t>
      </w:r>
      <w:r>
        <w:t xml:space="preserve"> előállítása a videó képkockákra vágásával könnyen megoldható. Mivel nem szeretnénk minden képkockán végigmenni és szöveget égetni</w:t>
      </w:r>
      <w:r w:rsidR="00862243">
        <w:t>,</w:t>
      </w:r>
      <w:r>
        <w:t xml:space="preserve"> ezért </w:t>
      </w:r>
      <w:r w:rsidR="00862243">
        <w:t>lehetőségünk van arra, hogy megválogassuk az input képeket</w:t>
      </w:r>
      <w:r w:rsidR="0098302B">
        <w:t>. Ezzel</w:t>
      </w:r>
      <w:r w:rsidR="00862243">
        <w:t xml:space="preserve"> csak a </w:t>
      </w:r>
      <w:r w:rsidR="0098302B">
        <w:t>szükségesnek ítélt elemeken</w:t>
      </w:r>
      <w:r w:rsidR="00862243">
        <w:t xml:space="preserve"> határozzuk meg a legjobb pozíciót.</w:t>
      </w:r>
      <w:r w:rsidR="00E5291B">
        <w:t xml:space="preserve"> A legfontosabb kérdés, hogy melyik képeket </w:t>
      </w:r>
      <w:r w:rsidR="0098302B">
        <w:t xml:space="preserve">ítéljük meg szükségesnek, azaz </w:t>
      </w:r>
      <w:r w:rsidR="00E5291B">
        <w:t xml:space="preserve">futtassuk végig a </w:t>
      </w:r>
      <w:r w:rsidR="0098302B">
        <w:t xml:space="preserve">képfeliratozó </w:t>
      </w:r>
      <w:r w:rsidR="00E5291B">
        <w:t xml:space="preserve">rendszeren. A feliratszegmensek időről időre változnak, akár több másodpercig is láthatóak maradnak. Minden szegmenshez tartozik </w:t>
      </w:r>
      <w:r w:rsidR="00E5291B" w:rsidRPr="00E5291B">
        <w:rPr>
          <w:i/>
          <w:iCs/>
        </w:rPr>
        <w:t>x</w:t>
      </w:r>
      <w:r w:rsidR="00E5291B">
        <w:t xml:space="preserve"> képkocka, amelyeken a felirat </w:t>
      </w:r>
      <w:r w:rsidR="0098302B">
        <w:t>megjelenik</w:t>
      </w:r>
      <w:r w:rsidR="00E5291B">
        <w:t>. Minimális megoldást jelentene minden feliratszegmens változásnál egyszer lefuttatni a feliratpozícionáló</w:t>
      </w:r>
      <w:r w:rsidR="0098302B">
        <w:t>t</w:t>
      </w:r>
      <w:r w:rsidR="00E5291B">
        <w:t xml:space="preserve"> és az aktuális legjobb helyzetbe illeszteni a feliratot. </w:t>
      </w:r>
      <w:r w:rsidR="0098302B">
        <w:t>A</w:t>
      </w:r>
      <w:r w:rsidR="00E5291B">
        <w:t xml:space="preserve"> maximális megoldás </w:t>
      </w:r>
      <w:r w:rsidR="0098302B">
        <w:t>pedig az algoritmus</w:t>
      </w:r>
      <w:r w:rsidR="00E5291B">
        <w:t xml:space="preserve"> </w:t>
      </w:r>
      <w:r w:rsidR="00E5291B">
        <w:rPr>
          <w:i/>
          <w:iCs/>
        </w:rPr>
        <w:t>x-</w:t>
      </w:r>
      <w:r w:rsidR="00E5291B">
        <w:t>szer</w:t>
      </w:r>
      <w:r w:rsidR="0098302B">
        <w:t>es</w:t>
      </w:r>
      <w:r w:rsidR="00E5291B">
        <w:t xml:space="preserve"> </w:t>
      </w:r>
      <w:r w:rsidR="0098302B">
        <w:t>futtatása lenne</w:t>
      </w:r>
      <w:r w:rsidR="00E5291B">
        <w:t xml:space="preserve">. Értelemszerűen a maximálás megoldás jóval hosszabb időbe telik és hangsúlyosabbá teszi a felirat folyamatos mozgásának </w:t>
      </w:r>
      <w:r w:rsidR="0098302B">
        <w:t>hátrányát</w:t>
      </w:r>
      <w:r w:rsidR="00E5291B">
        <w:t>, mikor a felirat változó pozíciója inkább zavaró, mint megértést könnyítő.</w:t>
      </w:r>
      <w:r w:rsidR="0098302B">
        <w:t xml:space="preserve"> </w:t>
      </w:r>
    </w:p>
    <w:p w14:paraId="185B9E6B" w14:textId="2F4BB0A7" w:rsidR="00C70BE1" w:rsidRDefault="008F0019" w:rsidP="008C5CEA">
      <w:r>
        <w:t xml:space="preserve">A maximális és minimális megoldás között a lehetőségek száma számos. Alapvetően két módszertani csoportot érdemes megkülönböztetni. Mivel minden felirat szegmenshez tartozik egy időtartam, ezért kezelhetjük úgy a szövegblokkokat, hogy az időtartamon belüli pozíciójuk </w:t>
      </w:r>
      <w:r w:rsidRPr="00471032">
        <w:rPr>
          <w:b/>
          <w:bCs/>
          <w:i/>
          <w:iCs/>
        </w:rPr>
        <w:t>fix</w:t>
      </w:r>
      <w:r>
        <w:t>, így egy szegmens csak egy pozícióban jelenik meg. M</w:t>
      </w:r>
      <w:r w:rsidR="00C70BE1">
        <w:t xml:space="preserve">ásik módszer mikor megengedjük a feliratok időtartamuk alatti vándorlását, ekkor egy szövegblokk </w:t>
      </w:r>
      <w:r w:rsidR="00C70BE1" w:rsidRPr="00471032">
        <w:rPr>
          <w:b/>
          <w:bCs/>
          <w:i/>
          <w:iCs/>
        </w:rPr>
        <w:t>dinamikusan</w:t>
      </w:r>
      <w:r w:rsidR="00C70BE1">
        <w:t xml:space="preserve"> mozog a képernyőn megjelenő tartalommal összhangban. Mindkét technikának van előnye és hátránya, melyeket a könnyebb átláthatóság érdekében az alábbi táblázatban jelenítettem meg</w:t>
      </w:r>
      <w:r w:rsidR="002C14E2">
        <w:t xml:space="preserve"> (</w:t>
      </w:r>
      <w:r w:rsidR="002C14E2">
        <w:fldChar w:fldCharType="begin"/>
      </w:r>
      <w:r w:rsidR="002C14E2">
        <w:instrText xml:space="preserve"> REF _Ref38131560 \h </w:instrText>
      </w:r>
      <w:r w:rsidR="002C14E2">
        <w:fldChar w:fldCharType="separate"/>
      </w:r>
      <w:r w:rsidR="002C14E2">
        <w:t xml:space="preserve">táblázat </w:t>
      </w:r>
      <w:r w:rsidR="002C14E2">
        <w:rPr>
          <w:noProof/>
        </w:rPr>
        <w:t>2</w:t>
      </w:r>
      <w:r w:rsidR="002C14E2">
        <w:fldChar w:fldCharType="end"/>
      </w:r>
      <w:r w:rsidR="002C14E2">
        <w:t>)</w:t>
      </w:r>
      <w:r w:rsidR="00C70BE1">
        <w:t>.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7218"/>
      </w:tblGrid>
      <w:tr w:rsidR="008C5CEA" w14:paraId="0FDC249C" w14:textId="77777777" w:rsidTr="008C5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94" w:type="dxa"/>
            <w:gridSpan w:val="2"/>
            <w:vAlign w:val="center"/>
          </w:tcPr>
          <w:p w14:paraId="2FEC1B32" w14:textId="2AF6F1DC" w:rsidR="008C5CEA" w:rsidRDefault="008C5CEA" w:rsidP="008C5CEA">
            <w:pPr>
              <w:ind w:firstLine="0"/>
              <w:jc w:val="center"/>
            </w:pPr>
            <w:r>
              <w:t>Fix pozícionálás</w:t>
            </w:r>
          </w:p>
        </w:tc>
      </w:tr>
      <w:tr w:rsidR="008C5CEA" w14:paraId="6C3BC021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0B75272D" w14:textId="01432AFC" w:rsidR="008C5CEA" w:rsidRDefault="008C5CEA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</w:tcPr>
          <w:p w14:paraId="70204E59" w14:textId="77777777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Egy szövegblokk végig egy pozícióban marad</w:t>
            </w:r>
            <w:r w:rsidR="00C961F5">
              <w:t>, könnyebb az elolvasása és megértése.</w:t>
            </w:r>
          </w:p>
          <w:p w14:paraId="286CAD29" w14:textId="357F421B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kimeneti formátum egyszerűbb. Egy feliratblokkhoz, egy pozíció tartozik.</w:t>
            </w:r>
          </w:p>
        </w:tc>
      </w:tr>
      <w:tr w:rsidR="008C5CEA" w14:paraId="44F38245" w14:textId="77777777" w:rsidTr="001C5BD1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4B46A1B5" w14:textId="51B86BA1" w:rsidR="008C5CEA" w:rsidRDefault="008C5CEA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24BDB70C" w14:textId="77777777" w:rsidR="008C5CEA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Mivel a szövegblokk helyzete fix, ezért a hozzátartozó képi tartalom jelentősen megváltozhat alatta, így lényeges elem kerülhet kitakarásra.</w:t>
            </w:r>
          </w:p>
          <w:p w14:paraId="6FB66FFF" w14:textId="4B8387AF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Komplexebb a legjobb feliratpozíció megtalálása, mert egy képkocka sorozaton kell megtalálni a legjobb helyzetet.</w:t>
            </w:r>
          </w:p>
        </w:tc>
      </w:tr>
      <w:tr w:rsidR="008C5CEA" w14:paraId="3245141A" w14:textId="77777777" w:rsidTr="001C5B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bottom w:val="single" w:sz="4" w:space="0" w:color="7F7F7F" w:themeColor="text1" w:themeTint="80"/>
              <w:right w:val="none" w:sz="0" w:space="0" w:color="auto"/>
            </w:tcBorders>
            <w:shd w:val="clear" w:color="auto" w:fill="F2F2F1"/>
            <w:vAlign w:val="bottom"/>
          </w:tcPr>
          <w:p w14:paraId="4E767A77" w14:textId="3AA2D4C9" w:rsidR="008C5CEA" w:rsidRPr="000524E4" w:rsidRDefault="008C5CEA" w:rsidP="00C961F5">
            <w:pPr>
              <w:ind w:firstLine="0"/>
              <w:jc w:val="center"/>
            </w:pPr>
            <w:r>
              <w:lastRenderedPageBreak/>
              <w:t>Dinamikus pozícionálás</w:t>
            </w:r>
          </w:p>
        </w:tc>
      </w:tr>
      <w:tr w:rsidR="008C5CEA" w14:paraId="39E9E474" w14:textId="77777777" w:rsidTr="00C961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7F7F7F" w:themeColor="text1" w:themeTint="80"/>
            </w:tcBorders>
            <w:vAlign w:val="center"/>
          </w:tcPr>
          <w:p w14:paraId="1F21005D" w14:textId="6372BEE9" w:rsidR="008C5CEA" w:rsidRDefault="00C961F5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  <w:tcBorders>
              <w:top w:val="single" w:sz="4" w:space="0" w:color="7F7F7F" w:themeColor="text1" w:themeTint="80"/>
            </w:tcBorders>
          </w:tcPr>
          <w:p w14:paraId="4983C7F9" w14:textId="07AEC02B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feliratszegmensek dinamikusan alkalmazkodnak a képi megjelenéshez</w:t>
            </w:r>
            <w:r w:rsidR="00C961F5">
              <w:t>.</w:t>
            </w:r>
          </w:p>
          <w:p w14:paraId="5017BE3C" w14:textId="4BA46099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legkevésbé zavaró hely könnyen megtalálható</w:t>
            </w:r>
            <w:r w:rsidR="002C14E2">
              <w:t xml:space="preserve"> az egyes képkockákon külön-külön, így a feliratozott videóban összességében is kevesebb vagy teljesen elkerülhető a lényeges tartalom kitakarása.</w:t>
            </w:r>
          </w:p>
        </w:tc>
      </w:tr>
      <w:tr w:rsidR="008C5CEA" w14:paraId="2A5F6A3D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5CEE1C1E" w14:textId="3B9314DA" w:rsidR="008C5CEA" w:rsidRDefault="00C961F5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51296FD3" w14:textId="65DA10D5" w:rsidR="008C5CEA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folyamatos mozgás nehezíti az olvashatóságot.</w:t>
            </w:r>
          </w:p>
          <w:p w14:paraId="35B98CE8" w14:textId="332AD2FD" w:rsidR="00C961F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kimeneti formátum bonyolultabb. Egy feliratblokkhoz, több pozíció is tartozik. </w:t>
            </w:r>
          </w:p>
        </w:tc>
      </w:tr>
    </w:tbl>
    <w:p w14:paraId="410CD112" w14:textId="7C1AB0A2" w:rsidR="008C5CEA" w:rsidRDefault="008C5CEA" w:rsidP="008C5CEA">
      <w:pPr>
        <w:pStyle w:val="Caption"/>
      </w:pPr>
      <w:bookmarkStart w:id="37" w:name="_Ref38131560"/>
      <w:r>
        <w:t xml:space="preserve">táblázat </w:t>
      </w:r>
      <w:fldSimple w:instr=" SEQ táblázat \* ARABIC ">
        <w:r>
          <w:rPr>
            <w:noProof/>
          </w:rPr>
          <w:t>2</w:t>
        </w:r>
      </w:fldSimple>
      <w:bookmarkEnd w:id="37"/>
      <w:r>
        <w:t>:</w:t>
      </w:r>
      <w:r w:rsidRPr="00FC7F6A">
        <w:t xml:space="preserve"> Fix és dinamikus pozícionálás összehasonlítása</w:t>
      </w:r>
    </w:p>
    <w:p w14:paraId="3D3C4DCB" w14:textId="77777777" w:rsidR="00527606" w:rsidRDefault="002C14E2" w:rsidP="002C14E2">
      <w:r>
        <w:t xml:space="preserve">Fontos kiemelni, hogy a fix pozícionálás esetén is változnak a feliratszegmens pozíciók, de egy szegmenshez egy pozíció tartozik, míg dinamikus esetben feliratszegmensen belüli </w:t>
      </w:r>
      <w:r w:rsidR="00527606">
        <w:t>helyzetváltozásokkal kell számolnunk.</w:t>
      </w:r>
    </w:p>
    <w:p w14:paraId="26F73C00" w14:textId="2B1DF66F" w:rsidR="002C14E2" w:rsidRDefault="002C14E2" w:rsidP="002C14E2">
      <w:r>
        <w:t>A (</w:t>
      </w:r>
      <w:r>
        <w:fldChar w:fldCharType="begin"/>
      </w:r>
      <w:r>
        <w:instrText xml:space="preserve"> REF _Ref38131560 \h </w:instrText>
      </w:r>
      <w:r>
        <w:fldChar w:fldCharType="separate"/>
      </w:r>
      <w:r>
        <w:t xml:space="preserve">táblázat </w:t>
      </w:r>
      <w:r>
        <w:rPr>
          <w:noProof/>
        </w:rPr>
        <w:t>2</w:t>
      </w:r>
      <w:r>
        <w:fldChar w:fldCharType="end"/>
      </w:r>
      <w:r>
        <w:t xml:space="preserve">) táblázat alapján elmondható, hogy </w:t>
      </w:r>
      <w:r w:rsidR="00527606">
        <w:t>azokban az esetekben érdemes fix pozícionálást választani, mikor nagyobb hangsúly van a felirat megértésén, a szövegi tartalom fontosabb, mint a képi/vizuális. Ezzel szemben a dinamikus pozícionálás nagyobb hangsúlyt fektet a tökéletes, legkevésbé zavaró helyzet kiválasztására, így nagyobb vizuális élményt adó videóknál jelenthet előnyöket.</w:t>
      </w:r>
    </w:p>
    <w:p w14:paraId="284C04D3" w14:textId="77777777" w:rsidR="00283355" w:rsidRDefault="00527606" w:rsidP="002C14E2">
      <w:r w:rsidRPr="00283355">
        <w:rPr>
          <w:highlight w:val="green"/>
        </w:rPr>
        <w:t>Kitekintésként érdemes megemlíteni a felirat pozícionálásnak egy olyan változatát, amikor a minimálisra próbáljuk redukálni a felirat mozgatását és az egész vizuális tartalomra nézve, egyetlen egy pozíciót keresünk. Ekkor az egész videót előre kell elemezni és kijelölni a képkockákon, vagy hosszabb jelenteken keresztül fontos részeket és ezeknek a figyelembevételével határozzuk meg a legjobb pozíciót.</w:t>
      </w:r>
      <w:r w:rsidR="00283355" w:rsidRPr="00283355">
        <w:rPr>
          <w:highlight w:val="green"/>
        </w:rPr>
        <w:t xml:space="preserve"> A tervezendő rendszer kisebb átalakításokkal felhasználható ennek a problémának a megoldására is, de én nem ebben az irányban szerettem volna tovább gondolkozni.</w:t>
      </w:r>
    </w:p>
    <w:p w14:paraId="3783CFF9" w14:textId="25EDA126" w:rsidR="00527606" w:rsidRPr="002C14E2" w:rsidRDefault="00527606" w:rsidP="002C14E2">
      <w:r>
        <w:t xml:space="preserve"> </w:t>
      </w:r>
    </w:p>
    <w:p w14:paraId="1E4BBABF" w14:textId="5431D1BE" w:rsidR="004248EC" w:rsidRPr="004248EC" w:rsidRDefault="00BD3242" w:rsidP="00E5291B">
      <w:pPr>
        <w:pStyle w:val="Heading3"/>
      </w:pPr>
      <w:bookmarkStart w:id="38" w:name="_Toc37790290"/>
      <w:r>
        <w:lastRenderedPageBreak/>
        <w:t>Output kezelése</w:t>
      </w:r>
      <w:bookmarkEnd w:id="38"/>
    </w:p>
    <w:p w14:paraId="2E3981A8" w14:textId="77777777" w:rsidR="00967EDA" w:rsidRDefault="00967EDA" w:rsidP="00967EDA">
      <w:pPr>
        <w:pStyle w:val="Heading1"/>
      </w:pPr>
      <w:bookmarkStart w:id="39" w:name="_Toc37790291"/>
      <w:r>
        <w:lastRenderedPageBreak/>
        <w:t>Megvalósítás</w:t>
      </w:r>
      <w:bookmarkEnd w:id="39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40" w:name="_Toc37790292"/>
      <w:r>
        <w:t>Éldetekció</w:t>
      </w:r>
      <w:bookmarkEnd w:id="40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46A4DD96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331093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331093">
        <w:t>[23]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 xml:space="preserve">. Az így kapott eredményen egy élminimumot kereső </w:t>
      </w:r>
      <w:r w:rsidR="00BA1607">
        <w:lastRenderedPageBreak/>
        <w:t>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25273760"/>
    <w:p w14:paraId="1A6CDC4C" w14:textId="03432EA9" w:rsidR="005A501E" w:rsidRDefault="00A75C9F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5A501E">
        <w:t>. ábra</w:t>
      </w:r>
      <w:bookmarkEnd w:id="41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06C1EAF9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42" w:name="_Ref25511024"/>
      <w:bookmarkStart w:id="43" w:name="_Toc37790293"/>
      <w:r>
        <w:t>Objektumdetektálás</w:t>
      </w:r>
      <w:bookmarkEnd w:id="42"/>
      <w:bookmarkEnd w:id="43"/>
    </w:p>
    <w:p w14:paraId="32EF7023" w14:textId="1DEA5DFA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</w:t>
      </w:r>
      <w:r w:rsidR="00C733A1">
        <w:lastRenderedPageBreak/>
        <w:t xml:space="preserve">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331093">
        <w:t>[25]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331093">
        <w:t>[26]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9EBBE4B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25439796"/>
    <w:p w14:paraId="63D487D9" w14:textId="4A913B8F" w:rsidR="002903D9" w:rsidRDefault="00A75C9F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2</w:t>
        </w:r>
      </w:fldSimple>
      <w:r w:rsidR="002903D9">
        <w:t>. ábra</w:t>
      </w:r>
      <w:bookmarkEnd w:id="44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255EFCB4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</w:t>
      </w:r>
      <w:r w:rsidR="00CA36D6">
        <w:lastRenderedPageBreak/>
        <w:t xml:space="preserve">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45" w:name="_Toc37790294"/>
      <w:r>
        <w:t>Karakterlokalizáció</w:t>
      </w:r>
      <w:bookmarkEnd w:id="45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31CFE4BC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331093">
        <w:t>[27]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331093">
        <w:t>[28]</w:t>
      </w:r>
      <w:r w:rsidR="000B161A">
        <w:fldChar w:fldCharType="end"/>
      </w:r>
      <w:r w:rsidR="000B161A">
        <w:t>.</w:t>
      </w:r>
    </w:p>
    <w:p w14:paraId="2A77C116" w14:textId="44205A3D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331093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6F699AD0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</w:t>
      </w:r>
      <w:r w:rsidR="00331093">
        <w:lastRenderedPageBreak/>
        <w:t>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25516084"/>
    <w:p w14:paraId="2901E3E2" w14:textId="4B69DF82" w:rsidR="006E2616" w:rsidRDefault="00A75C9F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3</w:t>
        </w:r>
      </w:fldSimple>
      <w:r w:rsidR="006E2616">
        <w:t>. ábra</w:t>
      </w:r>
      <w:bookmarkEnd w:id="46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4ADB7BEB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4</w:t>
      </w:r>
      <w:r w:rsidR="00331093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</w:t>
      </w:r>
      <w:r w:rsidR="008A2E20" w:rsidRPr="00F54605">
        <w:rPr>
          <w:color w:val="000000" w:themeColor="text1"/>
        </w:rPr>
        <w:lastRenderedPageBreak/>
        <w:t>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7" w:name="_Ref26811197"/>
    <w:bookmarkStart w:id="48" w:name="_Ref26811188"/>
    <w:p w14:paraId="35F83E6D" w14:textId="554A7F68" w:rsidR="008231CC" w:rsidRDefault="00A75C9F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4</w:t>
        </w:r>
      </w:fldSimple>
      <w:r w:rsidR="008A2E20">
        <w:t>. ábra</w:t>
      </w:r>
      <w:bookmarkEnd w:id="47"/>
      <w:r w:rsidR="008A2E20">
        <w:t>: Megtalált szövegsorok száma a konfidencia függvényében</w:t>
      </w:r>
      <w:bookmarkEnd w:id="48"/>
    </w:p>
    <w:p w14:paraId="596C3E83" w14:textId="310EA1FE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331093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49" w:name="_Toc37790295"/>
      <w:r>
        <w:t>Logó és márkajelzés</w:t>
      </w:r>
      <w:r w:rsidR="00B94725">
        <w:t xml:space="preserve"> </w:t>
      </w:r>
      <w:r>
        <w:t>detekció</w:t>
      </w:r>
      <w:bookmarkEnd w:id="49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120B96C2" w:rsidR="00515111" w:rsidRDefault="00F00A3E" w:rsidP="00515111">
      <w:r>
        <w:lastRenderedPageBreak/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331093">
        <w:t>[29]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331093">
        <w:t>[30]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331093">
        <w:t>[31]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5</w:t>
      </w:r>
      <w:r w:rsidR="00331093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0" w:name="_Ref25703188"/>
    <w:p w14:paraId="79A0293D" w14:textId="3095C6E1" w:rsidR="000C222E" w:rsidRDefault="00A75C9F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5</w:t>
        </w:r>
      </w:fldSimple>
      <w:r w:rsidR="000C222E">
        <w:t>. ábra</w:t>
      </w:r>
      <w:bookmarkEnd w:id="50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E12B6F">
      <w:pPr>
        <w:pStyle w:val="Heading2"/>
      </w:pPr>
      <w:bookmarkStart w:id="51" w:name="_Toc37790296"/>
      <w:r>
        <w:lastRenderedPageBreak/>
        <w:t>A</w:t>
      </w:r>
      <w:r w:rsidR="00E12B6F">
        <w:t>lgoritmusok felhasználása</w:t>
      </w:r>
      <w:bookmarkEnd w:id="51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0122B262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6</w:t>
      </w:r>
      <w:r w:rsidR="00331093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25955731"/>
    <w:p w14:paraId="36F9DBC4" w14:textId="118F0D6F" w:rsidR="00B438E0" w:rsidRDefault="00A75C9F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6</w:t>
        </w:r>
      </w:fldSimple>
      <w:r w:rsidR="00FC683A">
        <w:t>. ábra</w:t>
      </w:r>
      <w:bookmarkEnd w:id="52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25964753"/>
    <w:p w14:paraId="7EE01E42" w14:textId="067480DA" w:rsidR="00096821" w:rsidRDefault="00A75C9F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7</w:t>
        </w:r>
      </w:fldSimple>
      <w:r w:rsidR="00096821">
        <w:t>. ábra</w:t>
      </w:r>
      <w:bookmarkEnd w:id="53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48E4FF10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7</w:t>
      </w:r>
      <w:r w:rsidR="00331093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331093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331093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331093">
        <w:rPr>
          <w:noProof/>
        </w:rPr>
        <w:t>6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54" w:name="_Toc37790297"/>
      <w:r>
        <w:lastRenderedPageBreak/>
        <w:t>Lezárás</w:t>
      </w:r>
      <w:bookmarkEnd w:id="54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55" w:name="_Toc37790298"/>
      <w:r>
        <w:t>Továbbfejlesztési javaslatok</w:t>
      </w:r>
      <w:bookmarkEnd w:id="55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56" w:name="_Toc37790299"/>
      <w:r>
        <w:t>Összefoglalás</w:t>
      </w:r>
      <w:bookmarkEnd w:id="56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57" w:name="_Toc37790300"/>
      <w:r w:rsidRPr="00B50CAA">
        <w:lastRenderedPageBreak/>
        <w:t>Irodalomjegyzék</w:t>
      </w:r>
      <w:bookmarkEnd w:id="57"/>
    </w:p>
    <w:p w14:paraId="59E7BD12" w14:textId="6E3DACE4" w:rsidR="00E407C0" w:rsidRPr="00331093" w:rsidRDefault="00E407C0" w:rsidP="00BD6B5D">
      <w:pPr>
        <w:pStyle w:val="Irodalomjegyzksor"/>
      </w:pPr>
      <w:bookmarkStart w:id="58" w:name="_Ref24987367"/>
      <w:bookmarkStart w:id="59" w:name="_Ref24126417"/>
      <w:bookmarkStart w:id="60" w:name="_Ref23947444"/>
      <w:bookmarkStart w:id="61" w:name="_Ref23949478"/>
      <w:bookmarkStart w:id="62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30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58"/>
    </w:p>
    <w:p w14:paraId="2A4D3B4D" w14:textId="6D011F29" w:rsidR="00FD3FFD" w:rsidRPr="00331093" w:rsidRDefault="00FD3FFD" w:rsidP="00FD3FFD">
      <w:pPr>
        <w:pStyle w:val="Irodalomjegyzksor"/>
      </w:pPr>
      <w:bookmarkStart w:id="63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31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63"/>
    </w:p>
    <w:p w14:paraId="6FE8B1B1" w14:textId="5DAD9D9A" w:rsidR="00FD3FFD" w:rsidRPr="00331093" w:rsidRDefault="00FD3FFD" w:rsidP="00FD3FFD">
      <w:pPr>
        <w:pStyle w:val="Irodalomjegyzksor"/>
      </w:pPr>
      <w:bookmarkStart w:id="64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32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64"/>
    </w:p>
    <w:p w14:paraId="4CF5C065" w14:textId="2B6F12B5" w:rsidR="00BD6B5D" w:rsidRPr="00331093" w:rsidRDefault="00BD6B5D" w:rsidP="00BD6B5D">
      <w:pPr>
        <w:pStyle w:val="Irodalomjegyzksor"/>
      </w:pPr>
      <w:bookmarkStart w:id="65" w:name="_Ref26096492"/>
      <w:r w:rsidRPr="00331093">
        <w:t xml:space="preserve">Google Cloud Speech-to-Text Service, </w:t>
      </w:r>
      <w:hyperlink r:id="rId33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59"/>
      <w:bookmarkEnd w:id="65"/>
    </w:p>
    <w:p w14:paraId="0AE2CE84" w14:textId="3992B7CF" w:rsidR="00BD6B5D" w:rsidRPr="00331093" w:rsidRDefault="00BD6B5D" w:rsidP="00BD6B5D">
      <w:pPr>
        <w:pStyle w:val="Irodalomjegyzksor"/>
      </w:pPr>
      <w:bookmarkStart w:id="66" w:name="_Ref24126425"/>
      <w:r w:rsidRPr="00331093">
        <w:t xml:space="preserve">Amazon Transcribe Service, </w:t>
      </w:r>
      <w:hyperlink r:id="rId34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66"/>
      <w:r w:rsidRPr="00331093">
        <w:t xml:space="preserve"> </w:t>
      </w:r>
    </w:p>
    <w:p w14:paraId="3A19600A" w14:textId="7DF1D88A" w:rsidR="00BD6B5D" w:rsidRPr="00331093" w:rsidRDefault="00BD6B5D" w:rsidP="00BD6B5D">
      <w:pPr>
        <w:pStyle w:val="Irodalomjegyzksor"/>
      </w:pPr>
      <w:bookmarkStart w:id="67" w:name="_Ref24126544"/>
      <w:r w:rsidRPr="00331093">
        <w:t xml:space="preserve">IBM Watson Speech-to-Text Service, </w:t>
      </w:r>
      <w:hyperlink r:id="rId35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67"/>
    </w:p>
    <w:p w14:paraId="7A864169" w14:textId="21B3566B" w:rsidR="00D10EAB" w:rsidRPr="00331093" w:rsidRDefault="00D10EAB" w:rsidP="00BD6B5D">
      <w:pPr>
        <w:pStyle w:val="Irodalomjegyzksor"/>
      </w:pPr>
      <w:bookmarkStart w:id="68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36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68"/>
    </w:p>
    <w:p w14:paraId="0B885AED" w14:textId="354CAECB" w:rsidR="00334065" w:rsidRPr="00331093" w:rsidRDefault="00334065" w:rsidP="00BD6B5D">
      <w:pPr>
        <w:pStyle w:val="Irodalomjegyzksor"/>
      </w:pPr>
      <w:bookmarkStart w:id="69" w:name="_Ref24287118"/>
      <w:r w:rsidRPr="00331093">
        <w:t xml:space="preserve">VLC Media Player, </w:t>
      </w:r>
      <w:hyperlink r:id="rId37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69"/>
    </w:p>
    <w:p w14:paraId="0914DA4B" w14:textId="410BF7C1" w:rsidR="00EA1D45" w:rsidRPr="00331093" w:rsidRDefault="00EA1D45" w:rsidP="00BD6B5D">
      <w:pPr>
        <w:pStyle w:val="Irodalomjegyzksor"/>
      </w:pPr>
      <w:bookmarkStart w:id="70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38" w:history="1">
        <w:r w:rsidRPr="00331093">
          <w:rPr>
            <w:rStyle w:val="Hyperlink"/>
          </w:rPr>
          <w:t>https://machinelearnings.co/automatic-subtitle-synchronization-e188a9275617</w:t>
        </w:r>
      </w:hyperlink>
      <w:r w:rsidRPr="00331093">
        <w:t>, (2019.11.10)</w:t>
      </w:r>
      <w:bookmarkEnd w:id="70"/>
    </w:p>
    <w:p w14:paraId="00071876" w14:textId="75D7AD5E" w:rsidR="00B93BB8" w:rsidRPr="00331093" w:rsidRDefault="00B93BB8" w:rsidP="00BD6B5D">
      <w:pPr>
        <w:pStyle w:val="Irodalomjegyzksor"/>
      </w:pPr>
      <w:bookmarkStart w:id="71" w:name="_Ref24983606"/>
      <w:r w:rsidRPr="00331093">
        <w:t xml:space="preserve">Open Toegankelijke, </w:t>
      </w:r>
      <w:r w:rsidRPr="00331093">
        <w:rPr>
          <w:i/>
          <w:iCs/>
        </w:rPr>
        <w:t xml:space="preserve">, </w:t>
      </w:r>
      <w:hyperlink r:id="rId39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71"/>
    </w:p>
    <w:p w14:paraId="2B421699" w14:textId="2D083C2D" w:rsidR="00230187" w:rsidRPr="00331093" w:rsidRDefault="002648E4" w:rsidP="00230187">
      <w:pPr>
        <w:pStyle w:val="Irodalomjegyzksor"/>
      </w:pPr>
      <w:bookmarkStart w:id="72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40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60"/>
      <w:r w:rsidR="00230187" w:rsidRPr="00331093">
        <w:t xml:space="preserve"> </w:t>
      </w:r>
      <w:r w:rsidR="00C55C61" w:rsidRPr="00331093">
        <w:t>(2019.11.06)</w:t>
      </w:r>
      <w:bookmarkEnd w:id="61"/>
      <w:bookmarkEnd w:id="72"/>
    </w:p>
    <w:p w14:paraId="2169BA1C" w14:textId="77777777" w:rsidR="00C55C61" w:rsidRPr="00331093" w:rsidRDefault="00C55C61" w:rsidP="00230187">
      <w:pPr>
        <w:pStyle w:val="Irodalomjegyzksor"/>
      </w:pPr>
      <w:bookmarkStart w:id="73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73"/>
    </w:p>
    <w:p w14:paraId="70159312" w14:textId="77777777" w:rsidR="00B50CAA" w:rsidRPr="00331093" w:rsidRDefault="001B59AF" w:rsidP="00EA1D45">
      <w:pPr>
        <w:pStyle w:val="Irodalomjegyzksor"/>
      </w:pPr>
      <w:bookmarkStart w:id="74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62"/>
      <w:bookmarkEnd w:id="74"/>
    </w:p>
    <w:p w14:paraId="06B7FDA6" w14:textId="77777777" w:rsidR="006727ED" w:rsidRPr="00331093" w:rsidRDefault="00A149B9" w:rsidP="00A149B9">
      <w:pPr>
        <w:pStyle w:val="Irodalomjegyzksor"/>
      </w:pPr>
      <w:bookmarkStart w:id="75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75"/>
    </w:p>
    <w:p w14:paraId="5B8A7031" w14:textId="108CA513" w:rsidR="009851E4" w:rsidRPr="00331093" w:rsidRDefault="009851E4" w:rsidP="00A149B9">
      <w:pPr>
        <w:pStyle w:val="Irodalomjegyzksor"/>
      </w:pPr>
      <w:bookmarkStart w:id="76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41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76"/>
    </w:p>
    <w:p w14:paraId="68FEEC0D" w14:textId="653D27DA" w:rsidR="009851E4" w:rsidRPr="00331093" w:rsidRDefault="009851E4" w:rsidP="00A149B9">
      <w:pPr>
        <w:pStyle w:val="Irodalomjegyzksor"/>
      </w:pPr>
      <w:bookmarkStart w:id="77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42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77"/>
    </w:p>
    <w:p w14:paraId="16B2B047" w14:textId="5524F378" w:rsidR="009851E4" w:rsidRPr="00331093" w:rsidRDefault="009851E4" w:rsidP="00A149B9">
      <w:pPr>
        <w:pStyle w:val="Irodalomjegyzksor"/>
      </w:pPr>
      <w:bookmarkStart w:id="78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43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78"/>
    </w:p>
    <w:p w14:paraId="60214971" w14:textId="741C4BF9" w:rsidR="00804C12" w:rsidRPr="00331093" w:rsidRDefault="00804C12" w:rsidP="00A149B9">
      <w:pPr>
        <w:pStyle w:val="Irodalomjegyzksor"/>
      </w:pPr>
      <w:bookmarkStart w:id="79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44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79"/>
    </w:p>
    <w:p w14:paraId="780B4FFC" w14:textId="32DE4F08" w:rsidR="00804C12" w:rsidRPr="00331093" w:rsidRDefault="00804C12" w:rsidP="00A149B9">
      <w:pPr>
        <w:pStyle w:val="Irodalomjegyzksor"/>
      </w:pPr>
      <w:bookmarkStart w:id="80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45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80"/>
    </w:p>
    <w:p w14:paraId="650871E0" w14:textId="21171130" w:rsidR="00804C12" w:rsidRPr="00331093" w:rsidRDefault="00804C12" w:rsidP="00A149B9">
      <w:pPr>
        <w:pStyle w:val="Irodalomjegyzksor"/>
      </w:pPr>
      <w:bookmarkStart w:id="81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46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81"/>
    </w:p>
    <w:p w14:paraId="4ADA2C1A" w14:textId="6C4721B0" w:rsidR="003B0EA5" w:rsidRPr="00331093" w:rsidRDefault="003B0EA5" w:rsidP="00A149B9">
      <w:pPr>
        <w:pStyle w:val="Irodalomjegyzksor"/>
      </w:pPr>
      <w:bookmarkStart w:id="82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47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82"/>
    </w:p>
    <w:p w14:paraId="1B31370F" w14:textId="663FEA35" w:rsidR="00331093" w:rsidRPr="00331093" w:rsidRDefault="00331093" w:rsidP="00A149B9">
      <w:pPr>
        <w:pStyle w:val="Irodalomjegyzksor"/>
      </w:pPr>
      <w:bookmarkStart w:id="83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48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83"/>
    </w:p>
    <w:p w14:paraId="10059DFB" w14:textId="7AB06943" w:rsidR="005E250C" w:rsidRPr="00331093" w:rsidRDefault="005E250C" w:rsidP="00A149B9">
      <w:pPr>
        <w:pStyle w:val="Irodalomjegyzksor"/>
      </w:pPr>
      <w:bookmarkStart w:id="84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49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84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586009FA" w:rsidR="00C733A1" w:rsidRPr="00331093" w:rsidRDefault="00C733A1" w:rsidP="00A149B9">
      <w:pPr>
        <w:pStyle w:val="Irodalomjegyzksor"/>
      </w:pPr>
      <w:bookmarkStart w:id="85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50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85"/>
    </w:p>
    <w:p w14:paraId="13C672DF" w14:textId="5EC5FC4A" w:rsidR="00A726F4" w:rsidRPr="00331093" w:rsidRDefault="00A726F4" w:rsidP="00A149B9">
      <w:pPr>
        <w:pStyle w:val="Irodalomjegyzksor"/>
      </w:pPr>
      <w:bookmarkStart w:id="86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51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86"/>
    </w:p>
    <w:p w14:paraId="3F319693" w14:textId="48114CB9" w:rsidR="0020293F" w:rsidRPr="00331093" w:rsidRDefault="00BC4153" w:rsidP="00A149B9">
      <w:pPr>
        <w:pStyle w:val="Irodalomjegyzksor"/>
      </w:pPr>
      <w:bookmarkStart w:id="87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52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87"/>
    </w:p>
    <w:p w14:paraId="6C6A5CC4" w14:textId="63E9CDAB" w:rsidR="000B161A" w:rsidRPr="00331093" w:rsidRDefault="000B161A" w:rsidP="00A149B9">
      <w:pPr>
        <w:pStyle w:val="Irodalomjegyzksor"/>
      </w:pPr>
      <w:bookmarkStart w:id="88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53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88"/>
    </w:p>
    <w:p w14:paraId="4775C377" w14:textId="19695429" w:rsidR="00C067C4" w:rsidRPr="00331093" w:rsidRDefault="00001A63" w:rsidP="00C067C4">
      <w:pPr>
        <w:pStyle w:val="Irodalomjegyzksor"/>
      </w:pPr>
      <w:bookmarkStart w:id="89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54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89"/>
    </w:p>
    <w:p w14:paraId="0BD8743D" w14:textId="4446A3DE" w:rsidR="00C067C4" w:rsidRPr="00331093" w:rsidRDefault="00C067C4" w:rsidP="00C067C4">
      <w:pPr>
        <w:pStyle w:val="Irodalomjegyzksor"/>
      </w:pPr>
      <w:bookmarkStart w:id="90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55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90"/>
    </w:p>
    <w:p w14:paraId="56F0661C" w14:textId="5574C300" w:rsidR="00C067C4" w:rsidRPr="00331093" w:rsidRDefault="00C067C4" w:rsidP="00C067C4">
      <w:pPr>
        <w:pStyle w:val="Irodalomjegyzksor"/>
      </w:pPr>
      <w:bookmarkStart w:id="91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56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91"/>
    </w:p>
    <w:p w14:paraId="0444C9B4" w14:textId="71DDEA4A" w:rsidR="005E05A9" w:rsidRDefault="005E05A9" w:rsidP="005E05A9">
      <w:pPr>
        <w:pStyle w:val="Heading1"/>
      </w:pPr>
      <w:bookmarkStart w:id="92" w:name="_Ref26965307"/>
      <w:bookmarkStart w:id="93" w:name="_Toc37790301"/>
      <w:r>
        <w:lastRenderedPageBreak/>
        <w:t>Függelék</w:t>
      </w:r>
      <w:bookmarkEnd w:id="92"/>
      <w:bookmarkEnd w:id="93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4" w:name="_Ref26965367"/>
    <w:p w14:paraId="207B143D" w14:textId="3F5AE01D" w:rsidR="005E05A9" w:rsidRPr="00420D6B" w:rsidRDefault="00A75C9F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6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5E05A9">
        <w:t>. ábra</w:t>
      </w:r>
      <w:bookmarkEnd w:id="94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9"/>
      <w:footerReference w:type="default" r:id="rId6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C5E6EC" w14:textId="77777777" w:rsidR="00182F15" w:rsidRDefault="00182F15">
      <w:r>
        <w:separator/>
      </w:r>
    </w:p>
  </w:endnote>
  <w:endnote w:type="continuationSeparator" w:id="0">
    <w:p w14:paraId="563042F7" w14:textId="77777777" w:rsidR="00182F15" w:rsidRDefault="00182F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7E3C5B" w:rsidRDefault="007E3C5B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7E3C5B" w:rsidRDefault="007E3C5B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52B4D0" w14:textId="77777777" w:rsidR="00182F15" w:rsidRDefault="00182F15">
      <w:r>
        <w:separator/>
      </w:r>
    </w:p>
  </w:footnote>
  <w:footnote w:type="continuationSeparator" w:id="0">
    <w:p w14:paraId="7FB0CECF" w14:textId="77777777" w:rsidR="00182F15" w:rsidRDefault="00182F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7E3C5B" w:rsidRDefault="007E3C5B"/>
  <w:p w14:paraId="3BA72012" w14:textId="77777777" w:rsidR="007E3C5B" w:rsidRDefault="007E3C5B"/>
  <w:p w14:paraId="1586239D" w14:textId="77777777" w:rsidR="007E3C5B" w:rsidRDefault="007E3C5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A544C18"/>
    <w:multiLevelType w:val="hybridMultilevel"/>
    <w:tmpl w:val="2DB278EA"/>
    <w:lvl w:ilvl="0" w:tplc="EDAA49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99C3B84"/>
    <w:multiLevelType w:val="multilevel"/>
    <w:tmpl w:val="E19CD4C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16"/>
  </w:num>
  <w:num w:numId="4">
    <w:abstractNumId w:val="21"/>
  </w:num>
  <w:num w:numId="5">
    <w:abstractNumId w:val="22"/>
  </w:num>
  <w:num w:numId="6">
    <w:abstractNumId w:val="23"/>
  </w:num>
  <w:num w:numId="7">
    <w:abstractNumId w:val="18"/>
  </w:num>
  <w:num w:numId="8">
    <w:abstractNumId w:val="13"/>
  </w:num>
  <w:num w:numId="9">
    <w:abstractNumId w:val="19"/>
  </w:num>
  <w:num w:numId="10">
    <w:abstractNumId w:val="27"/>
  </w:num>
  <w:num w:numId="11">
    <w:abstractNumId w:val="20"/>
  </w:num>
  <w:num w:numId="12">
    <w:abstractNumId w:val="25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7"/>
  </w:num>
  <w:num w:numId="27">
    <w:abstractNumId w:val="24"/>
  </w:num>
  <w:num w:numId="28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24E4"/>
    <w:rsid w:val="0005338C"/>
    <w:rsid w:val="00057E69"/>
    <w:rsid w:val="000733A0"/>
    <w:rsid w:val="00075A7D"/>
    <w:rsid w:val="000923F9"/>
    <w:rsid w:val="00096821"/>
    <w:rsid w:val="000A17D2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2F15"/>
    <w:rsid w:val="00183FB1"/>
    <w:rsid w:val="00193D5F"/>
    <w:rsid w:val="001A354C"/>
    <w:rsid w:val="001A4225"/>
    <w:rsid w:val="001A57BC"/>
    <w:rsid w:val="001B2480"/>
    <w:rsid w:val="001B59AF"/>
    <w:rsid w:val="001C5BD1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3355"/>
    <w:rsid w:val="002841F9"/>
    <w:rsid w:val="00287686"/>
    <w:rsid w:val="002903D9"/>
    <w:rsid w:val="0029266B"/>
    <w:rsid w:val="002933AB"/>
    <w:rsid w:val="00297E37"/>
    <w:rsid w:val="002A13EC"/>
    <w:rsid w:val="002A1CC9"/>
    <w:rsid w:val="002C14E2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48EC"/>
    <w:rsid w:val="004267D2"/>
    <w:rsid w:val="004273B5"/>
    <w:rsid w:val="0043147A"/>
    <w:rsid w:val="004348AB"/>
    <w:rsid w:val="00435628"/>
    <w:rsid w:val="00437031"/>
    <w:rsid w:val="004475EA"/>
    <w:rsid w:val="00451B7C"/>
    <w:rsid w:val="00454C44"/>
    <w:rsid w:val="00471032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480D"/>
    <w:rsid w:val="00515111"/>
    <w:rsid w:val="00527606"/>
    <w:rsid w:val="00531873"/>
    <w:rsid w:val="00533682"/>
    <w:rsid w:val="00535354"/>
    <w:rsid w:val="005371FB"/>
    <w:rsid w:val="00537D61"/>
    <w:rsid w:val="005442D0"/>
    <w:rsid w:val="005524FC"/>
    <w:rsid w:val="005535D8"/>
    <w:rsid w:val="0055549E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37A6"/>
    <w:rsid w:val="007374B6"/>
    <w:rsid w:val="00754FB6"/>
    <w:rsid w:val="00762029"/>
    <w:rsid w:val="007657B7"/>
    <w:rsid w:val="00780375"/>
    <w:rsid w:val="00783347"/>
    <w:rsid w:val="007875A4"/>
    <w:rsid w:val="007A4342"/>
    <w:rsid w:val="007B61FD"/>
    <w:rsid w:val="007B70F1"/>
    <w:rsid w:val="007C1DD4"/>
    <w:rsid w:val="007C688B"/>
    <w:rsid w:val="007C7736"/>
    <w:rsid w:val="007D198B"/>
    <w:rsid w:val="007E3C5B"/>
    <w:rsid w:val="00804C12"/>
    <w:rsid w:val="008052D7"/>
    <w:rsid w:val="00816519"/>
    <w:rsid w:val="00816BCB"/>
    <w:rsid w:val="008231CC"/>
    <w:rsid w:val="00831299"/>
    <w:rsid w:val="00833995"/>
    <w:rsid w:val="00834B9E"/>
    <w:rsid w:val="00854BDC"/>
    <w:rsid w:val="0085735E"/>
    <w:rsid w:val="00862243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5CEA"/>
    <w:rsid w:val="008C79F5"/>
    <w:rsid w:val="008D1047"/>
    <w:rsid w:val="008D5514"/>
    <w:rsid w:val="008E7228"/>
    <w:rsid w:val="008F0019"/>
    <w:rsid w:val="009023A6"/>
    <w:rsid w:val="0090541F"/>
    <w:rsid w:val="009171B4"/>
    <w:rsid w:val="009209A3"/>
    <w:rsid w:val="009311D7"/>
    <w:rsid w:val="00933395"/>
    <w:rsid w:val="0093540A"/>
    <w:rsid w:val="0094053F"/>
    <w:rsid w:val="00940CB1"/>
    <w:rsid w:val="009446A4"/>
    <w:rsid w:val="00944FC2"/>
    <w:rsid w:val="00952A39"/>
    <w:rsid w:val="00963C8E"/>
    <w:rsid w:val="00967EDA"/>
    <w:rsid w:val="00973BBF"/>
    <w:rsid w:val="009766C4"/>
    <w:rsid w:val="009769C9"/>
    <w:rsid w:val="0098302B"/>
    <w:rsid w:val="00984850"/>
    <w:rsid w:val="009851E4"/>
    <w:rsid w:val="0098532E"/>
    <w:rsid w:val="00997A7B"/>
    <w:rsid w:val="009B1AB8"/>
    <w:rsid w:val="009B321E"/>
    <w:rsid w:val="009C1C93"/>
    <w:rsid w:val="009C5EB6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467EB"/>
    <w:rsid w:val="00A56DE5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3D7B"/>
    <w:rsid w:val="00AF5ED8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3242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86E"/>
    <w:rsid w:val="00C31260"/>
    <w:rsid w:val="00C40B60"/>
    <w:rsid w:val="00C53F92"/>
    <w:rsid w:val="00C55C61"/>
    <w:rsid w:val="00C64DB5"/>
    <w:rsid w:val="00C70BE1"/>
    <w:rsid w:val="00C71854"/>
    <w:rsid w:val="00C733A1"/>
    <w:rsid w:val="00C73DEE"/>
    <w:rsid w:val="00C77111"/>
    <w:rsid w:val="00C806D2"/>
    <w:rsid w:val="00C90B2C"/>
    <w:rsid w:val="00C94815"/>
    <w:rsid w:val="00C961F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81E1D"/>
    <w:rsid w:val="00D95E2C"/>
    <w:rsid w:val="00DB23C2"/>
    <w:rsid w:val="00DD454B"/>
    <w:rsid w:val="00DD6A58"/>
    <w:rsid w:val="00DF1F7D"/>
    <w:rsid w:val="00E07D54"/>
    <w:rsid w:val="00E07EE4"/>
    <w:rsid w:val="00E12B6F"/>
    <w:rsid w:val="00E225F6"/>
    <w:rsid w:val="00E343D5"/>
    <w:rsid w:val="00E407C0"/>
    <w:rsid w:val="00E42F0D"/>
    <w:rsid w:val="00E5291B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C70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C5CE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rsid w:val="00283355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33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3355"/>
    <w:rPr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rsid w:val="002833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3355"/>
    <w:rPr>
      <w:b/>
      <w:bCs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opentoegankelijk.be/exhibitors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aws.amazon.com/transcribe/" TargetMode="External"/><Relationship Id="rId42" Type="http://schemas.openxmlformats.org/officeDocument/2006/relationships/hyperlink" Target="https://medium.com/diving-in-deep/logo-detection-using-pytorch-7897d4898211" TargetMode="External"/><Relationship Id="rId47" Type="http://schemas.openxmlformats.org/officeDocument/2006/relationships/hyperlink" Target="https://medium.com/@nikatsanka/comparing-edge-detection-methods-638a2919476e" TargetMode="External"/><Relationship Id="rId50" Type="http://schemas.openxmlformats.org/officeDocument/2006/relationships/hyperlink" Target="https://medium.com/zylapp/review-of-deep-learning-algorithms-for-object-detection-c1f3d437b852" TargetMode="External"/><Relationship Id="rId55" Type="http://schemas.openxmlformats.org/officeDocument/2006/relationships/hyperlink" Target="https://github.com/akarshzingade/Logo-Detection-YOLOv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washington.edu/doit/what-difference-between-open-and-closed-captioning" TargetMode="External"/><Relationship Id="rId37" Type="http://schemas.openxmlformats.org/officeDocument/2006/relationships/hyperlink" Target="https://www.videolan.org/vlc/index.html" TargetMode="External"/><Relationship Id="rId40" Type="http://schemas.openxmlformats.org/officeDocument/2006/relationships/hyperlink" Target="https://pdfs.semanticscholar.org/2864/cfd949e5b787b1fd22c05b5bb6450197a72e.pdf" TargetMode="External"/><Relationship Id="rId45" Type="http://schemas.openxmlformats.org/officeDocument/2006/relationships/hyperlink" Target="https://towardsdatascience.com/face-detection-for-beginners-e58e8f21aad9" TargetMode="External"/><Relationship Id="rId53" Type="http://schemas.openxmlformats.org/officeDocument/2006/relationships/hyperlink" Target="https://www.pyimagesearch.com/2018/08/20/opencv-text-detection-east-text-detector/" TargetMode="External"/><Relationship Id="rId58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hyperlink" Target="https://www.researchgate.net/publication/264123179_Speaker-Following_Video_Subtitles" TargetMode="External"/><Relationship Id="rId35" Type="http://schemas.openxmlformats.org/officeDocument/2006/relationships/hyperlink" Target="https://www.ibm.com/cloud/watson-speech-to-text" TargetMode="External"/><Relationship Id="rId43" Type="http://schemas.openxmlformats.org/officeDocument/2006/relationships/hyperlink" Target="https://ai-facets.org/robust-logo-detection-with-opencv/" TargetMode="External"/><Relationship Id="rId48" Type="http://schemas.openxmlformats.org/officeDocument/2006/relationships/hyperlink" Target="https://www.ibm.com/watson/media/video-enrichment" TargetMode="External"/><Relationship Id="rId56" Type="http://schemas.openxmlformats.org/officeDocument/2006/relationships/hyperlink" Target="https://github.com/akarshzingade/Logo-Detection-YOLOv2/blob/master/obj.names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pjreddie.com/darknet/yolo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s://cloud.google.com/speech-to-text" TargetMode="External"/><Relationship Id="rId38" Type="http://schemas.openxmlformats.org/officeDocument/2006/relationships/hyperlink" Target="https://machinelearnings.co/automatic-subtitle-synchronization-e188a9275617" TargetMode="External"/><Relationship Id="rId46" Type="http://schemas.openxmlformats.org/officeDocument/2006/relationships/hyperlink" Target="https://en.wikipedia.org/wiki/Edge_detection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hyperlink" Target="https://en.wikipedia.org/wiki/Comparison_of_optical_character_recognition_software" TargetMode="External"/><Relationship Id="rId54" Type="http://schemas.openxmlformats.org/officeDocument/2006/relationships/hyperlink" Target="https://towardsdatascience.com/logo-detection-in-images-using-ssd-bcd3732e1776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fosspost.org/lists/open-source-speech-recognition-speech-to-text" TargetMode="External"/><Relationship Id="rId49" Type="http://schemas.openxmlformats.org/officeDocument/2006/relationships/hyperlink" Target="https://towardsdatascience.com/canny-edge-detection-step-by-step-in-python-computer-vision-b49c3a2d8123" TargetMode="External"/><Relationship Id="rId57" Type="http://schemas.openxmlformats.org/officeDocument/2006/relationships/image" Target="media/image22.png"/><Relationship Id="rId10" Type="http://schemas.openxmlformats.org/officeDocument/2006/relationships/footer" Target="footer1.xml"/><Relationship Id="rId31" Type="http://schemas.openxmlformats.org/officeDocument/2006/relationships/hyperlink" Target="https://www.techwalla.com/articles/what-is-open-captioning" TargetMode="External"/><Relationship Id="rId44" Type="http://schemas.openxmlformats.org/officeDocument/2006/relationships/hyperlink" Target="https://www.talkwalker.com/blog/best-image-recognition-tools" TargetMode="External"/><Relationship Id="rId52" Type="http://schemas.openxmlformats.org/officeDocument/2006/relationships/hyperlink" Target="https://arxiv.org/abs/1704.03155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634</TotalTime>
  <Pages>43</Pages>
  <Words>10923</Words>
  <Characters>62262</Characters>
  <Application>Microsoft Office Word</Application>
  <DocSecurity>0</DocSecurity>
  <Lines>518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73039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23</cp:revision>
  <cp:lastPrinted>2019-12-11T13:15:00Z</cp:lastPrinted>
  <dcterms:created xsi:type="dcterms:W3CDTF">2019-12-11T13:16:00Z</dcterms:created>
  <dcterms:modified xsi:type="dcterms:W3CDTF">2020-04-18T18:05:00Z</dcterms:modified>
  <cp:category/>
</cp:coreProperties>
</file>