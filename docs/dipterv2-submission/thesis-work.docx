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DB23C2" w:rsidRDefault="00DB23C2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DB23C2" w:rsidRDefault="00DB23C2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189DB4EE" w:rsidR="00DB23C2" w:rsidRDefault="00DB23C2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DB23C2" w:rsidRDefault="00DB23C2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DB23C2" w:rsidRDefault="00DB23C2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189DB4EE" w:rsidR="00DB23C2" w:rsidRDefault="00DB23C2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164E5FF6" w14:textId="3CF4DBCE" w:rsidR="00F76BE9" w:rsidRDefault="00730B3C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966200" w:history="1">
        <w:r w:rsidR="00F76BE9" w:rsidRPr="00B33C03">
          <w:rPr>
            <w:rStyle w:val="Hyperlink"/>
            <w:noProof/>
          </w:rPr>
          <w:t>Összefoglaló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5</w:t>
        </w:r>
        <w:r w:rsidR="00F76BE9">
          <w:rPr>
            <w:noProof/>
            <w:webHidden/>
          </w:rPr>
          <w:fldChar w:fldCharType="end"/>
        </w:r>
      </w:hyperlink>
    </w:p>
    <w:p w14:paraId="57C4229A" w14:textId="39EBD7E7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1" w:history="1">
        <w:r w:rsidR="00F76BE9" w:rsidRPr="00B33C03">
          <w:rPr>
            <w:rStyle w:val="Hyperlink"/>
            <w:noProof/>
            <w:lang w:val="en-GB"/>
          </w:rPr>
          <w:t>Abstract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6</w:t>
        </w:r>
        <w:r w:rsidR="00F76BE9">
          <w:rPr>
            <w:noProof/>
            <w:webHidden/>
          </w:rPr>
          <w:fldChar w:fldCharType="end"/>
        </w:r>
      </w:hyperlink>
    </w:p>
    <w:p w14:paraId="1A705DAA" w14:textId="0FF404B3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2" w:history="1">
        <w:r w:rsidR="00F76BE9" w:rsidRPr="00B33C03">
          <w:rPr>
            <w:rStyle w:val="Hyperlink"/>
            <w:noProof/>
          </w:rPr>
          <w:t>1 Bevezetés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7</w:t>
        </w:r>
        <w:r w:rsidR="00F76BE9">
          <w:rPr>
            <w:noProof/>
            <w:webHidden/>
          </w:rPr>
          <w:fldChar w:fldCharType="end"/>
        </w:r>
      </w:hyperlink>
    </w:p>
    <w:p w14:paraId="63C615ED" w14:textId="0A005755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3" w:history="1">
        <w:r w:rsidR="00F76BE9" w:rsidRPr="00B33C03">
          <w:rPr>
            <w:rStyle w:val="Hyperlink"/>
            <w:noProof/>
          </w:rPr>
          <w:t>1.1 A témakör ismertetése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8</w:t>
        </w:r>
        <w:r w:rsidR="00F76BE9">
          <w:rPr>
            <w:noProof/>
            <w:webHidden/>
          </w:rPr>
          <w:fldChar w:fldCharType="end"/>
        </w:r>
      </w:hyperlink>
    </w:p>
    <w:p w14:paraId="414416C4" w14:textId="6F8AFB09" w:rsidR="00F76BE9" w:rsidRDefault="00DB23C2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4" w:history="1">
        <w:r w:rsidR="00F76BE9" w:rsidRPr="00B33C03">
          <w:rPr>
            <w:rStyle w:val="Hyperlink"/>
            <w:noProof/>
          </w:rPr>
          <w:t>1.1.1 Felirattípusok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9</w:t>
        </w:r>
        <w:r w:rsidR="00F76BE9">
          <w:rPr>
            <w:noProof/>
            <w:webHidden/>
          </w:rPr>
          <w:fldChar w:fldCharType="end"/>
        </w:r>
      </w:hyperlink>
    </w:p>
    <w:p w14:paraId="6C2A25BB" w14:textId="72EBD72C" w:rsidR="00F76BE9" w:rsidRDefault="00DB23C2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5" w:history="1">
        <w:r w:rsidR="00F76BE9" w:rsidRPr="00B33C03">
          <w:rPr>
            <w:rStyle w:val="Hyperlink"/>
            <w:noProof/>
          </w:rPr>
          <w:t>1.1.2 Feliratozás folyamata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10</w:t>
        </w:r>
        <w:r w:rsidR="00F76BE9">
          <w:rPr>
            <w:noProof/>
            <w:webHidden/>
          </w:rPr>
          <w:fldChar w:fldCharType="end"/>
        </w:r>
      </w:hyperlink>
    </w:p>
    <w:p w14:paraId="27F6708B" w14:textId="7A3D9445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6" w:history="1">
        <w:r w:rsidR="00F76BE9" w:rsidRPr="00B33C03">
          <w:rPr>
            <w:rStyle w:val="Hyperlink"/>
            <w:noProof/>
          </w:rPr>
          <w:t>1.2 A feladat részletes bemutatása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11</w:t>
        </w:r>
        <w:r w:rsidR="00F76BE9">
          <w:rPr>
            <w:noProof/>
            <w:webHidden/>
          </w:rPr>
          <w:fldChar w:fldCharType="end"/>
        </w:r>
      </w:hyperlink>
    </w:p>
    <w:p w14:paraId="344856D8" w14:textId="7AA4A002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7" w:history="1">
        <w:r w:rsidR="00F76BE9" w:rsidRPr="00B33C03">
          <w:rPr>
            <w:rStyle w:val="Hyperlink"/>
            <w:noProof/>
          </w:rPr>
          <w:t>2 Irodalomkutatás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563867D8" w14:textId="714E66B8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8" w:history="1">
        <w:r w:rsidR="00F76BE9" w:rsidRPr="00B33C03">
          <w:rPr>
            <w:rStyle w:val="Hyperlink"/>
            <w:noProof/>
          </w:rPr>
          <w:t>2.1 Párbeszéd alapú feliratelhelyezés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4CF4BF55" w14:textId="1C230B3D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9" w:history="1">
        <w:r w:rsidR="00F76BE9" w:rsidRPr="00B33C03">
          <w:rPr>
            <w:rStyle w:val="Hyperlink"/>
            <w:noProof/>
          </w:rPr>
          <w:t>3 Tervezés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645CEF00" w14:textId="07563AF2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0" w:history="1">
        <w:r w:rsidR="00F76BE9" w:rsidRPr="00B33C03">
          <w:rPr>
            <w:rStyle w:val="Hyperlink"/>
            <w:noProof/>
          </w:rPr>
          <w:t>3.1 Képtulajdonságok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5C49CC02" w14:textId="30CEC0BB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1" w:history="1">
        <w:r w:rsidR="00F76BE9" w:rsidRPr="00B33C03">
          <w:rPr>
            <w:rStyle w:val="Hyperlink"/>
            <w:noProof/>
          </w:rPr>
          <w:t>3.2 Rendszerarchitektúra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20</w:t>
        </w:r>
        <w:r w:rsidR="00F76BE9">
          <w:rPr>
            <w:noProof/>
            <w:webHidden/>
          </w:rPr>
          <w:fldChar w:fldCharType="end"/>
        </w:r>
      </w:hyperlink>
    </w:p>
    <w:p w14:paraId="16244FFB" w14:textId="2CAF707D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2" w:history="1">
        <w:r w:rsidR="00F76BE9" w:rsidRPr="00B33C03">
          <w:rPr>
            <w:rStyle w:val="Hyperlink"/>
            <w:noProof/>
          </w:rPr>
          <w:t>4 Megvalósítás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0A1D0F34" w14:textId="74CECC4C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3" w:history="1">
        <w:r w:rsidR="00F76BE9" w:rsidRPr="00B33C03">
          <w:rPr>
            <w:rStyle w:val="Hyperlink"/>
            <w:noProof/>
          </w:rPr>
          <w:t>4.1 Éldetekció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17DCE827" w14:textId="3295CF9B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4" w:history="1">
        <w:r w:rsidR="00F76BE9" w:rsidRPr="00B33C03">
          <w:rPr>
            <w:rStyle w:val="Hyperlink"/>
            <w:noProof/>
          </w:rPr>
          <w:t>4.2 Objektumdetektálás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23</w:t>
        </w:r>
        <w:r w:rsidR="00F76BE9">
          <w:rPr>
            <w:noProof/>
            <w:webHidden/>
          </w:rPr>
          <w:fldChar w:fldCharType="end"/>
        </w:r>
      </w:hyperlink>
    </w:p>
    <w:p w14:paraId="10C2E4BB" w14:textId="372D0F72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5" w:history="1">
        <w:r w:rsidR="00F76BE9" w:rsidRPr="00B33C03">
          <w:rPr>
            <w:rStyle w:val="Hyperlink"/>
            <w:noProof/>
          </w:rPr>
          <w:t>4.3 Karakterlokalizáció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25</w:t>
        </w:r>
        <w:r w:rsidR="00F76BE9">
          <w:rPr>
            <w:noProof/>
            <w:webHidden/>
          </w:rPr>
          <w:fldChar w:fldCharType="end"/>
        </w:r>
      </w:hyperlink>
    </w:p>
    <w:p w14:paraId="1FCD9521" w14:textId="129CB140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6" w:history="1">
        <w:r w:rsidR="00F76BE9" w:rsidRPr="00B33C03">
          <w:rPr>
            <w:rStyle w:val="Hyperlink"/>
            <w:noProof/>
          </w:rPr>
          <w:t>4.4 Logó és márkajelzés 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27</w:t>
        </w:r>
        <w:r w:rsidR="00F76BE9">
          <w:rPr>
            <w:noProof/>
            <w:webHidden/>
          </w:rPr>
          <w:fldChar w:fldCharType="end"/>
        </w:r>
      </w:hyperlink>
    </w:p>
    <w:p w14:paraId="2CDED97F" w14:textId="3C2E0C06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7" w:history="1">
        <w:r w:rsidR="00F76BE9" w:rsidRPr="00B33C03">
          <w:rPr>
            <w:rStyle w:val="Hyperlink"/>
            <w:noProof/>
          </w:rPr>
          <w:t>4.5 Algoritmusok felhasználása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29</w:t>
        </w:r>
        <w:r w:rsidR="00F76BE9">
          <w:rPr>
            <w:noProof/>
            <w:webHidden/>
          </w:rPr>
          <w:fldChar w:fldCharType="end"/>
        </w:r>
      </w:hyperlink>
    </w:p>
    <w:p w14:paraId="7C4AB40D" w14:textId="19B32456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8" w:history="1">
        <w:r w:rsidR="00F76BE9" w:rsidRPr="00B33C03">
          <w:rPr>
            <w:rStyle w:val="Hyperlink"/>
            <w:noProof/>
          </w:rPr>
          <w:t>5 Lezárás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58EA4B89" w14:textId="7C7A9682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9" w:history="1">
        <w:r w:rsidR="00F76BE9" w:rsidRPr="00B33C03">
          <w:rPr>
            <w:rStyle w:val="Hyperlink"/>
            <w:noProof/>
          </w:rPr>
          <w:t>5.1 Továbbfejlesztési javaslatok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F60A781" w14:textId="3100749F" w:rsidR="00F76BE9" w:rsidRDefault="00DB23C2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20" w:history="1">
        <w:r w:rsidR="00F76BE9" w:rsidRPr="00B33C03">
          <w:rPr>
            <w:rStyle w:val="Hyperlink"/>
            <w:noProof/>
          </w:rPr>
          <w:t>5.2 Összefoglalás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A06C673" w14:textId="20EE8C4E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1" w:history="1">
        <w:r w:rsidR="00F76BE9" w:rsidRPr="00B33C03">
          <w:rPr>
            <w:rStyle w:val="Hyperlink"/>
            <w:noProof/>
          </w:rPr>
          <w:t>Irodalomjegyzék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33</w:t>
        </w:r>
        <w:r w:rsidR="00F76BE9">
          <w:rPr>
            <w:noProof/>
            <w:webHidden/>
          </w:rPr>
          <w:fldChar w:fldCharType="end"/>
        </w:r>
      </w:hyperlink>
    </w:p>
    <w:p w14:paraId="60F7E14C" w14:textId="2E061A9B" w:rsidR="00F76BE9" w:rsidRDefault="00DB23C2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2" w:history="1">
        <w:r w:rsidR="00F76BE9" w:rsidRPr="00B33C03">
          <w:rPr>
            <w:rStyle w:val="Hyperlink"/>
            <w:noProof/>
          </w:rPr>
          <w:t>6 Függelék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35</w:t>
        </w:r>
        <w:r w:rsidR="00F76BE9">
          <w:rPr>
            <w:noProof/>
            <w:webHidden/>
          </w:rPr>
          <w:fldChar w:fldCharType="end"/>
        </w:r>
      </w:hyperlink>
    </w:p>
    <w:p w14:paraId="68F20A4D" w14:textId="208B114E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000655C3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DB23C2">
        <w:rPr>
          <w:noProof/>
        </w:rPr>
        <w:t>2020. 03. 28.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26966200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26966201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26966202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3DFB8A96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>ez természetesen emberenként eltérhet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 xml:space="preserve">a néző mozgalmas, sok párbeszédet tartalmazó részeknél gyakorlatilag nem is 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 xml:space="preserve">, ami rontja a tartalom élvezhetőségét és érthetőségét.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3EC882EC" w:rsidR="00BC444B" w:rsidRDefault="00347B80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F76BE9">
        <w:t>[1]</w:t>
      </w:r>
      <w:r w:rsidR="003E5D6A">
        <w:fldChar w:fldCharType="end"/>
      </w:r>
    </w:p>
    <w:p w14:paraId="07A7B891" w14:textId="6341FFE7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23865059"/>
    <w:bookmarkStart w:id="6" w:name="_Ref25511536"/>
    <w:bookmarkStart w:id="7" w:name="_Ref36381255"/>
    <w:p w14:paraId="2F7BC2D5" w14:textId="01D9C21B" w:rsidR="002D02B7" w:rsidRDefault="00347B80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bookmarkEnd w:id="7"/>
      <w:r w:rsidR="00E343D5">
        <w:t>. ábra</w:t>
      </w:r>
      <w:bookmarkEnd w:id="5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6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26966203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26966204"/>
      <w:r>
        <w:t>Felirattípusok</w:t>
      </w:r>
      <w:bookmarkEnd w:id="11"/>
    </w:p>
    <w:p w14:paraId="1E98C4ED" w14:textId="756D595D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F76BE9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vagy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21F5D5D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F76BE9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F76BE9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Készítésnél a videón belül bárhova mozgatható, ezért </w:t>
            </w:r>
            <w:r w:rsidRPr="00395CB0">
              <w:rPr>
                <w:color w:val="000000" w:themeColor="text1"/>
              </w:rPr>
              <w:lastRenderedPageBreak/>
              <w:t>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77777777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6057553A" w:rsidR="007B61FD" w:rsidRPr="007B61FD" w:rsidRDefault="00C806D2" w:rsidP="00C806D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táblázat \* ARABIC \s 1 ">
        <w:r w:rsidR="00F76BE9">
          <w:rPr>
            <w:noProof/>
          </w:rPr>
          <w:t>1</w:t>
        </w:r>
      </w:fldSimple>
      <w:r>
        <w:t>. táblázat</w:t>
      </w:r>
      <w:bookmarkEnd w:id="12"/>
      <w:r>
        <w:t xml:space="preserve">: Open és </w:t>
      </w:r>
      <w:r w:rsidRPr="00C806D2">
        <w:rPr>
          <w:lang w:val="en-US"/>
        </w:rPr>
        <w:t>Closed</w:t>
      </w:r>
      <w:r>
        <w:t xml:space="preserve"> </w:t>
      </w:r>
      <w:r w:rsidRPr="00C806D2">
        <w:rPr>
          <w:lang w:val="en-US"/>
        </w:rPr>
        <w:t>Captioning</w:t>
      </w:r>
      <w:r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429F0D19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Mivel </w:t>
      </w:r>
      <w:r w:rsidR="00454C44">
        <w:t xml:space="preserve">az. </w:t>
      </w:r>
      <w:proofErr w:type="spellStart"/>
      <w:r w:rsidR="00454C44">
        <w:t>ass</w:t>
      </w:r>
      <w:proofErr w:type="spell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az </w:t>
      </w:r>
      <w:r w:rsidR="0029266B">
        <w:rPr>
          <w:i/>
          <w:iCs/>
        </w:rPr>
        <w:t>Open Captioning</w:t>
      </w:r>
      <w:r w:rsidR="0029266B">
        <w:t xml:space="preserve"> megoldást részesítettem előnyben.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26966205"/>
      <w:r>
        <w:t>Feliratozás folyamata</w:t>
      </w:r>
      <w:bookmarkEnd w:id="13"/>
      <w:bookmarkEnd w:id="14"/>
    </w:p>
    <w:p w14:paraId="4196E72E" w14:textId="3D3611CE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lefordít 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F76BE9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F76BE9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F76BE9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F76BE9">
        <w:t>[7]</w:t>
      </w:r>
      <w:r>
        <w:fldChar w:fldCharType="end"/>
      </w:r>
      <w:r>
        <w:t>.</w:t>
      </w:r>
    </w:p>
    <w:p w14:paraId="552FB4DD" w14:textId="330C18A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F76BE9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F76BE9">
        <w:t>[9]</w:t>
      </w:r>
      <w:r w:rsidR="00EA1D45">
        <w:fldChar w:fldCharType="end"/>
      </w:r>
      <w:r w:rsidR="00EA1D45">
        <w:t>.</w:t>
      </w:r>
    </w:p>
    <w:p w14:paraId="223A645E" w14:textId="14D6B3C8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Default="00A15BF8" w:rsidP="00A15BF8">
      <w:pPr>
        <w:pStyle w:val="Heading2"/>
      </w:pPr>
      <w:bookmarkStart w:id="15" w:name="_Toc26966206"/>
      <w:r>
        <w:t xml:space="preserve">A </w:t>
      </w:r>
      <w:r w:rsidR="00876436">
        <w:t>feladat</w:t>
      </w:r>
      <w:r>
        <w:t xml:space="preserve"> </w:t>
      </w:r>
      <w:r w:rsidR="00876436">
        <w:t>részletes bemutatása</w:t>
      </w:r>
      <w:bookmarkEnd w:id="15"/>
    </w:p>
    <w:p w14:paraId="09CC01FA" w14:textId="77777777" w:rsidR="001A4225" w:rsidRDefault="00876436" w:rsidP="00876436">
      <w: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>
        <w:t xml:space="preserve"> megvizsgálva pozícionálja a szöveget. </w:t>
      </w:r>
      <w:r w:rsidR="007C688B">
        <w:t xml:space="preserve">Jelen fejezetben a </w:t>
      </w:r>
      <w:r w:rsidR="00FA29C7">
        <w:t>diplomatervezési feladatomat taglalom részletesebben és ismertetem végrehajtásának lépéseit.</w:t>
      </w:r>
    </w:p>
    <w:p w14:paraId="72747E87" w14:textId="39E83BA1" w:rsidR="00876436" w:rsidRDefault="00A24421" w:rsidP="001322AC">
      <w:r>
        <w:t xml:space="preserve">A témakör ismertetésénél </w:t>
      </w:r>
      <w:r w:rsidR="001322AC">
        <w:t>(</w:t>
      </w:r>
      <w:r>
        <w:fldChar w:fldCharType="begin"/>
      </w:r>
      <w:r>
        <w:instrText xml:space="preserve"> REF _Ref24968442 \n \h </w:instrText>
      </w:r>
      <w:r w:rsidR="001322AC">
        <w:instrText xml:space="preserve"> \* MERGEFORMAT </w:instrText>
      </w:r>
      <w:r>
        <w:fldChar w:fldCharType="separate"/>
      </w:r>
      <w:r w:rsidR="00F76BE9">
        <w:t>1.1</w:t>
      </w:r>
      <w:r>
        <w:fldChar w:fldCharType="end"/>
      </w:r>
      <w:r w:rsidR="001322AC">
        <w:t xml:space="preserve"> fejezet)</w:t>
      </w:r>
      <w:r>
        <w:t xml:space="preserve"> </w:t>
      </w:r>
      <w:r w:rsidR="00FA29C7">
        <w:t xml:space="preserve">már </w:t>
      </w:r>
      <w:r>
        <w:t xml:space="preserve">bemutattam a feliratozás fontosságát, körülményeit és </w:t>
      </w:r>
      <w:r w:rsidR="00FA29C7">
        <w:t xml:space="preserve">a </w:t>
      </w:r>
      <w:r>
        <w:t>különböző</w:t>
      </w:r>
      <w:r w:rsidR="00FA29C7">
        <w:t xml:space="preserve"> lehetőségeket</w:t>
      </w:r>
      <w:r>
        <w:t xml:space="preserve">. </w:t>
      </w:r>
      <w:r w:rsidR="001322AC" w:rsidRPr="001322AC">
        <w:t>A továbbiakban először az irodalomkutatási rész olvasható, melyet a feliratpozícionálás témakörében végeztem</w:t>
      </w:r>
      <w:r w:rsidR="002E0ED8">
        <w:t>.</w:t>
      </w:r>
      <w:r w:rsidR="001A4225">
        <w:t xml:space="preserve"> </w:t>
      </w:r>
      <w:r w:rsidR="002E0ED8">
        <w:t>M</w:t>
      </w:r>
      <w:r w:rsidR="001A4225">
        <w:t>eg</w:t>
      </w:r>
      <w:r w:rsidR="00ED10CF">
        <w:t>keres</w:t>
      </w:r>
      <w:r w:rsidR="002E0ED8">
        <w:t>t</w:t>
      </w:r>
      <w:r w:rsidR="00ED10CF">
        <w:t>em a releváns cikkeket</w:t>
      </w:r>
      <w:r>
        <w:t>,</w:t>
      </w:r>
      <w:r w:rsidR="00ED10CF">
        <w:t xml:space="preserve"> kutatásokat</w:t>
      </w:r>
      <w:r>
        <w:t xml:space="preserve"> és elemzem őket a </w:t>
      </w:r>
      <w:r w:rsidR="002E0ED8">
        <w:t>diplomamun</w:t>
      </w:r>
      <w:r w:rsidR="000E6458">
        <w:t>k</w:t>
      </w:r>
      <w:r w:rsidR="002E0ED8">
        <w:t>ámra</w:t>
      </w:r>
      <w:r w:rsidR="000923F9">
        <w:t xml:space="preserve"> vonatkozóan</w:t>
      </w:r>
      <w:r>
        <w:t xml:space="preserve">. Itt </w:t>
      </w:r>
      <w:r>
        <w:lastRenderedPageBreak/>
        <w:t xml:space="preserve">kitérek a </w:t>
      </w:r>
      <w:r w:rsidR="00F91349">
        <w:t>létező</w:t>
      </w:r>
      <w:r>
        <w:t xml:space="preserve"> automatizálás</w:t>
      </w:r>
      <w:r w:rsidR="00F91349">
        <w:t>i módszerekre</w:t>
      </w:r>
      <w:r>
        <w:t xml:space="preserve"> és optimalizálásra </w:t>
      </w:r>
      <w:r w:rsidR="00F91349">
        <w:t xml:space="preserve">szoruló </w:t>
      </w:r>
      <w:r>
        <w:t>részletekre</w:t>
      </w:r>
      <w:r w:rsidR="00F91349">
        <w:t>.</w:t>
      </w:r>
      <w:r w:rsidR="00B32242">
        <w:t xml:space="preserve"> Az ismertetett </w:t>
      </w:r>
      <w:r w:rsidR="00B32242" w:rsidRPr="000E6458">
        <w:t xml:space="preserve">források </w:t>
      </w:r>
      <w:r w:rsidR="000E6458">
        <w:t>tartalmaznak</w:t>
      </w:r>
      <w:r w:rsidR="00B32242" w:rsidRPr="000E6458">
        <w:t xml:space="preserve"> olyan pozícionáló </w:t>
      </w:r>
      <w:r w:rsidR="000E6458">
        <w:t>eljárásokat</w:t>
      </w:r>
      <w:r w:rsidR="00B32242" w:rsidRPr="000E6458">
        <w:t>, amelyek a párbeszédek könnyebb értelmezése céljából születtek meg é</w:t>
      </w:r>
      <w:r w:rsidR="00B32242">
        <w:t>s az aktuális beszélőhöz mérten helyezik el a feliratot.</w:t>
      </w:r>
    </w:p>
    <w:p w14:paraId="7A26EF69" w14:textId="77777777" w:rsidR="00D720BB" w:rsidRDefault="00F91349" w:rsidP="00876436">
      <w:r>
        <w:t>Ahhoz, hogy egy dinamikusan változó videón feliratokat tudjunk pozícionálni, a vetített képeket kell megvizsgálni</w:t>
      </w:r>
      <w:r w:rsidR="000923F9">
        <w:t>.</w:t>
      </w:r>
      <w:r>
        <w:t xml:space="preserve"> </w:t>
      </w:r>
      <w:r w:rsidR="000923F9">
        <w:t>E</w:t>
      </w:r>
      <w:r>
        <w:t>zért a munkám első szakaszában csak a lejátszás közben megjelenő képekkel foglalkozom</w:t>
      </w:r>
      <w:r w:rsidR="00D720BB">
        <w:t>, majd később a második szakaszban térek át videókra</w:t>
      </w:r>
      <w:r>
        <w:t xml:space="preserve">. </w:t>
      </w:r>
      <w:r w:rsidR="00D720BB" w:rsidRPr="003505C4">
        <w:t xml:space="preserve">Ennek </w:t>
      </w:r>
      <w:r w:rsidR="00FA29C7" w:rsidRPr="003505C4">
        <w:t>következtében</w:t>
      </w:r>
      <w:r w:rsidR="00D720BB" w:rsidRPr="003505C4">
        <w:t xml:space="preserve"> jelen </w:t>
      </w:r>
      <w:r w:rsidR="002E0ED8" w:rsidRPr="003505C4">
        <w:t>dolgozat</w:t>
      </w:r>
      <w:r w:rsidR="000923F9" w:rsidRPr="003505C4">
        <w:t xml:space="preserve"> </w:t>
      </w:r>
      <w:r w:rsidR="00D720BB" w:rsidRPr="003505C4">
        <w:t>elsősorban kép</w:t>
      </w:r>
      <w:r w:rsidR="002E0ED8" w:rsidRPr="003505C4">
        <w:t>eken történő feliratelhelyezést mutatja be</w:t>
      </w:r>
      <w:r w:rsidR="000923F9" w:rsidRPr="003505C4">
        <w:t>, de sok</w:t>
      </w:r>
      <w:r w:rsidR="000923F9">
        <w:t xml:space="preserve"> részlet videós környezetben is megállja a helyét (pl.: forráselemzés, elméleti háttér).</w:t>
      </w:r>
      <w:r w:rsidR="00D720BB">
        <w:t xml:space="preserve"> </w:t>
      </w:r>
    </w:p>
    <w:p w14:paraId="42BB7E6A" w14:textId="7CAF7D4A" w:rsidR="00F91349" w:rsidRDefault="00D720BB" w:rsidP="00876436">
      <w:r>
        <w:t xml:space="preserve">A munka elvégzéséhez </w:t>
      </w:r>
      <w:r w:rsidRPr="003505C4">
        <w:t>megfelelő vizuális tartalmat keresek</w:t>
      </w:r>
      <w:r w:rsidR="007C688B" w:rsidRPr="003505C4">
        <w:t>,</w:t>
      </w:r>
      <w:r w:rsidR="007C688B">
        <w:t xml:space="preserve"> melyeknél egyértelműen megfigyelhető a felirat zavaró elhelyezése</w:t>
      </w:r>
      <w:r>
        <w:t xml:space="preserve"> (egy ilyen már a 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 is látható)</w:t>
      </w:r>
      <w:r w:rsidR="007C688B">
        <w:t>.</w:t>
      </w:r>
      <w:r>
        <w:t xml:space="preserve"> </w:t>
      </w:r>
      <w:r w:rsidR="007C688B">
        <w:t>A</w:t>
      </w:r>
      <w:r>
        <w:t xml:space="preserve"> beszámolómban külön-külön, a releváns részeknél </w:t>
      </w:r>
      <w:r w:rsidR="007C688B">
        <w:t>több ilyen példa is megtalálható, de</w:t>
      </w:r>
      <w:r w:rsidR="00FA29C7">
        <w:t xml:space="preserve"> a</w:t>
      </w:r>
      <w:r w:rsidR="007C688B">
        <w:t xml:space="preserve"> külön fejezetet, hosszabb bemutatást nem látom indokoltnak.</w:t>
      </w:r>
    </w:p>
    <w:p w14:paraId="2DED784F" w14:textId="77777777" w:rsidR="003505C4" w:rsidRDefault="003505C4" w:rsidP="00876436">
      <w: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>
        <w:t xml:space="preserve">mesterséges intelligencia alapokon más megközelítéssel precízebb és </w:t>
      </w:r>
      <w:proofErr w:type="spellStart"/>
      <w:r w:rsidR="007875A4">
        <w:t>determinisztikusabb</w:t>
      </w:r>
      <w:proofErr w:type="spellEnd"/>
      <w:r w:rsidR="007875A4">
        <w:t xml:space="preserve"> megoldást lehet készíteni. Ennek az elkészítését és háttérmunkálatait szeretném bemutatni diplomamunkámban,</w:t>
      </w:r>
    </w:p>
    <w:p w14:paraId="0A2D3356" w14:textId="77777777" w:rsidR="007C688B" w:rsidRDefault="00FA29C7" w:rsidP="00876436">
      <w:r>
        <w:t xml:space="preserve">Az irodalomkutatás után </w:t>
      </w:r>
      <w:r w:rsidRPr="007875A4">
        <w:t>olyan jellemzőket, képtulajdonságokat azonosítok</w:t>
      </w:r>
      <w:r>
        <w:t xml:space="preserve"> </w:t>
      </w:r>
      <w:r w:rsidR="001A354C">
        <w:t>melyeket érdemes figyelembe venni felirat pozícionálásnál. A tulajdonságok automatikus felderítéséhez olyan algoritmusokat párosítok melyekkel könnyen kinyerhetők ezek az információk a képekből.</w:t>
      </w:r>
    </w:p>
    <w:p w14:paraId="03172C68" w14:textId="667433A5" w:rsidR="008A6ABC" w:rsidRPr="00FD3FFD" w:rsidRDefault="001A354C" w:rsidP="008A6ABC">
      <w:r>
        <w:t>Egy összetett rendszer keretében hasznosítom az olvasottakat, ahol elsőkörben képekhez, majd később videókhoz tudunk automatikus feliratot illeszteni, pozícionálni</w:t>
      </w:r>
      <w:r w:rsidR="004954E8">
        <w:t>. A megoldáshoz mesterséges intelligencia alapú algoritmusokat használok, amelyek lehetővé teszik a modern képelemzést, illetve egyéb képfeldolgozási eljárásokat is figyelembe veszek.</w:t>
      </w:r>
      <w:r w:rsidR="00B32242">
        <w:t xml:space="preserve"> </w:t>
      </w:r>
      <w:r w:rsidR="007875A4">
        <w:t xml:space="preserve">Először a rendszerterv olvasható, majd később a megvalósítás. </w:t>
      </w:r>
      <w:r w:rsidR="00FD3FFD">
        <w:t>L</w:t>
      </w:r>
      <w:r w:rsidR="008A6ABC">
        <w:t xml:space="preserve">egvégül </w:t>
      </w:r>
      <w:r w:rsidR="008A6ABC" w:rsidRPr="00FD3FFD">
        <w:t>összefoglalom munkámat és továbbfejlesztési javaslatokat teszek.</w:t>
      </w:r>
    </w:p>
    <w:p w14:paraId="2B0F542B" w14:textId="77777777" w:rsidR="002648E4" w:rsidRDefault="002648E4" w:rsidP="002648E4">
      <w:pPr>
        <w:pStyle w:val="Heading1"/>
      </w:pPr>
      <w:bookmarkStart w:id="16" w:name="_Toc26966207"/>
      <w:r>
        <w:lastRenderedPageBreak/>
        <w:t>Irodalomkutatás</w:t>
      </w:r>
      <w:bookmarkEnd w:id="16"/>
    </w:p>
    <w:p w14:paraId="061CCCEB" w14:textId="70484941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F76BE9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F76BE9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26966208"/>
      <w:r>
        <w:t>Párbeszéd alapú feliratelhelyezés</w:t>
      </w:r>
      <w:bookmarkEnd w:id="17"/>
    </w:p>
    <w:p w14:paraId="4B61CE72" w14:textId="4E90AFC7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F76BE9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046C35DF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F76BE9">
        <w:rPr>
          <w:noProof/>
        </w:rPr>
        <w:t>2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F76BE9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639DBDB7" w:rsidR="00AE3D7B" w:rsidRDefault="00347B80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1B90B8E5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F76BE9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DB23C2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9CEA27B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F76BE9" w:rsidRPr="00F76BE9">
        <w:t>2.2</w:t>
      </w:r>
      <w:r w:rsidR="00F76BE9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62806A0F" w:rsidR="004034E6" w:rsidRDefault="00347B80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97F1A8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F76BE9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565AEEAD" w:rsidR="00510A76" w:rsidRDefault="00BC444B" w:rsidP="004034E6">
      <w:r>
        <w:t xml:space="preserve">Érdekes, hogy </w:t>
      </w:r>
      <w:r w:rsidR="00024681">
        <w:t xml:space="preserve">egy 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F76BE9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968CCDF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F76BE9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77777777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>, mintsem egy távolabbi helyre. Illetve az is</w:t>
      </w:r>
      <w:r w:rsidR="00017102">
        <w:t xml:space="preserve"> 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7C8D0A50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Toc26966209"/>
      <w:r>
        <w:lastRenderedPageBreak/>
        <w:t>Tervezés</w:t>
      </w:r>
      <w:bookmarkEnd w:id="20"/>
    </w:p>
    <w:p w14:paraId="3443B45A" w14:textId="0606514D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képen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Képeken feliratszegmens okos elhelyezése</w:t>
      </w:r>
    </w:p>
    <w:p w14:paraId="2E8E3F6A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Videókon feliratszegmens pozíció optimalizálás</w:t>
      </w:r>
      <w:r w:rsidR="000C390E">
        <w:t>a</w:t>
      </w:r>
    </w:p>
    <w:p w14:paraId="22239F46" w14:textId="77777777" w:rsidR="000C390E" w:rsidRDefault="000C390E" w:rsidP="000C390E">
      <w:r>
        <w:t xml:space="preserve">A két különálló feladatot a diplomamunka két részének megfelelő bontásban végzem el, így </w:t>
      </w:r>
      <w:r w:rsidR="008C79F5">
        <w:t>jelen</w:t>
      </w:r>
      <w:r>
        <w:t xml:space="preserve"> tervezés is az első részfeladatra terjed ki.</w:t>
      </w:r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9E6E5B">
      <w:pPr>
        <w:pStyle w:val="Heading2"/>
      </w:pPr>
      <w:bookmarkStart w:id="21" w:name="_Toc26966210"/>
      <w:r>
        <w:t>K</w:t>
      </w:r>
      <w:r w:rsidR="009E6E5B" w:rsidRPr="00057E69">
        <w:t>éptulajdonságok</w:t>
      </w:r>
      <w:bookmarkEnd w:id="21"/>
    </w:p>
    <w:p w14:paraId="546B9022" w14:textId="569E5A97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lastRenderedPageBreak/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25068953"/>
    <w:p w14:paraId="4073937E" w14:textId="76CC1213" w:rsidR="002F5B55" w:rsidRDefault="00347B80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2F5B55">
        <w:t xml:space="preserve"> ábra</w:t>
      </w:r>
      <w:bookmarkEnd w:id="22"/>
      <w:r w:rsidR="002F5B55">
        <w:t>: Híradós adás, ahol a felirat alapértelmezett pozíciója már meglévő szövegi tartalomra esik</w:t>
      </w:r>
    </w:p>
    <w:p w14:paraId="2CEE27C9" w14:textId="03BBA662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F76BE9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110B205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F76BE9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F76BE9">
        <w:t>[17]</w:t>
      </w:r>
      <w:r w:rsidR="004D43EB">
        <w:fldChar w:fldCharType="end"/>
      </w:r>
      <w:r w:rsidR="00F7715E">
        <w:t>.</w:t>
      </w:r>
    </w:p>
    <w:p w14:paraId="09792D9A" w14:textId="4929823E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F76BE9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semleges területet kijelölni, ahol könnyedén elférne a felirat. </w:t>
      </w:r>
      <w:r w:rsidR="00862F2F">
        <w:t xml:space="preserve">Az egyik legfontosabb vizuális tartalomként az arcokat emelném ki, mert ezek eltakarása nagyon zavaró tud </w:t>
      </w:r>
      <w:r w:rsidR="00862F2F">
        <w:lastRenderedPageBreak/>
        <w:t xml:space="preserve">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F76BE9">
        <w:t>[19]</w:t>
      </w:r>
      <w:r w:rsidR="004D43EB">
        <w:fldChar w:fldCharType="end"/>
      </w:r>
      <w:r w:rsidR="00862F2F">
        <w:t>.</w:t>
      </w:r>
    </w:p>
    <w:p w14:paraId="08D72EA9" w14:textId="12627C07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F76BE9">
        <w:t>[20</w:t>
      </w:r>
      <w:r w:rsidR="00F76BE9">
        <w:t>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B23AD1">
        <w:t>3.1.1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3" w:name="_Ref36377821"/>
      <w:r>
        <w:t>Éldetekciós módszer</w:t>
      </w:r>
      <w:r w:rsidR="009766C4">
        <w:t>ek</w:t>
      </w:r>
      <w:bookmarkEnd w:id="23"/>
      <w:r w:rsidR="000A17D2">
        <w:t xml:space="preserve"> vizsgálata</w:t>
      </w:r>
    </w:p>
    <w:p w14:paraId="7354F075" w14:textId="2CB49BAE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7657B7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35A31549" w14:textId="5F96BB6D" w:rsidR="00533682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533682">
        <w:rPr>
          <w:noProof/>
        </w:rPr>
        <w:t>1</w:t>
      </w:r>
      <w:r w:rsidR="00533682">
        <w:t>.</w:t>
      </w:r>
      <w:r w:rsidR="00533682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ábrán </w:t>
      </w:r>
      <w:r w:rsidR="003C1965">
        <w:t>jelenítettem meg</w:t>
      </w:r>
      <w:r w:rsidR="00533682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3C1965">
        <w:trPr>
          <w:jc w:val="center"/>
        </w:trPr>
        <w:tc>
          <w:tcPr>
            <w:tcW w:w="4247" w:type="dxa"/>
            <w:vAlign w:val="center"/>
          </w:tcPr>
          <w:p w14:paraId="7BBECA03" w14:textId="08E52B46" w:rsidR="00533682" w:rsidRDefault="003C1965" w:rsidP="003C1965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6158DA63" w14:textId="568ED2E6" w:rsidR="00533682" w:rsidRDefault="003C1965" w:rsidP="003C1965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965" w14:paraId="74912338" w14:textId="77777777" w:rsidTr="003C1965">
        <w:trPr>
          <w:jc w:val="center"/>
        </w:trPr>
        <w:tc>
          <w:tcPr>
            <w:tcW w:w="8494" w:type="dxa"/>
            <w:gridSpan w:val="2"/>
            <w:vAlign w:val="center"/>
          </w:tcPr>
          <w:p w14:paraId="42E8B5BE" w14:textId="77777777" w:rsidR="003C1965" w:rsidRDefault="003C1965" w:rsidP="003C1965">
            <w:pPr>
              <w:ind w:firstLine="0"/>
              <w:jc w:val="center"/>
            </w:pPr>
          </w:p>
        </w:tc>
      </w:tr>
    </w:tbl>
    <w:p w14:paraId="7DE083B5" w14:textId="2E595F20" w:rsidR="007657B7" w:rsidRDefault="007657B7" w:rsidP="007657B7">
      <w:pPr>
        <w:ind w:firstLine="0"/>
      </w:pPr>
    </w:p>
    <w:p w14:paraId="30571B7E" w14:textId="77777777" w:rsidR="00533682" w:rsidRPr="00B567E8" w:rsidRDefault="00533682" w:rsidP="00533682">
      <w:pPr>
        <w:ind w:firstLine="0"/>
        <w:jc w:val="center"/>
      </w:pPr>
    </w:p>
    <w:p w14:paraId="4225C856" w14:textId="77777777" w:rsidR="00B73B0E" w:rsidRDefault="00B73B0E" w:rsidP="00B73B0E">
      <w:pPr>
        <w:pStyle w:val="Heading2"/>
      </w:pPr>
      <w:bookmarkStart w:id="24" w:name="_Toc26966211"/>
      <w:r>
        <w:t>Rendszerarchitektúra</w:t>
      </w:r>
      <w:bookmarkEnd w:id="24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17ED2136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).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proofErr w:type="spellStart"/>
      <w:r w:rsidRPr="00B525A2">
        <w:rPr>
          <w:i/>
          <w:iCs/>
        </w:rPr>
        <w:t>Visualizer</w:t>
      </w:r>
      <w:proofErr w:type="spellEnd"/>
      <w:r>
        <w:t xml:space="preserve"> készíti el a végleges képet.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5" w:name="_Ref26018599"/>
    <w:p w14:paraId="14AF9024" w14:textId="4877FA13" w:rsidR="009C71E3" w:rsidRPr="009C71E3" w:rsidRDefault="00347B80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r w:rsidR="00A77469">
        <w:t>. ábra</w:t>
      </w:r>
      <w:bookmarkEnd w:id="25"/>
      <w:r w:rsidR="00A77469">
        <w:t>: Feliratszegmens pozícionáló rendszer architektúra</w:t>
      </w:r>
    </w:p>
    <w:p w14:paraId="2E3981A8" w14:textId="77777777" w:rsidR="00967EDA" w:rsidRDefault="00967EDA" w:rsidP="00967EDA">
      <w:pPr>
        <w:pStyle w:val="Heading1"/>
      </w:pPr>
      <w:bookmarkStart w:id="26" w:name="_Toc26966212"/>
      <w:r>
        <w:lastRenderedPageBreak/>
        <w:t>Megvalósítás</w:t>
      </w:r>
      <w:bookmarkEnd w:id="26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27" w:name="_Toc26966213"/>
      <w:r>
        <w:t>Éldetekció</w:t>
      </w:r>
      <w:bookmarkEnd w:id="27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07492AC6" w14:textId="0132338F" w:rsidR="003B0EA5" w:rsidRPr="007657B7" w:rsidRDefault="0022100C" w:rsidP="00967EDA">
      <w:pPr>
        <w:rPr>
          <w:color w:val="FF0000"/>
        </w:rPr>
      </w:pPr>
      <w:r w:rsidRPr="007657B7">
        <w:rPr>
          <w:color w:val="FF0000"/>
        </w:rPr>
        <w:t xml:space="preserve">Többfajta algoritmus is létezik éldetekciós problémamegoldásra. Ilyenek például a </w:t>
      </w:r>
      <w:proofErr w:type="spellStart"/>
      <w:r w:rsidRPr="007657B7">
        <w:rPr>
          <w:i/>
          <w:iCs/>
          <w:color w:val="FF0000"/>
        </w:rPr>
        <w:t>Sobel</w:t>
      </w:r>
      <w:proofErr w:type="spellEnd"/>
      <w:r w:rsidRPr="007657B7">
        <w:rPr>
          <w:color w:val="FF0000"/>
        </w:rPr>
        <w:t xml:space="preserve">, </w:t>
      </w:r>
      <w:proofErr w:type="spellStart"/>
      <w:r w:rsidRPr="007657B7">
        <w:rPr>
          <w:i/>
          <w:iCs/>
          <w:color w:val="FF0000"/>
        </w:rPr>
        <w:t>Prewitt</w:t>
      </w:r>
      <w:proofErr w:type="spellEnd"/>
      <w:r w:rsidRPr="007657B7">
        <w:rPr>
          <w:color w:val="FF0000"/>
        </w:rPr>
        <w:t xml:space="preserve">, </w:t>
      </w:r>
      <w:r w:rsidRPr="007657B7">
        <w:rPr>
          <w:i/>
          <w:iCs/>
          <w:color w:val="FF0000"/>
        </w:rPr>
        <w:t>Laplace</w:t>
      </w:r>
      <w:r w:rsidRPr="007657B7">
        <w:rPr>
          <w:color w:val="FF0000"/>
        </w:rPr>
        <w:t xml:space="preserve"> és a </w:t>
      </w:r>
      <w:proofErr w:type="spellStart"/>
      <w:r w:rsidRPr="007657B7">
        <w:rPr>
          <w:i/>
          <w:iCs/>
          <w:color w:val="FF0000"/>
        </w:rPr>
        <w:t>Canny</w:t>
      </w:r>
      <w:proofErr w:type="spellEnd"/>
      <w:r w:rsidR="00183FB1" w:rsidRPr="007657B7">
        <w:rPr>
          <w:color w:val="FF0000"/>
        </w:rPr>
        <w:t xml:space="preserve"> detektorok</w:t>
      </w:r>
      <w:r w:rsidR="003B0EA5" w:rsidRPr="007657B7">
        <w:rPr>
          <w:color w:val="FF0000"/>
        </w:rPr>
        <w:t xml:space="preserve"> </w:t>
      </w:r>
      <w:r w:rsidR="003B0EA5" w:rsidRPr="007657B7">
        <w:rPr>
          <w:color w:val="FF0000"/>
        </w:rPr>
        <w:fldChar w:fldCharType="begin"/>
      </w:r>
      <w:r w:rsidR="003B0EA5" w:rsidRPr="007657B7">
        <w:rPr>
          <w:color w:val="FF0000"/>
        </w:rPr>
        <w:instrText xml:space="preserve"> REF _Ref26950906 \n \h </w:instrText>
      </w:r>
      <w:r w:rsidR="003B0EA5" w:rsidRPr="007657B7">
        <w:rPr>
          <w:color w:val="FF0000"/>
        </w:rPr>
      </w:r>
      <w:r w:rsidR="003B0EA5" w:rsidRPr="007657B7">
        <w:rPr>
          <w:color w:val="FF0000"/>
        </w:rPr>
        <w:fldChar w:fldCharType="separate"/>
      </w:r>
      <w:r w:rsidR="00F76BE9" w:rsidRPr="007657B7">
        <w:rPr>
          <w:color w:val="FF0000"/>
        </w:rPr>
        <w:t>[21]</w:t>
      </w:r>
      <w:r w:rsidR="003B0EA5" w:rsidRPr="007657B7">
        <w:rPr>
          <w:color w:val="FF0000"/>
        </w:rPr>
        <w:fldChar w:fldCharType="end"/>
      </w:r>
      <w:r w:rsidRPr="007657B7">
        <w:rPr>
          <w:color w:val="FF0000"/>
        </w:rPr>
        <w:t>.</w:t>
      </w:r>
      <w:r w:rsidR="00183FB1" w:rsidRPr="007657B7">
        <w:rPr>
          <w:color w:val="FF0000"/>
        </w:rPr>
        <w:t xml:space="preserve"> </w:t>
      </w:r>
      <w:r w:rsidR="00B00B56" w:rsidRPr="007657B7">
        <w:rPr>
          <w:i/>
          <w:iCs/>
          <w:color w:val="FF0000"/>
        </w:rPr>
        <w:t xml:space="preserve">John F. </w:t>
      </w:r>
      <w:proofErr w:type="spellStart"/>
      <w:r w:rsidR="00B00B56" w:rsidRPr="007657B7">
        <w:rPr>
          <w:i/>
          <w:iCs/>
          <w:color w:val="FF0000"/>
        </w:rPr>
        <w:t>Canny</w:t>
      </w:r>
      <w:proofErr w:type="spellEnd"/>
      <w:r w:rsidR="00B00B56" w:rsidRPr="007657B7">
        <w:rPr>
          <w:i/>
          <w:iCs/>
          <w:color w:val="FF0000"/>
        </w:rPr>
        <w:t xml:space="preserve"> </w:t>
      </w:r>
      <w:r w:rsidR="00B00B56" w:rsidRPr="007657B7">
        <w:rPr>
          <w:color w:val="FF0000"/>
        </w:rPr>
        <w:t>által kidolgozott eljárás</w:t>
      </w:r>
      <w:r w:rsidR="00183FB1" w:rsidRPr="007657B7">
        <w:rPr>
          <w:color w:val="FF0000"/>
        </w:rPr>
        <w:t xml:space="preserve"> képes az élek erőteljes elhatárolására, így két színnel (fehér-fekete) leírható </w:t>
      </w:r>
      <w:r w:rsidR="001B2480" w:rsidRPr="007657B7">
        <w:rPr>
          <w:color w:val="FF0000"/>
        </w:rPr>
        <w:t>az adott éldetektált kép.</w:t>
      </w:r>
      <w:r w:rsidR="00183FB1" w:rsidRPr="007657B7">
        <w:rPr>
          <w:color w:val="FF0000"/>
        </w:rPr>
        <w:t xml:space="preserve"> </w:t>
      </w:r>
      <w:r w:rsidR="001B2480" w:rsidRPr="007657B7">
        <w:rPr>
          <w:color w:val="FF0000"/>
        </w:rPr>
        <w:t xml:space="preserve">A többi megoldás különböző árnyalatokat ad végeredményül, így használatukat nem láttam előnyösnek. </w:t>
      </w:r>
    </w:p>
    <w:p w14:paraId="4B7DA13E" w14:textId="143AF21E" w:rsidR="00BC2475" w:rsidRDefault="003B0EA5" w:rsidP="00967EDA">
      <w:r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>
        <w:t xml:space="preserve"> számításai közben</w:t>
      </w:r>
      <w:r w:rsidR="00D41383">
        <w:t xml:space="preserve"> több állapottal rendelkez</w:t>
      </w:r>
      <w:r w:rsidR="001B2480">
        <w:t>i</w:t>
      </w:r>
      <w:r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F76BE9">
        <w:t>[22]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</w:t>
      </w:r>
      <w:r>
        <w:lastRenderedPageBreak/>
        <w:t>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25273760"/>
    <w:p w14:paraId="1A6CDC4C" w14:textId="166FCF8D" w:rsidR="005A501E" w:rsidRDefault="00347B80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A501E">
        <w:t>. ábra</w:t>
      </w:r>
      <w:bookmarkEnd w:id="28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35DC19A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29" w:name="_Ref25511024"/>
      <w:bookmarkStart w:id="30" w:name="_Toc26966214"/>
      <w:r>
        <w:t>Objektumdetektálás</w:t>
      </w:r>
      <w:bookmarkEnd w:id="29"/>
      <w:bookmarkEnd w:id="30"/>
    </w:p>
    <w:p w14:paraId="32EF7023" w14:textId="68603AB7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</w:t>
      </w:r>
      <w:r w:rsidR="00C733A1">
        <w:lastRenderedPageBreak/>
        <w:t>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F76BE9">
        <w:t>[24]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F76BE9">
        <w:t>[25]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361D5BF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25439796"/>
    <w:p w14:paraId="63D487D9" w14:textId="3539235B" w:rsidR="002903D9" w:rsidRDefault="00347B80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r w:rsidR="002903D9">
        <w:t>. ábra</w:t>
      </w:r>
      <w:bookmarkEnd w:id="31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00DEFA4E" w:rsidR="002903D9" w:rsidRDefault="002903D9" w:rsidP="002903D9">
      <w:r>
        <w:lastRenderedPageBreak/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32" w:name="_Toc26966215"/>
      <w:r>
        <w:t>Karakterlokalizáció</w:t>
      </w:r>
      <w:bookmarkEnd w:id="32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0A668B0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F76BE9">
        <w:t>[26]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F76BE9">
        <w:t>[27]</w:t>
      </w:r>
      <w:r w:rsidR="000B161A">
        <w:fldChar w:fldCharType="end"/>
      </w:r>
      <w:r w:rsidR="000B161A">
        <w:t>.</w:t>
      </w:r>
    </w:p>
    <w:p w14:paraId="2A77C116" w14:textId="7E2DD989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08841B13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lastRenderedPageBreak/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25516084"/>
    <w:p w14:paraId="2901E3E2" w14:textId="0517712B" w:rsidR="006E2616" w:rsidRDefault="00347B80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3</w:t>
        </w:r>
      </w:fldSimple>
      <w:r w:rsidR="006E2616">
        <w:t>. ábra</w:t>
      </w:r>
      <w:bookmarkEnd w:id="33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0BDA02F1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4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). A diagramm függőleges tengelyén a fenti </w:t>
      </w:r>
      <w:r w:rsidR="008A2E20" w:rsidRPr="00F54605">
        <w:rPr>
          <w:color w:val="000000" w:themeColor="text1"/>
        </w:rPr>
        <w:lastRenderedPageBreak/>
        <w:t>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4" w:name="_Ref26811197"/>
    <w:bookmarkStart w:id="35" w:name="_Ref26811188"/>
    <w:p w14:paraId="35F83E6D" w14:textId="40AC943A" w:rsidR="008231CC" w:rsidRDefault="00347B80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4</w:t>
        </w:r>
      </w:fldSimple>
      <w:r w:rsidR="008A2E20">
        <w:t>. ábra</w:t>
      </w:r>
      <w:bookmarkEnd w:id="34"/>
      <w:r w:rsidR="008A2E20">
        <w:t>: Megtalált szövegsorok száma a konfidencia függvényében</w:t>
      </w:r>
      <w:bookmarkEnd w:id="35"/>
    </w:p>
    <w:p w14:paraId="596C3E83" w14:textId="7A054241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36" w:name="_Toc26966216"/>
      <w:r>
        <w:t>Logó és márkajelzés</w:t>
      </w:r>
      <w:r w:rsidR="00B94725">
        <w:t xml:space="preserve"> </w:t>
      </w:r>
      <w:r>
        <w:t>detekció</w:t>
      </w:r>
      <w:bookmarkEnd w:id="36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 xml:space="preserve">Illetve szükséges bizonyos </w:t>
      </w:r>
      <w:r w:rsidR="00610330">
        <w:lastRenderedPageBreak/>
        <w:t>esetekben a logók kitakarása, ha a hozzátartozó vállalat nem egyezett bele márkajelzésük feltüntetésébe.</w:t>
      </w:r>
    </w:p>
    <w:p w14:paraId="5738E7FC" w14:textId="7904E0BD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F76BE9">
        <w:t>[28]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F76BE9">
        <w:t>[29]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F76BE9">
        <w:t>[30]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5</w:t>
      </w:r>
      <w:r w:rsidR="00F76BE9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7" w:name="_Ref25703188"/>
    <w:p w14:paraId="79A0293D" w14:textId="407C4D8A" w:rsidR="000C222E" w:rsidRDefault="00347B80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5</w:t>
        </w:r>
      </w:fldSimple>
      <w:r w:rsidR="000C222E">
        <w:t>. ábra</w:t>
      </w:r>
      <w:bookmarkEnd w:id="37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E12B6F">
      <w:pPr>
        <w:pStyle w:val="Heading2"/>
      </w:pPr>
      <w:bookmarkStart w:id="38" w:name="_Toc26966217"/>
      <w:r>
        <w:lastRenderedPageBreak/>
        <w:t>A</w:t>
      </w:r>
      <w:r w:rsidR="00E12B6F">
        <w:t>lgoritmusok felhasználása</w:t>
      </w:r>
      <w:bookmarkEnd w:id="38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57F32145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6</w:t>
      </w:r>
      <w:r w:rsidR="00F76BE9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25955731"/>
    <w:p w14:paraId="36F9DBC4" w14:textId="256F60E8" w:rsidR="00B438E0" w:rsidRDefault="00347B80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6</w:t>
        </w:r>
      </w:fldSimple>
      <w:r w:rsidR="00FC683A">
        <w:t>. ábra</w:t>
      </w:r>
      <w:bookmarkEnd w:id="39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25964753"/>
    <w:p w14:paraId="7EE01E42" w14:textId="76BD78C0" w:rsidR="00096821" w:rsidRDefault="00347B80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096821">
        <w:t>. ábra</w:t>
      </w:r>
      <w:bookmarkEnd w:id="40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0A3E36F2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7</w:t>
      </w:r>
      <w:r w:rsidR="00F76BE9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F76BE9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F76BE9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F76BE9">
        <w:rPr>
          <w:noProof/>
        </w:rPr>
        <w:t>6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41" w:name="_Toc26966218"/>
      <w:r>
        <w:lastRenderedPageBreak/>
        <w:t>Lezárás</w:t>
      </w:r>
      <w:bookmarkEnd w:id="41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42" w:name="_Toc26966219"/>
      <w:r>
        <w:t>Továbbfejlesztési javaslatok</w:t>
      </w:r>
      <w:bookmarkEnd w:id="42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43" w:name="_Toc26966220"/>
      <w:r>
        <w:t>Összefoglalás</w:t>
      </w:r>
      <w:bookmarkEnd w:id="43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44" w:name="_Toc26966221"/>
      <w:r w:rsidRPr="00B50CAA">
        <w:lastRenderedPageBreak/>
        <w:t>Irodalomjegyzék</w:t>
      </w:r>
      <w:bookmarkEnd w:id="44"/>
    </w:p>
    <w:p w14:paraId="59E7BD12" w14:textId="6D934057" w:rsidR="00E407C0" w:rsidRDefault="00E407C0" w:rsidP="00BD6B5D">
      <w:pPr>
        <w:pStyle w:val="Irodalomjegyzksor"/>
        <w:rPr>
          <w:sz w:val="22"/>
          <w:szCs w:val="22"/>
        </w:rPr>
      </w:pPr>
      <w:bookmarkStart w:id="45" w:name="_Ref24987367"/>
      <w:bookmarkStart w:id="46" w:name="_Ref24126417"/>
      <w:bookmarkStart w:id="47" w:name="_Ref23947444"/>
      <w:bookmarkStart w:id="48" w:name="_Ref23949478"/>
      <w:bookmarkStart w:id="49" w:name="_Ref332797594"/>
      <w:r w:rsidRPr="00C067C4">
        <w:rPr>
          <w:sz w:val="22"/>
          <w:szCs w:val="22"/>
        </w:rPr>
        <w:t>Y</w:t>
      </w:r>
      <w:r w:rsidR="00BD4423" w:rsidRPr="00C067C4">
        <w:rPr>
          <w:sz w:val="22"/>
          <w:szCs w:val="22"/>
        </w:rPr>
        <w:t xml:space="preserve">ongtao Hu, Jan Kautz, Yizhou Yu, Wenoing Wang, </w:t>
      </w:r>
      <w:r w:rsidR="00BD4423" w:rsidRPr="00C067C4">
        <w:rPr>
          <w:i/>
          <w:iCs/>
          <w:sz w:val="22"/>
          <w:szCs w:val="22"/>
        </w:rPr>
        <w:t xml:space="preserve">Speaker-following Video Subtitles, </w:t>
      </w:r>
      <w:r w:rsidR="00BD4423" w:rsidRPr="00C067C4">
        <w:rPr>
          <w:sz w:val="22"/>
          <w:szCs w:val="22"/>
        </w:rPr>
        <w:t xml:space="preserve">arXiv:1407.5145v1, 2014.07, </w:t>
      </w:r>
      <w:hyperlink r:id="rId27" w:history="1">
        <w:r w:rsidR="00BD4423" w:rsidRPr="00C067C4">
          <w:rPr>
            <w:rStyle w:val="Hyperlink"/>
            <w:sz w:val="22"/>
            <w:szCs w:val="22"/>
          </w:rPr>
          <w:t>https://www.researchgate.net/publication/264123179_Speaker-Following_Video_Subtitles</w:t>
        </w:r>
      </w:hyperlink>
      <w:r w:rsidR="00BD4423" w:rsidRPr="00C067C4">
        <w:rPr>
          <w:sz w:val="22"/>
          <w:szCs w:val="22"/>
        </w:rPr>
        <w:t>, (2019.11.18)</w:t>
      </w:r>
      <w:bookmarkEnd w:id="45"/>
    </w:p>
    <w:p w14:paraId="2A4D3B4D" w14:textId="36EE58AB" w:rsidR="00FD3FFD" w:rsidRPr="00C067C4" w:rsidRDefault="00FD3FFD" w:rsidP="00FD3FFD">
      <w:pPr>
        <w:pStyle w:val="Irodalomjegyzksor"/>
        <w:rPr>
          <w:sz w:val="22"/>
          <w:szCs w:val="22"/>
        </w:rPr>
      </w:pPr>
      <w:bookmarkStart w:id="50" w:name="_Ref24201576"/>
      <w:r w:rsidRPr="00C067C4">
        <w:rPr>
          <w:sz w:val="22"/>
          <w:szCs w:val="22"/>
        </w:rPr>
        <w:t xml:space="preserve">Shea Laverty: </w:t>
      </w:r>
      <w:r w:rsidRPr="00C067C4">
        <w:rPr>
          <w:i/>
          <w:iCs/>
          <w:sz w:val="22"/>
          <w:szCs w:val="22"/>
        </w:rPr>
        <w:t>What is Open Captioning?</w:t>
      </w:r>
      <w:r w:rsidRPr="00C067C4">
        <w:rPr>
          <w:sz w:val="22"/>
          <w:szCs w:val="22"/>
        </w:rPr>
        <w:t xml:space="preserve">, </w:t>
      </w:r>
      <w:hyperlink r:id="rId28" w:history="1">
        <w:r w:rsidRPr="00C067C4">
          <w:rPr>
            <w:rStyle w:val="Hyperlink"/>
            <w:sz w:val="22"/>
            <w:szCs w:val="22"/>
          </w:rPr>
          <w:t>https://www.techwalla.com/articles/what-is-open-captioning</w:t>
        </w:r>
      </w:hyperlink>
      <w:r w:rsidRPr="00C067C4">
        <w:rPr>
          <w:sz w:val="22"/>
          <w:szCs w:val="22"/>
        </w:rPr>
        <w:t>, (2019.11.09)</w:t>
      </w:r>
      <w:bookmarkEnd w:id="50"/>
    </w:p>
    <w:p w14:paraId="6FE8B1B1" w14:textId="34B6ECDD" w:rsidR="00FD3FFD" w:rsidRPr="00FD3FFD" w:rsidRDefault="00FD3FFD" w:rsidP="00FD3FFD">
      <w:pPr>
        <w:pStyle w:val="Irodalomjegyzksor"/>
        <w:rPr>
          <w:sz w:val="22"/>
          <w:szCs w:val="22"/>
        </w:rPr>
      </w:pPr>
      <w:bookmarkStart w:id="51" w:name="_Ref24981926"/>
      <w:r w:rsidRPr="00C067C4">
        <w:rPr>
          <w:sz w:val="22"/>
          <w:szCs w:val="22"/>
        </w:rPr>
        <w:t xml:space="preserve">Washington University: </w:t>
      </w:r>
      <w:r w:rsidRPr="00C067C4">
        <w:rPr>
          <w:i/>
          <w:iCs/>
          <w:sz w:val="22"/>
          <w:szCs w:val="22"/>
        </w:rPr>
        <w:t xml:space="preserve">What is the difference between open and closed captioning? </w:t>
      </w:r>
      <w:hyperlink r:id="rId29" w:history="1">
        <w:r w:rsidRPr="00C067C4">
          <w:rPr>
            <w:rStyle w:val="Hyperlink"/>
            <w:sz w:val="22"/>
            <w:szCs w:val="22"/>
          </w:rPr>
          <w:t>https://www.washington.edu/doit/what-difference-between-open-and-closed-captioning</w:t>
        </w:r>
      </w:hyperlink>
      <w:r w:rsidRPr="00C067C4">
        <w:rPr>
          <w:sz w:val="22"/>
          <w:szCs w:val="22"/>
        </w:rPr>
        <w:t>, (2019.11.18)</w:t>
      </w:r>
      <w:bookmarkEnd w:id="51"/>
    </w:p>
    <w:p w14:paraId="4CF5C065" w14:textId="22D91921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2" w:name="_Ref26096492"/>
      <w:r w:rsidRPr="00C067C4">
        <w:rPr>
          <w:sz w:val="22"/>
          <w:szCs w:val="22"/>
        </w:rPr>
        <w:t xml:space="preserve">Google Cloud Speech-to-Text Service, </w:t>
      </w:r>
      <w:hyperlink r:id="rId30" w:history="1">
        <w:r w:rsidRPr="00C067C4">
          <w:rPr>
            <w:rStyle w:val="Hyperlink"/>
            <w:sz w:val="22"/>
            <w:szCs w:val="22"/>
          </w:rPr>
          <w:t>https://cloud.google.com/speech-to-text</w:t>
        </w:r>
      </w:hyperlink>
      <w:r w:rsidRPr="00C067C4">
        <w:rPr>
          <w:sz w:val="22"/>
          <w:szCs w:val="22"/>
        </w:rPr>
        <w:t>, (2019.11.08)</w:t>
      </w:r>
      <w:bookmarkEnd w:id="46"/>
      <w:bookmarkEnd w:id="52"/>
    </w:p>
    <w:p w14:paraId="0AE2CE84" w14:textId="49097810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3" w:name="_Ref24126425"/>
      <w:r w:rsidRPr="00C067C4">
        <w:rPr>
          <w:sz w:val="22"/>
          <w:szCs w:val="22"/>
        </w:rPr>
        <w:t xml:space="preserve">Amazon Transcribe Service, </w:t>
      </w:r>
      <w:hyperlink r:id="rId31" w:history="1">
        <w:r w:rsidRPr="00C067C4">
          <w:rPr>
            <w:rStyle w:val="Hyperlink"/>
            <w:sz w:val="22"/>
            <w:szCs w:val="22"/>
          </w:rPr>
          <w:t>https://aws.amazon.com/transcribe/</w:t>
        </w:r>
      </w:hyperlink>
      <w:r w:rsidRPr="00C067C4">
        <w:rPr>
          <w:sz w:val="22"/>
          <w:szCs w:val="22"/>
        </w:rPr>
        <w:t>, (2019.11.08)</w:t>
      </w:r>
      <w:bookmarkEnd w:id="53"/>
      <w:r w:rsidRPr="00C067C4">
        <w:rPr>
          <w:sz w:val="22"/>
          <w:szCs w:val="22"/>
        </w:rPr>
        <w:t xml:space="preserve"> </w:t>
      </w:r>
    </w:p>
    <w:p w14:paraId="3A19600A" w14:textId="01CC4023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4" w:name="_Ref24126544"/>
      <w:r w:rsidRPr="00C067C4">
        <w:rPr>
          <w:sz w:val="22"/>
          <w:szCs w:val="22"/>
        </w:rPr>
        <w:t xml:space="preserve">IBM Watson Speech-to-Text Service, </w:t>
      </w:r>
      <w:hyperlink r:id="rId32" w:history="1">
        <w:r w:rsidRPr="00C067C4">
          <w:rPr>
            <w:rStyle w:val="Hyperlink"/>
            <w:sz w:val="22"/>
            <w:szCs w:val="22"/>
          </w:rPr>
          <w:t>https://www.ibm.com/cloud/watson-speech-to-text</w:t>
        </w:r>
      </w:hyperlink>
      <w:r w:rsidRPr="00C067C4">
        <w:rPr>
          <w:sz w:val="22"/>
          <w:szCs w:val="22"/>
        </w:rPr>
        <w:t>, (2019. 11. 0</w:t>
      </w:r>
      <w:r w:rsidR="00D10EAB" w:rsidRPr="00C067C4">
        <w:rPr>
          <w:sz w:val="22"/>
          <w:szCs w:val="22"/>
        </w:rPr>
        <w:t>8</w:t>
      </w:r>
      <w:r w:rsidRPr="00C067C4">
        <w:rPr>
          <w:sz w:val="22"/>
          <w:szCs w:val="22"/>
        </w:rPr>
        <w:t>)</w:t>
      </w:r>
      <w:bookmarkEnd w:id="54"/>
    </w:p>
    <w:p w14:paraId="7A864169" w14:textId="0ED05300" w:rsidR="00D10EAB" w:rsidRPr="00C067C4" w:rsidRDefault="00D10EAB" w:rsidP="00BD6B5D">
      <w:pPr>
        <w:pStyle w:val="Irodalomjegyzksor"/>
        <w:rPr>
          <w:sz w:val="22"/>
          <w:szCs w:val="22"/>
        </w:rPr>
      </w:pPr>
      <w:bookmarkStart w:id="55" w:name="_Ref24126747"/>
      <w:r w:rsidRPr="00C067C4">
        <w:rPr>
          <w:sz w:val="22"/>
          <w:szCs w:val="22"/>
        </w:rPr>
        <w:t xml:space="preserve">Simon James: </w:t>
      </w:r>
      <w:r w:rsidRPr="00C067C4">
        <w:rPr>
          <w:i/>
          <w:iCs/>
          <w:sz w:val="22"/>
          <w:szCs w:val="22"/>
        </w:rPr>
        <w:t xml:space="preserve">5 Good Open Source Speech Recognition/Speech-to-text Systems, </w:t>
      </w:r>
      <w:hyperlink r:id="rId33" w:history="1">
        <w:r w:rsidRPr="00C067C4">
          <w:rPr>
            <w:rStyle w:val="Hyperlink"/>
            <w:sz w:val="22"/>
            <w:szCs w:val="22"/>
          </w:rPr>
          <w:t>https://fosspost.org/lists/open-source-speech-recognition-speech-to-text</w:t>
        </w:r>
      </w:hyperlink>
      <w:r w:rsidRPr="00C067C4">
        <w:rPr>
          <w:sz w:val="22"/>
          <w:szCs w:val="22"/>
        </w:rPr>
        <w:t>, (2019.11.08)</w:t>
      </w:r>
      <w:bookmarkEnd w:id="55"/>
    </w:p>
    <w:p w14:paraId="0B885AED" w14:textId="7F81D723" w:rsidR="00334065" w:rsidRPr="00C067C4" w:rsidRDefault="00334065" w:rsidP="00BD6B5D">
      <w:pPr>
        <w:pStyle w:val="Irodalomjegyzksor"/>
        <w:rPr>
          <w:sz w:val="22"/>
          <w:szCs w:val="22"/>
        </w:rPr>
      </w:pPr>
      <w:bookmarkStart w:id="56" w:name="_Ref24287118"/>
      <w:r w:rsidRPr="00C067C4">
        <w:rPr>
          <w:sz w:val="22"/>
          <w:szCs w:val="22"/>
        </w:rPr>
        <w:t xml:space="preserve">VLC Media Player, </w:t>
      </w:r>
      <w:hyperlink r:id="rId34" w:history="1">
        <w:r w:rsidRPr="00C067C4">
          <w:rPr>
            <w:rStyle w:val="Hyperlink"/>
            <w:sz w:val="22"/>
            <w:szCs w:val="22"/>
          </w:rPr>
          <w:t>https://www.videolan.org/vlc/index.html</w:t>
        </w:r>
      </w:hyperlink>
      <w:r w:rsidRPr="00C067C4">
        <w:rPr>
          <w:sz w:val="22"/>
          <w:szCs w:val="22"/>
        </w:rPr>
        <w:t>, (2019.11.10)</w:t>
      </w:r>
      <w:bookmarkEnd w:id="56"/>
    </w:p>
    <w:p w14:paraId="0914DA4B" w14:textId="6380206E" w:rsidR="00EA1D45" w:rsidRPr="00C067C4" w:rsidRDefault="00EA1D45" w:rsidP="00BD6B5D">
      <w:pPr>
        <w:pStyle w:val="Irodalomjegyzksor"/>
        <w:rPr>
          <w:sz w:val="22"/>
          <w:szCs w:val="22"/>
        </w:rPr>
      </w:pPr>
      <w:bookmarkStart w:id="57" w:name="_Ref24318033"/>
      <w:r w:rsidRPr="00C067C4">
        <w:rPr>
          <w:sz w:val="22"/>
          <w:szCs w:val="22"/>
        </w:rPr>
        <w:t xml:space="preserve">Alberto Sabater: </w:t>
      </w:r>
      <w:r w:rsidRPr="00C067C4">
        <w:rPr>
          <w:i/>
          <w:iCs/>
          <w:sz w:val="22"/>
          <w:szCs w:val="22"/>
        </w:rPr>
        <w:t xml:space="preserve">Automatic Subtitle Synchronization through Machine Learning, </w:t>
      </w:r>
      <w:hyperlink r:id="rId35" w:history="1">
        <w:r w:rsidRPr="00C067C4">
          <w:rPr>
            <w:rStyle w:val="Hyperlink"/>
            <w:sz w:val="22"/>
            <w:szCs w:val="22"/>
          </w:rPr>
          <w:t>https://machinelearnings.co/automatic-subtitle-synchronization-e188a9275617</w:t>
        </w:r>
      </w:hyperlink>
      <w:r w:rsidRPr="00C067C4">
        <w:rPr>
          <w:sz w:val="22"/>
          <w:szCs w:val="22"/>
        </w:rPr>
        <w:t>, (2019.11.10)</w:t>
      </w:r>
      <w:bookmarkEnd w:id="57"/>
    </w:p>
    <w:p w14:paraId="00071876" w14:textId="45F3EEDE" w:rsidR="00B93BB8" w:rsidRPr="00C067C4" w:rsidRDefault="00B93BB8" w:rsidP="00BD6B5D">
      <w:pPr>
        <w:pStyle w:val="Irodalomjegyzksor"/>
        <w:rPr>
          <w:sz w:val="22"/>
          <w:szCs w:val="22"/>
        </w:rPr>
      </w:pPr>
      <w:bookmarkStart w:id="58" w:name="_Ref24983606"/>
      <w:r w:rsidRPr="00C067C4">
        <w:rPr>
          <w:sz w:val="22"/>
          <w:szCs w:val="22"/>
        </w:rPr>
        <w:t xml:space="preserve">Open Toegankelijke, </w:t>
      </w:r>
      <w:r w:rsidRPr="00C067C4">
        <w:rPr>
          <w:i/>
          <w:iCs/>
          <w:sz w:val="22"/>
          <w:szCs w:val="22"/>
        </w:rPr>
        <w:t xml:space="preserve">, </w:t>
      </w:r>
      <w:hyperlink r:id="rId36" w:history="1">
        <w:r w:rsidRPr="00C067C4">
          <w:rPr>
            <w:rStyle w:val="Hyperlink"/>
            <w:sz w:val="22"/>
            <w:szCs w:val="22"/>
          </w:rPr>
          <w:t>https://www.opentoegankelijk.be/exhibitors</w:t>
        </w:r>
      </w:hyperlink>
      <w:r w:rsidRPr="00C067C4">
        <w:rPr>
          <w:sz w:val="22"/>
          <w:szCs w:val="22"/>
        </w:rPr>
        <w:t>, (2019.11.18)</w:t>
      </w:r>
      <w:bookmarkEnd w:id="58"/>
    </w:p>
    <w:p w14:paraId="2B421699" w14:textId="0DA171E0" w:rsidR="00230187" w:rsidRPr="00C067C4" w:rsidRDefault="002648E4" w:rsidP="00230187">
      <w:pPr>
        <w:pStyle w:val="Irodalomjegyzksor"/>
        <w:rPr>
          <w:sz w:val="22"/>
          <w:szCs w:val="22"/>
        </w:rPr>
      </w:pPr>
      <w:bookmarkStart w:id="59" w:name="_Ref24983390"/>
      <w:r w:rsidRPr="00C067C4">
        <w:rPr>
          <w:sz w:val="22"/>
          <w:szCs w:val="22"/>
        </w:rPr>
        <w:t xml:space="preserve">Wataru Akahori, Tatsunori Hirai, Shigeo Morishima: </w:t>
      </w:r>
      <w:r w:rsidRPr="00C067C4">
        <w:rPr>
          <w:i/>
          <w:iCs/>
          <w:sz w:val="22"/>
          <w:szCs w:val="22"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C067C4">
        <w:rPr>
          <w:sz w:val="22"/>
          <w:szCs w:val="22"/>
        </w:rPr>
        <w:t>pp. 102-109, ISBN 978-</w:t>
      </w:r>
      <w:r w:rsidR="00230187" w:rsidRPr="00C067C4">
        <w:rPr>
          <w:sz w:val="22"/>
          <w:szCs w:val="22"/>
        </w:rPr>
        <w:t xml:space="preserve">989-758-227-1, </w:t>
      </w:r>
      <w:hyperlink r:id="rId37" w:history="1">
        <w:r w:rsidR="00230187" w:rsidRPr="00C067C4">
          <w:rPr>
            <w:rStyle w:val="Hyperlink"/>
            <w:sz w:val="22"/>
            <w:szCs w:val="22"/>
          </w:rPr>
          <w:t>https://pdfs.semanticscholar.org/2864/cfd949e5b787b1fd22c05b5bb6450197a72e.pdf</w:t>
        </w:r>
      </w:hyperlink>
      <w:bookmarkEnd w:id="47"/>
      <w:r w:rsidR="00230187" w:rsidRPr="00C067C4">
        <w:rPr>
          <w:sz w:val="22"/>
          <w:szCs w:val="22"/>
        </w:rPr>
        <w:t xml:space="preserve"> </w:t>
      </w:r>
      <w:r w:rsidR="00C55C61" w:rsidRPr="00C067C4">
        <w:rPr>
          <w:sz w:val="22"/>
          <w:szCs w:val="22"/>
        </w:rPr>
        <w:t>(2019.11.06)</w:t>
      </w:r>
      <w:bookmarkEnd w:id="48"/>
      <w:bookmarkEnd w:id="59"/>
    </w:p>
    <w:p w14:paraId="2169BA1C" w14:textId="77777777" w:rsidR="00C55C61" w:rsidRPr="00C067C4" w:rsidRDefault="00C55C61" w:rsidP="00230187">
      <w:pPr>
        <w:pStyle w:val="Irodalomjegyzksor"/>
        <w:rPr>
          <w:sz w:val="22"/>
          <w:szCs w:val="22"/>
        </w:rPr>
      </w:pPr>
      <w:bookmarkStart w:id="60" w:name="_Ref23948201"/>
      <w:r w:rsidRPr="00C067C4">
        <w:rPr>
          <w:sz w:val="22"/>
          <w:szCs w:val="22"/>
        </w:rPr>
        <w:t xml:space="preserve">Apostolidis, E. And Mezaris, V., </w:t>
      </w:r>
      <w:r w:rsidRPr="00C067C4">
        <w:rPr>
          <w:i/>
          <w:iCs/>
          <w:sz w:val="22"/>
          <w:szCs w:val="22"/>
        </w:rPr>
        <w:t>Fast shot segmentation combining global and local visual descriptors, 2014 IEEE International Conference on Acoustics, Speech and Signal Processing (ICASSP), pp 6583-6587</w:t>
      </w:r>
      <w:bookmarkEnd w:id="60"/>
    </w:p>
    <w:p w14:paraId="70159312" w14:textId="77777777" w:rsidR="00B50CAA" w:rsidRPr="00C067C4" w:rsidRDefault="001B59AF" w:rsidP="00EA1D45">
      <w:pPr>
        <w:pStyle w:val="Irodalomjegyzksor"/>
        <w:rPr>
          <w:sz w:val="22"/>
          <w:szCs w:val="22"/>
        </w:rPr>
      </w:pPr>
      <w:bookmarkStart w:id="61" w:name="_Ref23948894"/>
      <w:r w:rsidRPr="00C067C4">
        <w:rPr>
          <w:sz w:val="22"/>
          <w:szCs w:val="22"/>
        </w:rPr>
        <w:t xml:space="preserve">Katti, H., Rajagopal, A. K., Kankanhalli, M., and Kalpathi, R., </w:t>
      </w:r>
      <w:r w:rsidRPr="00C067C4">
        <w:rPr>
          <w:i/>
          <w:iCs/>
          <w:sz w:val="22"/>
          <w:szCs w:val="22"/>
        </w:rPr>
        <w:t xml:space="preserve">Online estimation of evolving human visual interest, ACM Transactions on Multimedia Computing, Communications and Applications (TOMM), </w:t>
      </w:r>
      <w:r w:rsidRPr="00C067C4">
        <w:rPr>
          <w:sz w:val="22"/>
          <w:szCs w:val="22"/>
        </w:rPr>
        <w:t>2014</w:t>
      </w:r>
      <w:bookmarkEnd w:id="49"/>
      <w:bookmarkEnd w:id="61"/>
    </w:p>
    <w:p w14:paraId="06B7FDA6" w14:textId="77777777" w:rsidR="006727ED" w:rsidRPr="00C067C4" w:rsidRDefault="00A149B9" w:rsidP="00A149B9">
      <w:pPr>
        <w:pStyle w:val="Irodalomjegyzksor"/>
        <w:rPr>
          <w:sz w:val="22"/>
          <w:szCs w:val="22"/>
        </w:rPr>
      </w:pPr>
      <w:bookmarkStart w:id="62" w:name="_Ref24989849"/>
      <w:r w:rsidRPr="00C067C4">
        <w:rPr>
          <w:sz w:val="22"/>
          <w:szCs w:val="22"/>
        </w:rPr>
        <w:t xml:space="preserve">Monaci G.: </w:t>
      </w:r>
      <w:r w:rsidRPr="00C067C4">
        <w:rPr>
          <w:i/>
          <w:iCs/>
          <w:sz w:val="22"/>
          <w:szCs w:val="22"/>
        </w:rPr>
        <w:t xml:space="preserve">Towards real-time audiovisual speaker localization, </w:t>
      </w:r>
      <w:r w:rsidRPr="00C067C4">
        <w:rPr>
          <w:sz w:val="22"/>
          <w:szCs w:val="22"/>
        </w:rPr>
        <w:t>2011</w:t>
      </w:r>
      <w:bookmarkEnd w:id="62"/>
    </w:p>
    <w:p w14:paraId="5B8A7031" w14:textId="0D4C2CD4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3" w:name="_Ref25081264"/>
      <w:r w:rsidRPr="00C067C4">
        <w:rPr>
          <w:sz w:val="22"/>
          <w:szCs w:val="22"/>
        </w:rPr>
        <w:lastRenderedPageBreak/>
        <w:t xml:space="preserve">Wikipedia: </w:t>
      </w:r>
      <w:r w:rsidRPr="00C067C4">
        <w:rPr>
          <w:i/>
          <w:iCs/>
          <w:sz w:val="22"/>
          <w:szCs w:val="22"/>
        </w:rPr>
        <w:t xml:space="preserve">Comparsion of optical character recognition software, </w:t>
      </w:r>
      <w:hyperlink r:id="rId38" w:history="1">
        <w:r w:rsidRPr="00C067C4">
          <w:rPr>
            <w:rStyle w:val="Hyperlink"/>
            <w:sz w:val="22"/>
            <w:szCs w:val="22"/>
          </w:rPr>
          <w:t>https://en.wikipedia.org/wiki/Comparison_of_optical_character_recognition_software</w:t>
        </w:r>
      </w:hyperlink>
      <w:r w:rsidRPr="00C067C4">
        <w:rPr>
          <w:rStyle w:val="Hyperlink"/>
          <w:sz w:val="22"/>
          <w:szCs w:val="22"/>
        </w:rPr>
        <w:t>,</w:t>
      </w:r>
      <w:r w:rsidRPr="00C067C4">
        <w:rPr>
          <w:sz w:val="22"/>
          <w:szCs w:val="22"/>
        </w:rPr>
        <w:t xml:space="preserve"> (2019.11.19)</w:t>
      </w:r>
      <w:bookmarkEnd w:id="63"/>
    </w:p>
    <w:p w14:paraId="68FEEC0D" w14:textId="2B34F483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4" w:name="_Ref25081282"/>
      <w:r w:rsidRPr="00C067C4">
        <w:rPr>
          <w:sz w:val="22"/>
          <w:szCs w:val="22"/>
        </w:rPr>
        <w:t xml:space="preserve">Nithiroj Tripatarasit: </w:t>
      </w:r>
      <w:r w:rsidRPr="00C067C4">
        <w:rPr>
          <w:i/>
          <w:iCs/>
          <w:sz w:val="22"/>
          <w:szCs w:val="22"/>
        </w:rPr>
        <w:t>Logo Detection Using PyTorch</w:t>
      </w:r>
      <w:r w:rsidRPr="00C067C4">
        <w:rPr>
          <w:sz w:val="22"/>
          <w:szCs w:val="22"/>
        </w:rPr>
        <w:t xml:space="preserve">, (2018.06), </w:t>
      </w:r>
      <w:hyperlink r:id="rId39" w:history="1">
        <w:r w:rsidRPr="00C067C4">
          <w:rPr>
            <w:rStyle w:val="Hyperlink"/>
            <w:sz w:val="22"/>
            <w:szCs w:val="22"/>
          </w:rPr>
          <w:t>https://medium.com/diving-in-deep/logo-detection-using-pytorch-7897d4898211</w:t>
        </w:r>
      </w:hyperlink>
      <w:r w:rsidRPr="00C067C4">
        <w:rPr>
          <w:sz w:val="22"/>
          <w:szCs w:val="22"/>
        </w:rPr>
        <w:t>, (2019.11.19)</w:t>
      </w:r>
      <w:bookmarkEnd w:id="64"/>
    </w:p>
    <w:p w14:paraId="16B2B047" w14:textId="55B20562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5" w:name="_Ref25081286"/>
      <w:r w:rsidRPr="00C067C4">
        <w:rPr>
          <w:sz w:val="22"/>
          <w:szCs w:val="22"/>
        </w:rPr>
        <w:t xml:space="preserve">Ivan’s Software Engineering Blog: </w:t>
      </w:r>
      <w:r w:rsidRPr="00C067C4">
        <w:rPr>
          <w:i/>
          <w:iCs/>
          <w:sz w:val="22"/>
          <w:szCs w:val="22"/>
        </w:rPr>
        <w:t xml:space="preserve">Robust logo detection with OpenCV, </w:t>
      </w:r>
      <w:hyperlink r:id="rId40" w:history="1">
        <w:r w:rsidRPr="00C067C4">
          <w:rPr>
            <w:rStyle w:val="Hyperlink"/>
            <w:sz w:val="22"/>
            <w:szCs w:val="22"/>
          </w:rPr>
          <w:t>https://ai-facets.org/robust-logo-detection-with-opencv/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="00804C12" w:rsidRPr="00C067C4">
        <w:rPr>
          <w:sz w:val="22"/>
          <w:szCs w:val="22"/>
        </w:rPr>
        <w:t>(2019.11.19)</w:t>
      </w:r>
      <w:bookmarkEnd w:id="65"/>
    </w:p>
    <w:p w14:paraId="60214971" w14:textId="473397A9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66" w:name="_Ref25081300"/>
      <w:r w:rsidRPr="00C067C4">
        <w:rPr>
          <w:sz w:val="22"/>
          <w:szCs w:val="22"/>
        </w:rPr>
        <w:t xml:space="preserve">Francois from TalkWalker: </w:t>
      </w:r>
      <w:r w:rsidRPr="00C067C4">
        <w:rPr>
          <w:i/>
          <w:iCs/>
          <w:sz w:val="22"/>
          <w:szCs w:val="22"/>
        </w:rPr>
        <w:t>10 best Image Recognition tools</w:t>
      </w:r>
      <w:r w:rsidRPr="00C067C4">
        <w:rPr>
          <w:sz w:val="22"/>
          <w:szCs w:val="22"/>
        </w:rPr>
        <w:t xml:space="preserve">, </w:t>
      </w:r>
      <w:hyperlink r:id="rId41" w:history="1">
        <w:r w:rsidRPr="00C067C4">
          <w:rPr>
            <w:rStyle w:val="Hyperlink"/>
            <w:sz w:val="22"/>
            <w:szCs w:val="22"/>
          </w:rPr>
          <w:t>https://www.talkwalker.com/blog/best-image-recognition-tools</w:t>
        </w:r>
      </w:hyperlink>
      <w:r w:rsidRPr="00C067C4">
        <w:rPr>
          <w:sz w:val="22"/>
          <w:szCs w:val="22"/>
        </w:rPr>
        <w:t>, (2019.11.19)</w:t>
      </w:r>
      <w:bookmarkEnd w:id="66"/>
    </w:p>
    <w:p w14:paraId="780B4FFC" w14:textId="29E7690B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67" w:name="_Ref25081310"/>
      <w:r w:rsidRPr="00C067C4">
        <w:rPr>
          <w:sz w:val="22"/>
          <w:szCs w:val="22"/>
        </w:rPr>
        <w:t xml:space="preserve">Divyansh Dwivedi: </w:t>
      </w:r>
      <w:r w:rsidRPr="00C067C4">
        <w:rPr>
          <w:i/>
          <w:iCs/>
          <w:sz w:val="22"/>
          <w:szCs w:val="22"/>
        </w:rPr>
        <w:t xml:space="preserve">Face Detection for Beginners, </w:t>
      </w:r>
      <w:hyperlink r:id="rId42" w:history="1">
        <w:r w:rsidRPr="00C067C4">
          <w:rPr>
            <w:rStyle w:val="Hyperlink"/>
            <w:sz w:val="22"/>
            <w:szCs w:val="22"/>
          </w:rPr>
          <w:t>https://towardsdatascience.com/face-detection-for-beginners-e58e8f21aad9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Pr="00C067C4">
        <w:rPr>
          <w:sz w:val="22"/>
          <w:szCs w:val="22"/>
        </w:rPr>
        <w:t>(2019.11.19)</w:t>
      </w:r>
      <w:bookmarkEnd w:id="67"/>
    </w:p>
    <w:p w14:paraId="650871E0" w14:textId="7F883121" w:rsidR="00804C12" w:rsidRDefault="00804C12" w:rsidP="00A149B9">
      <w:pPr>
        <w:pStyle w:val="Irodalomjegyzksor"/>
        <w:rPr>
          <w:sz w:val="22"/>
          <w:szCs w:val="22"/>
        </w:rPr>
      </w:pPr>
      <w:bookmarkStart w:id="68" w:name="_Ref25081319"/>
      <w:r w:rsidRPr="00C067C4">
        <w:rPr>
          <w:sz w:val="22"/>
          <w:szCs w:val="22"/>
        </w:rPr>
        <w:t xml:space="preserve">Wikipedia: </w:t>
      </w:r>
      <w:r w:rsidRPr="00C067C4">
        <w:rPr>
          <w:i/>
          <w:iCs/>
          <w:sz w:val="22"/>
          <w:szCs w:val="22"/>
        </w:rPr>
        <w:t>Edge Detection</w:t>
      </w:r>
      <w:r w:rsidRPr="00C067C4">
        <w:rPr>
          <w:sz w:val="22"/>
          <w:szCs w:val="22"/>
        </w:rPr>
        <w:t xml:space="preserve">, </w:t>
      </w:r>
      <w:hyperlink r:id="rId43" w:history="1">
        <w:r w:rsidRPr="00C067C4">
          <w:rPr>
            <w:rStyle w:val="Hyperlink"/>
            <w:sz w:val="22"/>
            <w:szCs w:val="22"/>
          </w:rPr>
          <w:t>https://en.wikipedia.org/wiki/Edge_detection</w:t>
        </w:r>
      </w:hyperlink>
      <w:r w:rsidRPr="00C067C4">
        <w:rPr>
          <w:sz w:val="22"/>
          <w:szCs w:val="22"/>
        </w:rPr>
        <w:t>, (2019.11.19)</w:t>
      </w:r>
      <w:bookmarkEnd w:id="68"/>
    </w:p>
    <w:p w14:paraId="4ADA2C1A" w14:textId="1C573C27" w:rsidR="003B0EA5" w:rsidRPr="00C067C4" w:rsidRDefault="003B0EA5" w:rsidP="00A149B9">
      <w:pPr>
        <w:pStyle w:val="Irodalomjegyzksor"/>
        <w:rPr>
          <w:sz w:val="22"/>
          <w:szCs w:val="22"/>
        </w:rPr>
      </w:pPr>
      <w:bookmarkStart w:id="69" w:name="_Ref26950906"/>
      <w:r>
        <w:rPr>
          <w:sz w:val="22"/>
          <w:szCs w:val="22"/>
        </w:rPr>
        <w:t xml:space="preserve">Nika Tsankashvili: </w:t>
      </w:r>
      <w:r>
        <w:rPr>
          <w:i/>
          <w:iCs/>
          <w:sz w:val="22"/>
          <w:szCs w:val="22"/>
        </w:rPr>
        <w:t xml:space="preserve">Comparing Edge Detection Methods, </w:t>
      </w:r>
      <w:hyperlink r:id="rId44" w:history="1">
        <w:r w:rsidRPr="003B0EA5">
          <w:rPr>
            <w:rStyle w:val="Hyperlink"/>
            <w:sz w:val="22"/>
            <w:szCs w:val="22"/>
          </w:rPr>
          <w:t>https://medium.com/@nikatsanka/comparing-edge-detection-methods-638a2919476e</w:t>
        </w:r>
      </w:hyperlink>
      <w:r w:rsidRPr="003B0EA5">
        <w:rPr>
          <w:sz w:val="22"/>
          <w:szCs w:val="22"/>
        </w:rPr>
        <w:t>, (2019.12.11)</w:t>
      </w:r>
      <w:bookmarkEnd w:id="69"/>
    </w:p>
    <w:p w14:paraId="10059DFB" w14:textId="7CBEE5DE" w:rsidR="005E250C" w:rsidRPr="00C067C4" w:rsidRDefault="005E250C" w:rsidP="00A149B9">
      <w:pPr>
        <w:pStyle w:val="Irodalomjegyzksor"/>
        <w:rPr>
          <w:sz w:val="22"/>
          <w:szCs w:val="22"/>
        </w:rPr>
      </w:pPr>
      <w:bookmarkStart w:id="70" w:name="_Ref25270092"/>
      <w:r w:rsidRPr="00C067C4">
        <w:rPr>
          <w:sz w:val="22"/>
          <w:szCs w:val="22"/>
        </w:rPr>
        <w:t>Sofiane Sahir</w:t>
      </w:r>
      <w:r w:rsidR="00F43553" w:rsidRPr="00C067C4">
        <w:rPr>
          <w:sz w:val="22"/>
          <w:szCs w:val="22"/>
        </w:rPr>
        <w:t xml:space="preserve">: </w:t>
      </w:r>
      <w:r w:rsidR="00F43553" w:rsidRPr="00C067C4">
        <w:rPr>
          <w:i/>
          <w:iCs/>
          <w:sz w:val="22"/>
          <w:szCs w:val="22"/>
        </w:rPr>
        <w:t xml:space="preserve">Canny Edge Detection Step by Step in Python, </w:t>
      </w:r>
      <w:hyperlink r:id="rId45" w:history="1">
        <w:r w:rsidR="00F43553" w:rsidRPr="00C067C4">
          <w:rPr>
            <w:rStyle w:val="Hyperlink"/>
            <w:sz w:val="22"/>
            <w:szCs w:val="22"/>
          </w:rPr>
          <w:t>https://towardsdatascience.com/canny-edge-detection-step-by-step-in-python-computer-vision-b49c3a2d8123</w:t>
        </w:r>
      </w:hyperlink>
      <w:r w:rsidR="00F43553" w:rsidRPr="00C067C4">
        <w:rPr>
          <w:sz w:val="22"/>
          <w:szCs w:val="22"/>
        </w:rPr>
        <w:t>, (2019.11.20)</w:t>
      </w:r>
      <w:bookmarkEnd w:id="70"/>
    </w:p>
    <w:p w14:paraId="428A6679" w14:textId="77777777" w:rsidR="00451B7C" w:rsidRPr="00C067C4" w:rsidRDefault="00451B7C" w:rsidP="00A149B9">
      <w:pPr>
        <w:pStyle w:val="Irodalomjegyzksor"/>
        <w:rPr>
          <w:sz w:val="22"/>
          <w:szCs w:val="22"/>
        </w:rPr>
      </w:pPr>
      <w:r w:rsidRPr="00C067C4">
        <w:rPr>
          <w:sz w:val="22"/>
          <w:szCs w:val="22"/>
        </w:rPr>
        <w:t xml:space="preserve">Rodrigo Verschae, Javier Ruiz-del-Solar: </w:t>
      </w:r>
      <w:r w:rsidRPr="00C067C4">
        <w:rPr>
          <w:i/>
          <w:iCs/>
          <w:sz w:val="22"/>
          <w:szCs w:val="22"/>
        </w:rPr>
        <w:t xml:space="preserve">Object Detection: Current and Future Directions, </w:t>
      </w:r>
      <w:r w:rsidRPr="00C067C4">
        <w:rPr>
          <w:sz w:val="22"/>
          <w:szCs w:val="22"/>
        </w:rPr>
        <w:t>2015</w:t>
      </w:r>
    </w:p>
    <w:p w14:paraId="528A03F3" w14:textId="0EABB916" w:rsidR="00C733A1" w:rsidRPr="00C067C4" w:rsidRDefault="00C733A1" w:rsidP="00A149B9">
      <w:pPr>
        <w:pStyle w:val="Irodalomjegyzksor"/>
        <w:rPr>
          <w:sz w:val="22"/>
          <w:szCs w:val="22"/>
        </w:rPr>
      </w:pPr>
      <w:bookmarkStart w:id="71" w:name="_Ref25437005"/>
      <w:r w:rsidRPr="00C067C4">
        <w:rPr>
          <w:sz w:val="22"/>
          <w:szCs w:val="22"/>
        </w:rPr>
        <w:t xml:space="preserve">Arthur Ouaknine: </w:t>
      </w:r>
      <w:r w:rsidRPr="00C067C4">
        <w:rPr>
          <w:i/>
          <w:iCs/>
          <w:sz w:val="22"/>
          <w:szCs w:val="22"/>
        </w:rPr>
        <w:t xml:space="preserve">Review of Deep Learning Algorithms for Object Detection, </w:t>
      </w:r>
      <w:r w:rsidRPr="00C067C4">
        <w:rPr>
          <w:sz w:val="22"/>
          <w:szCs w:val="22"/>
        </w:rPr>
        <w:t xml:space="preserve">2018, </w:t>
      </w:r>
      <w:hyperlink r:id="rId46" w:history="1">
        <w:r w:rsidRPr="00C067C4">
          <w:rPr>
            <w:rStyle w:val="Hyperlink"/>
            <w:sz w:val="22"/>
            <w:szCs w:val="22"/>
          </w:rPr>
          <w:t>https://medium.com/zylapp/review-of-deep-learning-algorithms-for-object-detection-c1f3d437b852</w:t>
        </w:r>
      </w:hyperlink>
      <w:r w:rsidRPr="00C067C4">
        <w:rPr>
          <w:sz w:val="22"/>
          <w:szCs w:val="22"/>
        </w:rPr>
        <w:t>, (2019.11.23)</w:t>
      </w:r>
      <w:bookmarkEnd w:id="71"/>
    </w:p>
    <w:p w14:paraId="13C672DF" w14:textId="37387D2E" w:rsidR="00A726F4" w:rsidRPr="00C067C4" w:rsidRDefault="00A726F4" w:rsidP="00A149B9">
      <w:pPr>
        <w:pStyle w:val="Irodalomjegyzksor"/>
        <w:rPr>
          <w:sz w:val="22"/>
          <w:szCs w:val="22"/>
        </w:rPr>
      </w:pPr>
      <w:bookmarkStart w:id="72" w:name="_Ref25438566"/>
      <w:r w:rsidRPr="00C067C4">
        <w:rPr>
          <w:sz w:val="22"/>
          <w:szCs w:val="22"/>
        </w:rPr>
        <w:t xml:space="preserve">YOLO: </w:t>
      </w:r>
      <w:r w:rsidRPr="00C067C4">
        <w:rPr>
          <w:i/>
          <w:iCs/>
          <w:sz w:val="22"/>
          <w:szCs w:val="22"/>
        </w:rPr>
        <w:t xml:space="preserve">YOLO: Real-Time Object Detection, </w:t>
      </w:r>
      <w:hyperlink r:id="rId47" w:history="1">
        <w:r w:rsidRPr="00C067C4">
          <w:rPr>
            <w:rStyle w:val="Hyperlink"/>
            <w:sz w:val="22"/>
            <w:szCs w:val="22"/>
          </w:rPr>
          <w:t>https://pjreddie.com/darknet/yolo/</w:t>
        </w:r>
      </w:hyperlink>
      <w:r w:rsidRPr="00C067C4">
        <w:rPr>
          <w:sz w:val="22"/>
          <w:szCs w:val="22"/>
        </w:rPr>
        <w:t>, (2019.11.23)</w:t>
      </w:r>
      <w:bookmarkEnd w:id="72"/>
    </w:p>
    <w:p w14:paraId="3F319693" w14:textId="15792024" w:rsidR="0020293F" w:rsidRPr="00C067C4" w:rsidRDefault="00BC4153" w:rsidP="00A149B9">
      <w:pPr>
        <w:pStyle w:val="Irodalomjegyzksor"/>
        <w:rPr>
          <w:sz w:val="22"/>
          <w:szCs w:val="22"/>
        </w:rPr>
      </w:pPr>
      <w:bookmarkStart w:id="73" w:name="_Ref25509140"/>
      <w:r w:rsidRPr="00C067C4">
        <w:rPr>
          <w:sz w:val="22"/>
          <w:szCs w:val="22"/>
        </w:rPr>
        <w:t xml:space="preserve">Xinyu Zhou, Cong Yao, He Wen, Yuzhi Wang, Shuchang Zhou, Weiram He, Jiajun Liang: </w:t>
      </w:r>
      <w:r w:rsidRPr="00C067C4">
        <w:rPr>
          <w:i/>
          <w:iCs/>
          <w:sz w:val="22"/>
          <w:szCs w:val="22"/>
        </w:rPr>
        <w:t xml:space="preserve">EAST: An Efficient and Accurate Scene Text Detextor, </w:t>
      </w:r>
      <w:r w:rsidRPr="00C067C4">
        <w:rPr>
          <w:sz w:val="22"/>
          <w:szCs w:val="22"/>
        </w:rPr>
        <w:t xml:space="preserve">arXiv:1704.03155, 2017.04.11, </w:t>
      </w:r>
      <w:hyperlink r:id="rId48" w:history="1">
        <w:r w:rsidRPr="00C067C4">
          <w:rPr>
            <w:rStyle w:val="Hyperlink"/>
            <w:sz w:val="22"/>
            <w:szCs w:val="22"/>
          </w:rPr>
          <w:t>https://arxiv.org/abs/1704.03155</w:t>
        </w:r>
      </w:hyperlink>
      <w:r w:rsidRPr="00C067C4">
        <w:rPr>
          <w:sz w:val="22"/>
          <w:szCs w:val="22"/>
        </w:rPr>
        <w:t>, (2019.11.24)</w:t>
      </w:r>
      <w:bookmarkEnd w:id="73"/>
    </w:p>
    <w:p w14:paraId="6C6A5CC4" w14:textId="31FECCE9" w:rsidR="000B161A" w:rsidRPr="00C067C4" w:rsidRDefault="000B161A" w:rsidP="00A149B9">
      <w:pPr>
        <w:pStyle w:val="Irodalomjegyzksor"/>
        <w:rPr>
          <w:sz w:val="22"/>
          <w:szCs w:val="22"/>
        </w:rPr>
      </w:pPr>
      <w:bookmarkStart w:id="74" w:name="_Ref25510852"/>
      <w:r w:rsidRPr="00C067C4">
        <w:rPr>
          <w:sz w:val="22"/>
          <w:szCs w:val="22"/>
        </w:rPr>
        <w:t xml:space="preserve">Adrian Rosebrock: </w:t>
      </w:r>
      <w:r w:rsidRPr="00C067C4">
        <w:rPr>
          <w:i/>
          <w:iCs/>
          <w:sz w:val="22"/>
          <w:szCs w:val="22"/>
        </w:rPr>
        <w:t xml:space="preserve">OpenCV Text Detection (EAST text detector), </w:t>
      </w:r>
      <w:r w:rsidRPr="00C067C4">
        <w:rPr>
          <w:sz w:val="22"/>
          <w:szCs w:val="22"/>
        </w:rPr>
        <w:t xml:space="preserve">2018.08.20, </w:t>
      </w:r>
      <w:hyperlink r:id="rId49" w:history="1">
        <w:r w:rsidRPr="00C067C4">
          <w:rPr>
            <w:rStyle w:val="Hyperlink"/>
            <w:sz w:val="22"/>
            <w:szCs w:val="22"/>
          </w:rPr>
          <w:t>https://www.pyimagesearch.com/2018/08/20/opencv-text-detection-east-text-detector/</w:t>
        </w:r>
      </w:hyperlink>
      <w:r w:rsidRPr="00C067C4">
        <w:rPr>
          <w:sz w:val="22"/>
          <w:szCs w:val="22"/>
        </w:rPr>
        <w:t>, (2019.11.24)</w:t>
      </w:r>
      <w:bookmarkEnd w:id="74"/>
    </w:p>
    <w:p w14:paraId="4775C377" w14:textId="36406255" w:rsidR="00C067C4" w:rsidRPr="00C067C4" w:rsidRDefault="00001A63" w:rsidP="00C067C4">
      <w:pPr>
        <w:pStyle w:val="Irodalomjegyzksor"/>
        <w:rPr>
          <w:sz w:val="22"/>
          <w:szCs w:val="22"/>
        </w:rPr>
      </w:pPr>
      <w:bookmarkStart w:id="75" w:name="_Ref25698158"/>
      <w:r w:rsidRPr="00C067C4">
        <w:rPr>
          <w:sz w:val="22"/>
          <w:szCs w:val="22"/>
        </w:rPr>
        <w:t xml:space="preserve">Ankur Singh: </w:t>
      </w:r>
      <w:r w:rsidRPr="00C067C4">
        <w:rPr>
          <w:i/>
          <w:iCs/>
          <w:sz w:val="22"/>
          <w:szCs w:val="22"/>
        </w:rPr>
        <w:t>Logo detection in Images using SSD</w:t>
      </w:r>
      <w:r w:rsidRPr="00C067C4">
        <w:rPr>
          <w:sz w:val="22"/>
          <w:szCs w:val="22"/>
        </w:rPr>
        <w:t xml:space="preserve">, 2018.07.11, </w:t>
      </w:r>
      <w:hyperlink r:id="rId50" w:history="1">
        <w:r w:rsidRPr="00C067C4">
          <w:rPr>
            <w:rStyle w:val="Hyperlink"/>
            <w:sz w:val="22"/>
            <w:szCs w:val="22"/>
          </w:rPr>
          <w:t>https://towardsdatascience.com/logo-detection-in-images-using-ssd-bcd3732e1776</w:t>
        </w:r>
      </w:hyperlink>
      <w:r w:rsidRPr="00C067C4">
        <w:rPr>
          <w:sz w:val="22"/>
          <w:szCs w:val="22"/>
        </w:rPr>
        <w:t>, (2019.11.26)</w:t>
      </w:r>
      <w:bookmarkEnd w:id="75"/>
    </w:p>
    <w:p w14:paraId="0BD8743D" w14:textId="648F1D19" w:rsidR="00C067C4" w:rsidRPr="00C067C4" w:rsidRDefault="00C067C4" w:rsidP="00C067C4">
      <w:pPr>
        <w:pStyle w:val="Irodalomjegyzksor"/>
        <w:rPr>
          <w:sz w:val="22"/>
          <w:szCs w:val="22"/>
        </w:rPr>
      </w:pPr>
      <w:bookmarkStart w:id="76" w:name="_Ref25698516"/>
      <w:r w:rsidRPr="00C067C4">
        <w:rPr>
          <w:sz w:val="22"/>
          <w:szCs w:val="22"/>
        </w:rPr>
        <w:t xml:space="preserve">Akarshzingade, </w:t>
      </w:r>
      <w:r w:rsidRPr="00C067C4">
        <w:rPr>
          <w:i/>
          <w:iCs/>
          <w:sz w:val="22"/>
          <w:szCs w:val="22"/>
        </w:rPr>
        <w:t>Logo-Detection-YOLOv2 GitHub Repository</w:t>
      </w:r>
      <w:r w:rsidRPr="00C067C4">
        <w:rPr>
          <w:sz w:val="22"/>
          <w:szCs w:val="22"/>
        </w:rPr>
        <w:t xml:space="preserve">: </w:t>
      </w:r>
      <w:hyperlink r:id="rId51" w:history="1">
        <w:r w:rsidRPr="00C067C4">
          <w:rPr>
            <w:rStyle w:val="Hyperlink"/>
            <w:sz w:val="22"/>
            <w:szCs w:val="22"/>
          </w:rPr>
          <w:t>https://github.com/akarshzingade/Logo-Detection-YOLOv2</w:t>
        </w:r>
      </w:hyperlink>
      <w:r w:rsidRPr="00C067C4">
        <w:rPr>
          <w:sz w:val="22"/>
          <w:szCs w:val="22"/>
        </w:rPr>
        <w:t>, (2019.11.26)</w:t>
      </w:r>
      <w:bookmarkEnd w:id="76"/>
    </w:p>
    <w:p w14:paraId="56F0661C" w14:textId="5394887B" w:rsidR="00C067C4" w:rsidRDefault="00C067C4" w:rsidP="00C067C4">
      <w:pPr>
        <w:pStyle w:val="Irodalomjegyzksor"/>
        <w:rPr>
          <w:sz w:val="22"/>
          <w:szCs w:val="22"/>
        </w:rPr>
      </w:pPr>
      <w:bookmarkStart w:id="77" w:name="_Ref25698789"/>
      <w:r w:rsidRPr="00C067C4">
        <w:rPr>
          <w:i/>
          <w:iCs/>
          <w:sz w:val="22"/>
          <w:szCs w:val="22"/>
        </w:rPr>
        <w:t>YOLOv2 logódetekcióval felismerhető márkák</w:t>
      </w:r>
      <w:r w:rsidRPr="00C067C4">
        <w:rPr>
          <w:sz w:val="22"/>
          <w:szCs w:val="22"/>
        </w:rPr>
        <w:t xml:space="preserve">: </w:t>
      </w:r>
      <w:hyperlink r:id="rId52" w:history="1">
        <w:r w:rsidRPr="00C067C4">
          <w:rPr>
            <w:rStyle w:val="Hyperlink"/>
            <w:sz w:val="22"/>
            <w:szCs w:val="22"/>
          </w:rPr>
          <w:t>https://github.com/akarshzingade/Logo-Detection-YOLOv2/blob/master/obj.names</w:t>
        </w:r>
      </w:hyperlink>
      <w:r w:rsidRPr="00C067C4">
        <w:rPr>
          <w:sz w:val="22"/>
          <w:szCs w:val="22"/>
        </w:rPr>
        <w:t>, (2019.11.26)</w:t>
      </w:r>
      <w:bookmarkEnd w:id="77"/>
    </w:p>
    <w:p w14:paraId="0444C9B4" w14:textId="71DDEA4A" w:rsidR="005E05A9" w:rsidRDefault="005E05A9" w:rsidP="005E05A9">
      <w:pPr>
        <w:pStyle w:val="Heading1"/>
      </w:pPr>
      <w:bookmarkStart w:id="78" w:name="_Ref26965307"/>
      <w:bookmarkStart w:id="79" w:name="_Toc26966222"/>
      <w:r>
        <w:lastRenderedPageBreak/>
        <w:t>Függelék</w:t>
      </w:r>
      <w:bookmarkEnd w:id="78"/>
      <w:bookmarkEnd w:id="79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0" w:name="_Ref26965367"/>
    <w:p w14:paraId="207B143D" w14:textId="415C7462" w:rsidR="005E05A9" w:rsidRPr="00420D6B" w:rsidRDefault="00347B80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E05A9">
        <w:t>. ábra</w:t>
      </w:r>
      <w:bookmarkEnd w:id="80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5"/>
      <w:footerReference w:type="default" r:id="rId56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C3DC24" w14:textId="77777777" w:rsidR="00EC284D" w:rsidRDefault="00EC284D">
      <w:r>
        <w:separator/>
      </w:r>
    </w:p>
  </w:endnote>
  <w:endnote w:type="continuationSeparator" w:id="0">
    <w:p w14:paraId="06B82170" w14:textId="77777777" w:rsidR="00EC284D" w:rsidRDefault="00EC28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DB23C2" w:rsidRDefault="00DB23C2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DB23C2" w:rsidRDefault="00DB23C2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F93289" w14:textId="77777777" w:rsidR="00EC284D" w:rsidRDefault="00EC284D">
      <w:r>
        <w:separator/>
      </w:r>
    </w:p>
  </w:footnote>
  <w:footnote w:type="continuationSeparator" w:id="0">
    <w:p w14:paraId="3298AD35" w14:textId="77777777" w:rsidR="00EC284D" w:rsidRDefault="00EC28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DB23C2" w:rsidRDefault="00DB23C2"/>
  <w:p w14:paraId="3BA72012" w14:textId="77777777" w:rsidR="00DB23C2" w:rsidRDefault="00DB23C2"/>
  <w:p w14:paraId="1586239D" w14:textId="77777777" w:rsidR="00DB23C2" w:rsidRDefault="00DB23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15"/>
  </w:num>
  <w:num w:numId="4">
    <w:abstractNumId w:val="20"/>
  </w:num>
  <w:num w:numId="5">
    <w:abstractNumId w:val="21"/>
  </w:num>
  <w:num w:numId="6">
    <w:abstractNumId w:val="22"/>
  </w:num>
  <w:num w:numId="7">
    <w:abstractNumId w:val="17"/>
  </w:num>
  <w:num w:numId="8">
    <w:abstractNumId w:val="13"/>
  </w:num>
  <w:num w:numId="9">
    <w:abstractNumId w:val="18"/>
  </w:num>
  <w:num w:numId="10">
    <w:abstractNumId w:val="26"/>
  </w:num>
  <w:num w:numId="11">
    <w:abstractNumId w:val="19"/>
  </w:num>
  <w:num w:numId="12">
    <w:abstractNumId w:val="24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6"/>
  </w:num>
  <w:num w:numId="27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338C"/>
    <w:rsid w:val="00057E69"/>
    <w:rsid w:val="000733A0"/>
    <w:rsid w:val="00075A7D"/>
    <w:rsid w:val="000923F9"/>
    <w:rsid w:val="00096821"/>
    <w:rsid w:val="000A17D2"/>
    <w:rsid w:val="000A5B7E"/>
    <w:rsid w:val="000A723F"/>
    <w:rsid w:val="000A7483"/>
    <w:rsid w:val="000B161A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3FB1"/>
    <w:rsid w:val="001A354C"/>
    <w:rsid w:val="001A4225"/>
    <w:rsid w:val="001A57BC"/>
    <w:rsid w:val="001B2480"/>
    <w:rsid w:val="001B59AF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41F9"/>
    <w:rsid w:val="002903D9"/>
    <w:rsid w:val="0029266B"/>
    <w:rsid w:val="002933AB"/>
    <w:rsid w:val="00297E37"/>
    <w:rsid w:val="002A13EC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67D2"/>
    <w:rsid w:val="0043147A"/>
    <w:rsid w:val="004348AB"/>
    <w:rsid w:val="00435628"/>
    <w:rsid w:val="00437031"/>
    <w:rsid w:val="004475EA"/>
    <w:rsid w:val="00451B7C"/>
    <w:rsid w:val="00454C44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654A"/>
    <w:rsid w:val="004E702A"/>
    <w:rsid w:val="004F0622"/>
    <w:rsid w:val="004F1F2C"/>
    <w:rsid w:val="004F7659"/>
    <w:rsid w:val="00502A30"/>
    <w:rsid w:val="00503209"/>
    <w:rsid w:val="00510A76"/>
    <w:rsid w:val="00515111"/>
    <w:rsid w:val="00531873"/>
    <w:rsid w:val="00533682"/>
    <w:rsid w:val="00535354"/>
    <w:rsid w:val="005371FB"/>
    <w:rsid w:val="00537D61"/>
    <w:rsid w:val="005442D0"/>
    <w:rsid w:val="005524FC"/>
    <w:rsid w:val="005535D8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B3C"/>
    <w:rsid w:val="007374B6"/>
    <w:rsid w:val="00754FB6"/>
    <w:rsid w:val="00762029"/>
    <w:rsid w:val="007657B7"/>
    <w:rsid w:val="00780375"/>
    <w:rsid w:val="00783347"/>
    <w:rsid w:val="007875A4"/>
    <w:rsid w:val="007A4342"/>
    <w:rsid w:val="007B61FD"/>
    <w:rsid w:val="007C1DD4"/>
    <w:rsid w:val="007C688B"/>
    <w:rsid w:val="007C7736"/>
    <w:rsid w:val="007D198B"/>
    <w:rsid w:val="00804C12"/>
    <w:rsid w:val="008052D7"/>
    <w:rsid w:val="00816BCB"/>
    <w:rsid w:val="008231CC"/>
    <w:rsid w:val="00831299"/>
    <w:rsid w:val="00833995"/>
    <w:rsid w:val="00854BDC"/>
    <w:rsid w:val="0085735E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79F5"/>
    <w:rsid w:val="008D1047"/>
    <w:rsid w:val="008D5514"/>
    <w:rsid w:val="008E7228"/>
    <w:rsid w:val="009023A6"/>
    <w:rsid w:val="0090541F"/>
    <w:rsid w:val="009171B4"/>
    <w:rsid w:val="009311D7"/>
    <w:rsid w:val="00933395"/>
    <w:rsid w:val="0093540A"/>
    <w:rsid w:val="0094053F"/>
    <w:rsid w:val="00940CB1"/>
    <w:rsid w:val="009446A4"/>
    <w:rsid w:val="00952A39"/>
    <w:rsid w:val="00963C8E"/>
    <w:rsid w:val="00967EDA"/>
    <w:rsid w:val="009766C4"/>
    <w:rsid w:val="009769C9"/>
    <w:rsid w:val="00984850"/>
    <w:rsid w:val="009851E4"/>
    <w:rsid w:val="0098532E"/>
    <w:rsid w:val="009B1AB8"/>
    <w:rsid w:val="009B321E"/>
    <w:rsid w:val="009C1C93"/>
    <w:rsid w:val="009C71E3"/>
    <w:rsid w:val="009D408B"/>
    <w:rsid w:val="009D4974"/>
    <w:rsid w:val="009D65EF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56DE5"/>
    <w:rsid w:val="00A726F4"/>
    <w:rsid w:val="00A77469"/>
    <w:rsid w:val="00A774BC"/>
    <w:rsid w:val="00AB3AF6"/>
    <w:rsid w:val="00AB511F"/>
    <w:rsid w:val="00AE05C4"/>
    <w:rsid w:val="00AE3D7B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65E0"/>
    <w:rsid w:val="00C22D93"/>
    <w:rsid w:val="00C2686E"/>
    <w:rsid w:val="00C31260"/>
    <w:rsid w:val="00C40B60"/>
    <w:rsid w:val="00C53F92"/>
    <w:rsid w:val="00C55C61"/>
    <w:rsid w:val="00C64DB5"/>
    <w:rsid w:val="00C71854"/>
    <w:rsid w:val="00C733A1"/>
    <w:rsid w:val="00C73DEE"/>
    <w:rsid w:val="00C77111"/>
    <w:rsid w:val="00C806D2"/>
    <w:rsid w:val="00C90B2C"/>
    <w:rsid w:val="00C9481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95E2C"/>
    <w:rsid w:val="00DB23C2"/>
    <w:rsid w:val="00DD454B"/>
    <w:rsid w:val="00DD6A58"/>
    <w:rsid w:val="00E07D54"/>
    <w:rsid w:val="00E07EE4"/>
    <w:rsid w:val="00E12B6F"/>
    <w:rsid w:val="00E225F6"/>
    <w:rsid w:val="00E343D5"/>
    <w:rsid w:val="00E407C0"/>
    <w:rsid w:val="00E42F0D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D10CF"/>
    <w:rsid w:val="00ED17CD"/>
    <w:rsid w:val="00EE1A1F"/>
    <w:rsid w:val="00EE2264"/>
    <w:rsid w:val="00EE26ED"/>
    <w:rsid w:val="00EE3554"/>
    <w:rsid w:val="00EE5B18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13AC"/>
    <w:rsid w:val="00FC683A"/>
    <w:rsid w:val="00FC729E"/>
    <w:rsid w:val="00FD3CC9"/>
    <w:rsid w:val="00FD3FFD"/>
    <w:rsid w:val="00FD7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medium.com/diving-in-deep/logo-detection-using-pytorch-7897d4898211" TargetMode="External"/><Relationship Id="rId21" Type="http://schemas.openxmlformats.org/officeDocument/2006/relationships/image" Target="media/image13.jpeg"/><Relationship Id="rId34" Type="http://schemas.openxmlformats.org/officeDocument/2006/relationships/hyperlink" Target="https://www.videolan.org/vlc/index.html" TargetMode="External"/><Relationship Id="rId42" Type="http://schemas.openxmlformats.org/officeDocument/2006/relationships/hyperlink" Target="https://towardsdatascience.com/face-detection-for-beginners-e58e8f21aad9" TargetMode="External"/><Relationship Id="rId47" Type="http://schemas.openxmlformats.org/officeDocument/2006/relationships/hyperlink" Target="https://pjreddie.com/darknet/yolo/" TargetMode="External"/><Relationship Id="rId50" Type="http://schemas.openxmlformats.org/officeDocument/2006/relationships/hyperlink" Target="https://towardsdatascience.com/logo-detection-in-images-using-ssd-bcd3732e1776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washington.edu/doit/what-difference-between-open-and-closed-captioning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hyperlink" Target="https://www.ibm.com/cloud/watson-speech-to-text" TargetMode="External"/><Relationship Id="rId37" Type="http://schemas.openxmlformats.org/officeDocument/2006/relationships/hyperlink" Target="https://pdfs.semanticscholar.org/2864/cfd949e5b787b1fd22c05b5bb6450197a72e.pdf" TargetMode="External"/><Relationship Id="rId40" Type="http://schemas.openxmlformats.org/officeDocument/2006/relationships/hyperlink" Target="https://ai-facets.org/robust-logo-detection-with-opencv/" TargetMode="External"/><Relationship Id="rId45" Type="http://schemas.openxmlformats.org/officeDocument/2006/relationships/hyperlink" Target="https://towardsdatascience.com/canny-edge-detection-step-by-step-in-python-computer-vision-b49c3a2d8123" TargetMode="External"/><Relationship Id="rId53" Type="http://schemas.openxmlformats.org/officeDocument/2006/relationships/image" Target="media/image1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yperlink" Target="https://www.researchgate.net/publication/264123179_Speaker-Following_Video_Subtitles" TargetMode="External"/><Relationship Id="rId30" Type="http://schemas.openxmlformats.org/officeDocument/2006/relationships/hyperlink" Target="https://cloud.google.com/speech-to-text" TargetMode="External"/><Relationship Id="rId35" Type="http://schemas.openxmlformats.org/officeDocument/2006/relationships/hyperlink" Target="https://machinelearnings.co/automatic-subtitle-synchronization-e188a9275617" TargetMode="External"/><Relationship Id="rId43" Type="http://schemas.openxmlformats.org/officeDocument/2006/relationships/hyperlink" Target="https://en.wikipedia.org/wiki/Edge_detection" TargetMode="External"/><Relationship Id="rId48" Type="http://schemas.openxmlformats.org/officeDocument/2006/relationships/hyperlink" Target="https://arxiv.org/abs/1704.03155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hyperlink" Target="https://github.com/akarshzingade/Logo-Detection-YOLOv2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fosspost.org/lists/open-source-speech-recognition-speech-to-text" TargetMode="External"/><Relationship Id="rId38" Type="http://schemas.openxmlformats.org/officeDocument/2006/relationships/hyperlink" Target="https://en.wikipedia.org/wiki/Comparison_of_optical_character_recognition_software" TargetMode="External"/><Relationship Id="rId46" Type="http://schemas.openxmlformats.org/officeDocument/2006/relationships/hyperlink" Target="https://medium.com/zylapp/review-of-deep-learning-algorithms-for-object-detection-c1f3d437b852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talkwalker.com/blog/best-image-recognition-tools" TargetMode="External"/><Relationship Id="rId54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techwalla.com/articles/what-is-open-captioning" TargetMode="External"/><Relationship Id="rId36" Type="http://schemas.openxmlformats.org/officeDocument/2006/relationships/hyperlink" Target="https://www.opentoegankelijk.be/exhibitors" TargetMode="External"/><Relationship Id="rId49" Type="http://schemas.openxmlformats.org/officeDocument/2006/relationships/hyperlink" Target="https://www.pyimagesearch.com/2018/08/20/opencv-text-detection-east-text-detector/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hyperlink" Target="https://aws.amazon.com/transcribe/" TargetMode="External"/><Relationship Id="rId44" Type="http://schemas.openxmlformats.org/officeDocument/2006/relationships/hyperlink" Target="https://medium.com/@nikatsanka/comparing-edge-detection-methods-638a2919476e" TargetMode="External"/><Relationship Id="rId52" Type="http://schemas.openxmlformats.org/officeDocument/2006/relationships/hyperlink" Target="https://github.com/akarshzingade/Logo-Detection-YOLOv2/blob/master/obj.name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176</TotalTime>
  <Pages>36</Pages>
  <Words>9058</Words>
  <Characters>51634</Characters>
  <Application>Microsoft Office Word</Application>
  <DocSecurity>0</DocSecurity>
  <Lines>430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60571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4</cp:revision>
  <cp:lastPrinted>2019-12-11T13:15:00Z</cp:lastPrinted>
  <dcterms:created xsi:type="dcterms:W3CDTF">2019-12-11T13:16:00Z</dcterms:created>
  <dcterms:modified xsi:type="dcterms:W3CDTF">2020-03-29T14:38:00Z</dcterms:modified>
  <cp:category/>
</cp:coreProperties>
</file>