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092BE7" w:rsidRDefault="00092BE7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092BE7" w:rsidRDefault="00092BE7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2351ECE" w:rsidR="00092BE7" w:rsidRDefault="00092BE7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092BE7" w:rsidRDefault="00092BE7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092BE7" w:rsidRDefault="00092BE7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2351ECE" w:rsidR="00092BE7" w:rsidRDefault="00092BE7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385192BA" w14:textId="074CBA73" w:rsidR="00A56766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451008" w:history="1">
        <w:r w:rsidR="00A56766" w:rsidRPr="00437B77">
          <w:rPr>
            <w:rStyle w:val="Hyperlink"/>
            <w:noProof/>
          </w:rPr>
          <w:t>Összefoglaló</w:t>
        </w:r>
        <w:r w:rsidR="00A56766">
          <w:rPr>
            <w:noProof/>
            <w:webHidden/>
          </w:rPr>
          <w:tab/>
        </w:r>
        <w:r w:rsidR="00A56766">
          <w:rPr>
            <w:noProof/>
            <w:webHidden/>
          </w:rPr>
          <w:fldChar w:fldCharType="begin"/>
        </w:r>
        <w:r w:rsidR="00A56766">
          <w:rPr>
            <w:noProof/>
            <w:webHidden/>
          </w:rPr>
          <w:instrText xml:space="preserve"> PAGEREF _Toc38451008 \h </w:instrText>
        </w:r>
        <w:r w:rsidR="00A56766">
          <w:rPr>
            <w:noProof/>
            <w:webHidden/>
          </w:rPr>
        </w:r>
        <w:r w:rsidR="00A56766">
          <w:rPr>
            <w:noProof/>
            <w:webHidden/>
          </w:rPr>
          <w:fldChar w:fldCharType="separate"/>
        </w:r>
        <w:r w:rsidR="00A56766">
          <w:rPr>
            <w:noProof/>
            <w:webHidden/>
          </w:rPr>
          <w:t>6</w:t>
        </w:r>
        <w:r w:rsidR="00A56766">
          <w:rPr>
            <w:noProof/>
            <w:webHidden/>
          </w:rPr>
          <w:fldChar w:fldCharType="end"/>
        </w:r>
      </w:hyperlink>
    </w:p>
    <w:p w14:paraId="2C76B506" w14:textId="45C78AC2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09" w:history="1">
        <w:r w:rsidRPr="00437B77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10B7DA5" w14:textId="76B74C8A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10" w:history="1">
        <w:r w:rsidRPr="00437B77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E01450" w14:textId="23EDB369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1" w:history="1">
        <w:r w:rsidRPr="00437B77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77EDB7" w14:textId="378110C5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2" w:history="1">
        <w:r w:rsidRPr="00437B77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E78F93" w14:textId="3685FE69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3" w:history="1">
        <w:r w:rsidRPr="00437B77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7BCB3F" w14:textId="79EFD905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4" w:history="1">
        <w:r w:rsidRPr="00437B77">
          <w:rPr>
            <w:rStyle w:val="Hyperlink"/>
            <w:noProof/>
            <w:highlight w:val="yellow"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312FB6" w14:textId="43CE5288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15" w:history="1">
        <w:r w:rsidRPr="00437B77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0054D3" w14:textId="7D94ECE1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6" w:history="1">
        <w:r w:rsidRPr="00437B77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C2F838" w14:textId="2B1F0FBB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17" w:history="1">
        <w:r w:rsidRPr="00437B77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B966D1" w14:textId="26DF20F5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8" w:history="1">
        <w:r w:rsidRPr="00437B77">
          <w:rPr>
            <w:rStyle w:val="Hyperlink"/>
            <w:noProof/>
          </w:rPr>
          <w:t>3.1 Képfeliratpozícionáló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AA3E1C" w14:textId="6747931A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19" w:history="1">
        <w:r w:rsidRPr="00437B77">
          <w:rPr>
            <w:rStyle w:val="Hyperlink"/>
            <w:noProof/>
          </w:rPr>
          <w:t>3.1.1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1D9E5F" w14:textId="0DE60D45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0" w:history="1">
        <w:r w:rsidRPr="00437B77">
          <w:rPr>
            <w:rStyle w:val="Hyperlink"/>
            <w:noProof/>
          </w:rPr>
          <w:t>3.1.2 Éldetekciós módszerek vizsgálata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51996C" w14:textId="1B95F59B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1" w:history="1">
        <w:r w:rsidRPr="00437B77">
          <w:rPr>
            <w:rStyle w:val="Hyperlink"/>
            <w:noProof/>
          </w:rPr>
          <w:t>3.1.3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77A82F" w14:textId="538A41F5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2" w:history="1">
        <w:r w:rsidRPr="00437B77">
          <w:rPr>
            <w:rStyle w:val="Hyperlink"/>
            <w:noProof/>
          </w:rPr>
          <w:t>3.2 Videó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7C1F1E" w14:textId="58477EF6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3" w:history="1">
        <w:r w:rsidRPr="00437B77">
          <w:rPr>
            <w:rStyle w:val="Hyperlink"/>
            <w:noProof/>
          </w:rPr>
          <w:t>3.2.1 Inputok előállítása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C2881B" w14:textId="594264D5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4" w:history="1">
        <w:r w:rsidRPr="00437B77">
          <w:rPr>
            <w:rStyle w:val="Hyperlink"/>
            <w:noProof/>
          </w:rPr>
          <w:t>3.2.2 Output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EC5538" w14:textId="2F53C7A5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5" w:history="1">
        <w:r w:rsidRPr="00437B77">
          <w:rPr>
            <w:rStyle w:val="Hyperlink"/>
            <w:noProof/>
          </w:rPr>
          <w:t>3.2.3 Videó feliratpozícionáló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F8DFDEA" w14:textId="16A839CF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26" w:history="1">
        <w:r w:rsidRPr="00437B77">
          <w:rPr>
            <w:rStyle w:val="Hyperlink"/>
            <w:noProof/>
          </w:rPr>
          <w:t>4 Megvalósí</w:t>
        </w:r>
        <w:r w:rsidRPr="00437B77">
          <w:rPr>
            <w:rStyle w:val="Hyperlink"/>
            <w:noProof/>
          </w:rPr>
          <w:t>t</w:t>
        </w:r>
        <w:r w:rsidRPr="00437B77">
          <w:rPr>
            <w:rStyle w:val="Hyperlink"/>
            <w:noProof/>
          </w:rPr>
          <w:t>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552D92A" w14:textId="2A9E48A8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7" w:history="1">
        <w:r w:rsidRPr="00437B77">
          <w:rPr>
            <w:rStyle w:val="Hyperlink"/>
            <w:noProof/>
          </w:rPr>
          <w:t>4.1 Képfeliratpozícionáló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621453" w14:textId="68191A29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8" w:history="1">
        <w:r w:rsidRPr="00437B77">
          <w:rPr>
            <w:rStyle w:val="Hyperlink"/>
            <w:noProof/>
          </w:rPr>
          <w:t>4.1.1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BB2757D" w14:textId="4E400CE9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29" w:history="1">
        <w:r w:rsidRPr="00437B77">
          <w:rPr>
            <w:rStyle w:val="Hyperlink"/>
            <w:noProof/>
          </w:rPr>
          <w:t>4.1.2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852253C" w14:textId="5661EC09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30" w:history="1">
        <w:r w:rsidRPr="00437B77">
          <w:rPr>
            <w:rStyle w:val="Hyperlink"/>
            <w:noProof/>
          </w:rPr>
          <w:t>4.1.3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26B4D22" w14:textId="791CD9BE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31" w:history="1">
        <w:r w:rsidRPr="00437B77">
          <w:rPr>
            <w:rStyle w:val="Hyperlink"/>
            <w:noProof/>
          </w:rPr>
          <w:t>4.1.4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97ADF21" w14:textId="1447EB2D" w:rsidR="00A56766" w:rsidRDefault="00A56766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32" w:history="1">
        <w:r w:rsidRPr="00437B77">
          <w:rPr>
            <w:rStyle w:val="Hyperlink"/>
            <w:noProof/>
          </w:rPr>
          <w:t>4.1.5 Algoritmusok felhasználása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9CEBD4B" w14:textId="70001666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33" w:history="1">
        <w:r w:rsidRPr="00437B77">
          <w:rPr>
            <w:rStyle w:val="Hyperlink"/>
            <w:noProof/>
          </w:rPr>
          <w:t>5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B40CAF3" w14:textId="602CDAEA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34" w:history="1">
        <w:r w:rsidRPr="00437B77">
          <w:rPr>
            <w:rStyle w:val="Hyperlink"/>
            <w:noProof/>
          </w:rPr>
          <w:t>5.1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B6AAEA" w14:textId="7591805A" w:rsidR="00A56766" w:rsidRDefault="00A56766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51035" w:history="1">
        <w:r w:rsidRPr="00437B77">
          <w:rPr>
            <w:rStyle w:val="Hyperlink"/>
            <w:noProof/>
          </w:rPr>
          <w:t>5.2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C7964B" w14:textId="4A6ACEAD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36" w:history="1">
        <w:r w:rsidRPr="00437B77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DD996E" w14:textId="2EA5CD45" w:rsidR="00A56766" w:rsidRDefault="00A56766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51037" w:history="1">
        <w:r w:rsidRPr="00437B77">
          <w:rPr>
            <w:rStyle w:val="Hyperlink"/>
            <w:noProof/>
          </w:rPr>
          <w:t>6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_Toc38451037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8822A3B" w14:textId="29C0A8C8" w:rsidR="0063585C" w:rsidRPr="00B50CAA" w:rsidRDefault="00730B3C" w:rsidP="00A56766">
      <w:pPr>
        <w:ind w:firstLine="0"/>
      </w:pPr>
      <w:r>
        <w:rPr>
          <w:b/>
          <w:bCs/>
        </w:rPr>
        <w:fldChar w:fldCharType="end"/>
      </w: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47A5BB09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092BE7">
        <w:rPr>
          <w:noProof/>
        </w:rPr>
        <w:t>2020. 04. 20.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8451008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8451009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8451010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3B57459C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44EB94BF" w:rsidR="00BC444B" w:rsidRDefault="0073745F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092BE7">
        <w:t>[1]</w:t>
      </w:r>
      <w:r w:rsidR="003E5D6A">
        <w:fldChar w:fldCharType="end"/>
      </w:r>
    </w:p>
    <w:p w14:paraId="07A7B891" w14:textId="5E909B5F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1365B33E" w:rsidR="002D02B7" w:rsidRDefault="0073745F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8451011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8451012"/>
      <w:r>
        <w:t>Felirattípusok</w:t>
      </w:r>
      <w:bookmarkEnd w:id="11"/>
    </w:p>
    <w:p w14:paraId="1E98C4ED" w14:textId="52F070E0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092BE7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3B5D6861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092BE7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092BE7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092BE7">
        <w:rPr>
          <w:noProof/>
        </w:rPr>
        <w:t>1</w:t>
      </w:r>
      <w:r w:rsidR="00092BE7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7155F09D" w:rsidR="007B61FD" w:rsidRPr="007B61FD" w:rsidRDefault="00471032" w:rsidP="00C806D2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92BE7">
        <w:rPr>
          <w:noProof/>
        </w:rPr>
        <w:t>1</w:t>
      </w:r>
      <w:r>
        <w:fldChar w:fldCharType="end"/>
      </w:r>
      <w:r w:rsidR="00C806D2">
        <w:t>. táblázat</w:t>
      </w:r>
      <w:bookmarkEnd w:id="12"/>
      <w:r w:rsidR="00C806D2">
        <w:t xml:space="preserve">: Open és </w:t>
      </w:r>
      <w:r w:rsidR="00C806D2" w:rsidRPr="00C806D2">
        <w:rPr>
          <w:lang w:val="en-US"/>
        </w:rPr>
        <w:t>Closed</w:t>
      </w:r>
      <w:r w:rsidR="00C806D2">
        <w:t xml:space="preserve"> </w:t>
      </w:r>
      <w:r w:rsidR="00C806D2" w:rsidRPr="00C806D2">
        <w:rPr>
          <w:lang w:val="en-US"/>
        </w:rPr>
        <w:t>Captioning</w:t>
      </w:r>
      <w:r w:rsidR="00C806D2"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proofErr w:type="spellStart"/>
      <w:r w:rsidR="00454C44" w:rsidRPr="00834B9E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8451013"/>
      <w:r>
        <w:t>Feliratozás folyamata</w:t>
      </w:r>
      <w:bookmarkEnd w:id="13"/>
      <w:bookmarkEnd w:id="14"/>
    </w:p>
    <w:p w14:paraId="4196E72E" w14:textId="0B54BCF3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092BE7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092BE7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092BE7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092BE7">
        <w:t>[7]</w:t>
      </w:r>
      <w:r>
        <w:fldChar w:fldCharType="end"/>
      </w:r>
      <w:r>
        <w:t>.</w:t>
      </w:r>
    </w:p>
    <w:p w14:paraId="552FB4DD" w14:textId="2B14F4E9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092BE7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092BE7">
        <w:t>[9]</w:t>
      </w:r>
      <w:r w:rsidR="00EA1D45">
        <w:fldChar w:fldCharType="end"/>
      </w:r>
      <w:r w:rsidR="00EA1D45">
        <w:t>.</w:t>
      </w:r>
    </w:p>
    <w:p w14:paraId="223A645E" w14:textId="2E222EA7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8451014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5AAD3067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092BE7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74B16048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092BE7" w:rsidRPr="00092BE7">
        <w:rPr>
          <w:noProof/>
          <w:highlight w:val="yellow"/>
        </w:rPr>
        <w:t>1.2.</w:t>
      </w:r>
      <w:r w:rsidR="00092BE7" w:rsidRPr="00092BE7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 xml:space="preserve">mesterséges intelligencia alapokon más megközelítéssel precízebb és </w:t>
      </w:r>
      <w:proofErr w:type="spellStart"/>
      <w:r w:rsidR="007875A4" w:rsidRPr="00EC79DD">
        <w:rPr>
          <w:highlight w:val="yellow"/>
        </w:rPr>
        <w:t>determinisztikusabb</w:t>
      </w:r>
      <w:proofErr w:type="spellEnd"/>
      <w:r w:rsidR="007875A4" w:rsidRPr="00EC79DD">
        <w:rPr>
          <w:highlight w:val="yellow"/>
        </w:rPr>
        <w:t xml:space="preserve">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8451015"/>
      <w:r>
        <w:lastRenderedPageBreak/>
        <w:t>Irodalomkutatás</w:t>
      </w:r>
      <w:bookmarkEnd w:id="16"/>
    </w:p>
    <w:p w14:paraId="061CCCEB" w14:textId="41E3CF74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092BE7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092BE7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8451016"/>
      <w:r>
        <w:t>Párbeszéd alapú feliratelhelyezés</w:t>
      </w:r>
      <w:bookmarkEnd w:id="17"/>
    </w:p>
    <w:p w14:paraId="4B61CE72" w14:textId="5D462D90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092BE7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05B8D30B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092BE7">
        <w:rPr>
          <w:noProof/>
        </w:rPr>
        <w:t>2</w:t>
      </w:r>
      <w:r w:rsidR="00092BE7">
        <w:t>.</w:t>
      </w:r>
      <w:r w:rsidR="00092BE7">
        <w:rPr>
          <w:noProof/>
        </w:rPr>
        <w:t>1</w:t>
      </w:r>
      <w:r w:rsidR="00092BE7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092BE7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1C5809F1" w:rsidR="00AE3D7B" w:rsidRDefault="0073745F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092BE7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5636FC6F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092BE7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7E3C5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</m:t>
                  </m:r>
                  <w:proofErr w:type="spellStart"/>
                  <m:r>
                    <m:rPr>
                      <m:nor/>
                    </m:rPr>
                    <w:rPr>
                      <w:rFonts w:ascii="Cambria Math" w:hAnsi="Cambria Math"/>
                    </w:rPr>
                    <m:t>szélő</m:t>
                  </m:r>
                  <w:proofErr w:type="spellEnd"/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383DBBB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</w:t>
      </w:r>
      <w:proofErr w:type="spellStart"/>
      <w:r w:rsidRPr="004034E6">
        <w:t>elyezkedik</w:t>
      </w:r>
      <w:proofErr w:type="spellEnd"/>
      <w:r w:rsidRPr="004034E6">
        <w:t xml:space="preserve">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092BE7" w:rsidRPr="00092BE7">
        <w:t>2.2</w:t>
      </w:r>
      <w:r w:rsidR="00092BE7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23DF791D" w:rsidR="004034E6" w:rsidRDefault="0073745F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092BE7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93E7692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092BE7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5AFA9A18" w:rsidR="00510A76" w:rsidRDefault="00BC444B" w:rsidP="004034E6">
      <w:r>
        <w:t xml:space="preserve">Érdekes, hogy </w:t>
      </w:r>
      <w:r w:rsidR="00024681">
        <w:t xml:space="preserve">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092BE7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B653DA3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092BE7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539796AE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 xml:space="preserve">, mintsem egy távolabbi helyre. Illetve </w:t>
      </w:r>
      <w:r w:rsidR="00017102">
        <w:t>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487D1F52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Ref37678654"/>
      <w:bookmarkStart w:id="21" w:name="_Toc38451017"/>
      <w:r>
        <w:lastRenderedPageBreak/>
        <w:t>Tervezés</w:t>
      </w:r>
      <w:bookmarkEnd w:id="20"/>
      <w:bookmarkEnd w:id="21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Videókon feliratszegmens pozíció optimalizálás</w:t>
      </w:r>
      <w:r w:rsidR="000C390E" w:rsidRPr="00EC79DD">
        <w:t>a</w:t>
      </w:r>
    </w:p>
    <w:p w14:paraId="0B79779C" w14:textId="18D588F5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092BE7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2286B8DA" w:rsidR="0055549E" w:rsidRPr="0055549E" w:rsidRDefault="0055549E" w:rsidP="0055549E">
      <w:pPr>
        <w:pStyle w:val="Heading2"/>
      </w:pPr>
      <w:bookmarkStart w:id="22" w:name="_Toc38451018"/>
      <w:r>
        <w:t>Képfeliratpozícionáló rendszer tervezése</w:t>
      </w:r>
      <w:bookmarkEnd w:id="22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3" w:name="_Toc38451019"/>
      <w:r>
        <w:t>K</w:t>
      </w:r>
      <w:r w:rsidR="009E6E5B" w:rsidRPr="00057E69">
        <w:t>éptulajdonságok</w:t>
      </w:r>
      <w:bookmarkEnd w:id="23"/>
    </w:p>
    <w:p w14:paraId="546B9022" w14:textId="44129AD9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25068953"/>
    <w:p w14:paraId="4073937E" w14:textId="3748BCB5" w:rsidR="002F5B55" w:rsidRDefault="0073745F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2F5B55">
        <w:t xml:space="preserve"> ábra</w:t>
      </w:r>
      <w:bookmarkEnd w:id="24"/>
      <w:r w:rsidR="002F5B55">
        <w:t>: Híradós adás, ahol a felirat alapértelmezett pozíciója már meglévő szövegi tartalomra esik</w:t>
      </w:r>
    </w:p>
    <w:p w14:paraId="2CEE27C9" w14:textId="6F0578A7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092BE7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1C8DCE19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092BE7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092BE7">
        <w:t>[17]</w:t>
      </w:r>
      <w:r w:rsidR="004D43EB">
        <w:fldChar w:fldCharType="end"/>
      </w:r>
      <w:r w:rsidR="00F7715E">
        <w:t>.</w:t>
      </w:r>
    </w:p>
    <w:p w14:paraId="09792D9A" w14:textId="535ED03B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092BE7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092BE7">
        <w:t>[19]</w:t>
      </w:r>
      <w:r w:rsidR="004D43EB">
        <w:fldChar w:fldCharType="end"/>
      </w:r>
      <w:r w:rsidR="00862F2F">
        <w:t>.</w:t>
      </w:r>
    </w:p>
    <w:p w14:paraId="08D72EA9" w14:textId="5C96DB3A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092BE7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092BE7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5" w:name="_Ref36377821"/>
      <w:bookmarkStart w:id="26" w:name="_Ref36759044"/>
      <w:bookmarkStart w:id="27" w:name="_Toc38451020"/>
      <w:r>
        <w:t>Éldetekciós módszer</w:t>
      </w:r>
      <w:r w:rsidR="009766C4">
        <w:t>ek</w:t>
      </w:r>
      <w:bookmarkEnd w:id="25"/>
      <w:r w:rsidR="000A17D2">
        <w:t xml:space="preserve"> vizsgálata</w:t>
      </w:r>
      <w:bookmarkEnd w:id="26"/>
      <w:bookmarkEnd w:id="27"/>
    </w:p>
    <w:p w14:paraId="7354F075" w14:textId="413730BF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092BE7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612F8ED7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19C9926D" w:rsidR="00533682" w:rsidRDefault="00FC34DE" w:rsidP="00FC34DE">
            <w:pPr>
              <w:pStyle w:val="Caption"/>
            </w:pPr>
            <w:bookmarkStart w:id="28" w:name="_Ref36395805"/>
            <w:r>
              <w:t xml:space="preserve">ábra </w:t>
            </w:r>
            <w:fldSimple w:instr=" STYLEREF 1 \s ">
              <w:r w:rsidR="0073745F">
                <w:rPr>
                  <w:noProof/>
                </w:rPr>
                <w:t>3</w:t>
              </w:r>
            </w:fldSimple>
            <w:r w:rsidR="0073745F">
              <w:t>.</w:t>
            </w:r>
            <w:fldSimple w:instr=" SEQ ábra \* ARABIC \s 1 ">
              <w:r w:rsidR="0073745F">
                <w:rPr>
                  <w:noProof/>
                </w:rPr>
                <w:t>2</w:t>
              </w:r>
            </w:fldSimple>
            <w:bookmarkEnd w:id="28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17BD1167" w:rsidR="00533682" w:rsidRDefault="00FC34DE" w:rsidP="00FC34DE">
            <w:pPr>
              <w:pStyle w:val="Caption"/>
            </w:pPr>
            <w:bookmarkStart w:id="29" w:name="_Ref36395808"/>
            <w:r>
              <w:t xml:space="preserve">ábra </w:t>
            </w:r>
            <w:fldSimple w:instr=" STYLEREF 1 \s ">
              <w:r w:rsidR="0073745F">
                <w:rPr>
                  <w:noProof/>
                </w:rPr>
                <w:t>3</w:t>
              </w:r>
            </w:fldSimple>
            <w:r w:rsidR="0073745F">
              <w:t>.</w:t>
            </w:r>
            <w:fldSimple w:instr=" SEQ ábra \* ARABIC \s 1 ">
              <w:r w:rsidR="0073745F">
                <w:rPr>
                  <w:noProof/>
                </w:rPr>
                <w:t>3</w:t>
              </w:r>
            </w:fldSimple>
            <w:bookmarkEnd w:id="29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598C2AE0" w:rsidR="00997A7B" w:rsidRDefault="00997A7B" w:rsidP="00997A7B"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155263BB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78FC7530" w:rsidR="004E3BAF" w:rsidRDefault="004E3BAF" w:rsidP="004E3BAF">
            <w:pPr>
              <w:pStyle w:val="Caption"/>
            </w:pPr>
            <w:bookmarkStart w:id="30" w:name="_Ref36408538"/>
            <w:r>
              <w:t xml:space="preserve">ábra </w:t>
            </w:r>
            <w:fldSimple w:instr=" STYLEREF 1 \s ">
              <w:r w:rsidR="0073745F">
                <w:rPr>
                  <w:noProof/>
                </w:rPr>
                <w:t>3</w:t>
              </w:r>
            </w:fldSimple>
            <w:r w:rsidR="0073745F">
              <w:t>.</w:t>
            </w:r>
            <w:fldSimple w:instr=" SEQ ábra \* ARABIC \s 1 ">
              <w:r w:rsidR="0073745F">
                <w:rPr>
                  <w:noProof/>
                </w:rPr>
                <w:t>4</w:t>
              </w:r>
            </w:fldSimple>
            <w:bookmarkEnd w:id="30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72DD2E63" w:rsidR="004E3BAF" w:rsidRDefault="004E3BAF" w:rsidP="004E3BAF">
            <w:pPr>
              <w:pStyle w:val="Caption"/>
            </w:pPr>
            <w:bookmarkStart w:id="31" w:name="_Ref36412715"/>
            <w:r>
              <w:t xml:space="preserve">ábra </w:t>
            </w:r>
            <w:fldSimple w:instr=" STYLEREF 1 \s ">
              <w:r w:rsidR="0073745F">
                <w:rPr>
                  <w:noProof/>
                </w:rPr>
                <w:t>3</w:t>
              </w:r>
            </w:fldSimple>
            <w:r w:rsidR="0073745F">
              <w:t>.</w:t>
            </w:r>
            <w:fldSimple w:instr=" SEQ ábra \* ARABIC \s 1 ">
              <w:r w:rsidR="0073745F">
                <w:rPr>
                  <w:noProof/>
                </w:rPr>
                <w:t>5</w:t>
              </w:r>
            </w:fldSimple>
            <w:bookmarkEnd w:id="31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50AA1EFC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7B4F40A9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092BE7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403E1203" w:rsidR="00A75C9F" w:rsidRDefault="00A75C9F" w:rsidP="00A75C9F">
      <w:pPr>
        <w:pStyle w:val="Caption"/>
      </w:pPr>
      <w:bookmarkStart w:id="32" w:name="_Ref36758224"/>
      <w:r>
        <w:t xml:space="preserve">ábra </w:t>
      </w:r>
      <w:fldSimple w:instr=" STYLEREF 1 \s ">
        <w:r w:rsidR="0073745F">
          <w:rPr>
            <w:noProof/>
          </w:rPr>
          <w:t>3</w:t>
        </w:r>
      </w:fldSimple>
      <w:r w:rsidR="0073745F">
        <w:t>.</w:t>
      </w:r>
      <w:fldSimple w:instr=" SEQ ábra \* ARABIC \s 1 ">
        <w:r w:rsidR="0073745F">
          <w:rPr>
            <w:noProof/>
          </w:rPr>
          <w:t>6</w:t>
        </w:r>
      </w:fldSimple>
      <w:bookmarkEnd w:id="32"/>
      <w:r>
        <w:t>: Éldetektorok futási ideje</w:t>
      </w:r>
    </w:p>
    <w:p w14:paraId="1E452F15" w14:textId="70652BD4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092BE7">
        <w:t xml:space="preserve">ábra </w:t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3" w:name="_Toc38451021"/>
      <w:r>
        <w:lastRenderedPageBreak/>
        <w:t>Rendszerarchitektúra</w:t>
      </w:r>
      <w:bookmarkEnd w:id="33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58882BC1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7</w:t>
      </w:r>
      <w:r w:rsidR="00092BE7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  <w:r w:rsidR="0055549E" w:rsidRPr="0055549E">
        <w:rPr>
          <w:highlight w:val="yellow"/>
        </w:rPr>
        <w:t xml:space="preserve"> (Erről a vizualizáló komponensről később lehet írni)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4" w:name="_Ref26018599"/>
    <w:p w14:paraId="14AF9024" w14:textId="35C3EBA5" w:rsidR="009C71E3" w:rsidRDefault="0073745F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A77469">
        <w:t>. ábra</w:t>
      </w:r>
      <w:bookmarkEnd w:id="34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5" w:name="_Toc38451022"/>
      <w:r>
        <w:t>Videó feliratpozícionáló rendszer tervezése</w:t>
      </w:r>
      <w:bookmarkEnd w:id="35"/>
    </w:p>
    <w:p w14:paraId="4130BB4E" w14:textId="4B368278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</w:t>
      </w:r>
      <w:proofErr w:type="spellStart"/>
      <w:r>
        <w:t>textuális</w:t>
      </w:r>
      <w:proofErr w:type="spellEnd"/>
      <w:r>
        <w:t xml:space="preserve">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proofErr w:type="spellStart"/>
      <w:r w:rsidR="0051480D">
        <w:rPr>
          <w:i/>
          <w:iCs/>
        </w:rPr>
        <w:t>Closed</w:t>
      </w:r>
      <w:proofErr w:type="spellEnd"/>
      <w:r w:rsidR="0051480D">
        <w:rPr>
          <w:i/>
          <w:iCs/>
        </w:rPr>
        <w:t xml:space="preserve"> </w:t>
      </w:r>
      <w:proofErr w:type="spellStart"/>
      <w:r w:rsidR="0051480D">
        <w:rPr>
          <w:i/>
          <w:iCs/>
        </w:rPr>
        <w:lastRenderedPageBreak/>
        <w:t>Captioing</w:t>
      </w:r>
      <w:proofErr w:type="spellEnd"/>
      <w:r w:rsidR="0051480D">
        <w:rPr>
          <w:i/>
          <w:iCs/>
        </w:rPr>
        <w:t xml:space="preserve"> </w:t>
      </w:r>
      <w:r w:rsidR="0051480D">
        <w:t xml:space="preserve">nagyobb előnyökkel járna. Ugyanis, ha a felirattal égetett videó helyett egy feliratfájl a kimenet (például.: </w:t>
      </w:r>
      <w:proofErr w:type="spellStart"/>
      <w:r w:rsidR="0051480D">
        <w:rPr>
          <w:i/>
          <w:iCs/>
        </w:rPr>
        <w:t>ass</w:t>
      </w:r>
      <w:proofErr w:type="spellEnd"/>
      <w:r w:rsidR="0051480D">
        <w:rPr>
          <w:i/>
          <w:iCs/>
        </w:rPr>
        <w:t xml:space="preserve">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092BE7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</w:t>
      </w:r>
      <w:proofErr w:type="spellStart"/>
      <w:r>
        <w:t>alapulvéve</w:t>
      </w:r>
      <w:proofErr w:type="spellEnd"/>
      <w:r>
        <w:t xml:space="preserve">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36" w:name="_Toc38451023"/>
      <w:r>
        <w:t>Inputok</w:t>
      </w:r>
      <w:r w:rsidR="004248EC">
        <w:t xml:space="preserve"> előállítása</w:t>
      </w:r>
      <w:bookmarkEnd w:id="36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2253958F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</w:t>
      </w:r>
      <w:proofErr w:type="spellStart"/>
      <w:r w:rsidR="00501645">
        <w:t>megkérdőjeleződne</w:t>
      </w:r>
      <w:proofErr w:type="spellEnd"/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proofErr w:type="spellStart"/>
      <w:r w:rsidR="00501645">
        <w:rPr>
          <w:i/>
          <w:iCs/>
        </w:rPr>
        <w:t>srt</w:t>
      </w:r>
      <w:proofErr w:type="spellEnd"/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proofErr w:type="spellStart"/>
      <w:r w:rsidR="0098302B">
        <w:rPr>
          <w:i/>
          <w:iCs/>
        </w:rPr>
        <w:t>srt</w:t>
      </w:r>
      <w:proofErr w:type="spellEnd"/>
      <w:r w:rsidR="0098302B">
        <w:rPr>
          <w:i/>
          <w:iCs/>
        </w:rPr>
        <w:t xml:space="preserve">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</w:t>
      </w:r>
      <w:proofErr w:type="spellStart"/>
      <w:r w:rsidR="000B3A68">
        <w:rPr>
          <w:i/>
          <w:iCs/>
        </w:rPr>
        <w:t>srt</w:t>
      </w:r>
      <w:proofErr w:type="spellEnd"/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092BE7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 xml:space="preserve">Video </w:t>
      </w:r>
      <w:proofErr w:type="spellStart"/>
      <w:r w:rsidR="000B3A68" w:rsidRPr="000B3A68">
        <w:rPr>
          <w:i/>
          <w:iCs/>
        </w:rPr>
        <w:t>Enrichment</w:t>
      </w:r>
      <w:proofErr w:type="spellEnd"/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092BE7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0C85AE4E" w:rsidR="00BD3242" w:rsidRDefault="00BD3242" w:rsidP="00E5291B">
      <w:r w:rsidRPr="0098302B">
        <w:rPr>
          <w:b/>
          <w:bCs/>
          <w:i/>
          <w:iCs/>
        </w:rPr>
        <w:t>Képek</w:t>
      </w:r>
      <w:r>
        <w:t xml:space="preserve"> előállítása a videó képkockákra vágásával könnyen megoldható. Mivel nem szeretnénk minden képkockán végigmenni és szöveget égetni</w:t>
      </w:r>
      <w:r w:rsidR="00862243">
        <w:t>,</w:t>
      </w:r>
      <w:r>
        <w:t xml:space="preserve"> ezért </w:t>
      </w:r>
      <w:r w:rsidR="00862243">
        <w:t>lehetőségünk van arra, hogy megválogassuk az input képeket</w:t>
      </w:r>
      <w:r w:rsidR="0098302B">
        <w:t>. Ezzel</w:t>
      </w:r>
      <w:r w:rsidR="00862243">
        <w:t xml:space="preserve"> csak a </w:t>
      </w:r>
      <w:r w:rsidR="0098302B">
        <w:t>szükségesnek ítélt elemeken</w:t>
      </w:r>
      <w:r w:rsidR="00862243">
        <w:t xml:space="preserve"> határozzuk meg a legjobb pozíciót.</w:t>
      </w:r>
      <w:r w:rsidR="00E5291B">
        <w:t xml:space="preserve"> A legfontosabb kérdés, hogy melyik képeket </w:t>
      </w:r>
      <w:r w:rsidR="0098302B">
        <w:t xml:space="preserve">ítéljük meg szükségesnek, azaz </w:t>
      </w:r>
      <w:r w:rsidR="00E5291B">
        <w:t xml:space="preserve">futtassuk végig a </w:t>
      </w:r>
      <w:r w:rsidR="0098302B">
        <w:t xml:space="preserve">képfeliratozó </w:t>
      </w:r>
      <w:r w:rsidR="00E5291B">
        <w:t xml:space="preserve">rendszeren. A feliratszegmensek időről időre változnak, akár több másodpercig is láthatóak maradnak. Minden szegmenshez tartozik </w:t>
      </w:r>
      <w:r w:rsidR="00E5291B" w:rsidRPr="00E5291B">
        <w:rPr>
          <w:i/>
          <w:iCs/>
        </w:rPr>
        <w:t>x</w:t>
      </w:r>
      <w:r w:rsidR="00E5291B">
        <w:t xml:space="preserve"> képkocka, amelyeken a felirat </w:t>
      </w:r>
      <w:r w:rsidR="0098302B">
        <w:t>megjelenik</w:t>
      </w:r>
      <w:r w:rsidR="00E5291B">
        <w:t>. Minimális megoldást jelentene minden feliratszegmens változásnál egyszer lefuttatni a feliratpozícionáló</w:t>
      </w:r>
      <w:r w:rsidR="0098302B">
        <w:t>t</w:t>
      </w:r>
      <w:r w:rsidR="00E5291B">
        <w:t xml:space="preserve"> és az aktuális legjobb helyzetbe illeszteni a feliratot. </w:t>
      </w:r>
      <w:r w:rsidR="0098302B">
        <w:t>A</w:t>
      </w:r>
      <w:r w:rsidR="00E5291B">
        <w:t xml:space="preserve"> maximális megoldás </w:t>
      </w:r>
      <w:r w:rsidR="0098302B">
        <w:t>pedig az algoritmus</w:t>
      </w:r>
      <w:r w:rsidR="00E5291B">
        <w:t xml:space="preserve"> </w:t>
      </w:r>
      <w:r w:rsidR="00E5291B">
        <w:rPr>
          <w:i/>
          <w:iCs/>
        </w:rPr>
        <w:t>x-</w:t>
      </w:r>
      <w:r w:rsidR="00E5291B">
        <w:t>szer</w:t>
      </w:r>
      <w:r w:rsidR="0098302B">
        <w:t>es</w:t>
      </w:r>
      <w:r w:rsidR="00E5291B">
        <w:t xml:space="preserve"> </w:t>
      </w:r>
      <w:r w:rsidR="0098302B">
        <w:t>futtatása lenne</w:t>
      </w:r>
      <w:r w:rsidR="00E5291B">
        <w:t xml:space="preserve">. Értelemszerűen a maximálás megoldás jóval hosszabb időbe telik és hangsúlyosabbá teszi a felirat folyamatos mozgásának </w:t>
      </w:r>
      <w:r w:rsidR="0098302B">
        <w:t>hátrányát</w:t>
      </w:r>
      <w:r w:rsidR="00E5291B">
        <w:t>, mikor a felirat változó pozíciója inkább zavaró, mint megértést könnyítő.</w:t>
      </w:r>
      <w:r w:rsidR="0098302B">
        <w:t xml:space="preserve"> </w:t>
      </w:r>
    </w:p>
    <w:p w14:paraId="185B9E6B" w14:textId="05EEBC80" w:rsidR="00C70BE1" w:rsidRDefault="008F0019" w:rsidP="008C5CEA">
      <w:r>
        <w:t xml:space="preserve">A maximális és minimális megoldás között a lehetőségek száma számos. Alapvetően két módszertani csoportot érdemes megkülönböztetni. Mivel minden felirat szegmenshez tartozik egy időtartam, ezért kezelhetjük úgy a szövegblokkokat, hogy az időtartamon belüli pozíciójuk </w:t>
      </w:r>
      <w:r w:rsidRPr="00471032">
        <w:rPr>
          <w:b/>
          <w:bCs/>
          <w:i/>
          <w:iCs/>
        </w:rPr>
        <w:t>fix</w:t>
      </w:r>
      <w:r>
        <w:t>, így egy szegmens csak egy pozícióban jelenik meg. M</w:t>
      </w:r>
      <w:r w:rsidR="00C70BE1">
        <w:t xml:space="preserve">ásik módszer mikor megengedjük a feliratok időtartamuk alatti vándorlását, ekkor egy szövegblokk </w:t>
      </w:r>
      <w:r w:rsidR="00C70BE1" w:rsidRPr="00471032">
        <w:rPr>
          <w:b/>
          <w:bCs/>
          <w:i/>
          <w:iCs/>
        </w:rPr>
        <w:t>dinamikusan</w:t>
      </w:r>
      <w:r w:rsidR="00C70BE1">
        <w:t xml:space="preserve"> mozog a képernyőn megjelenő tartalommal összhangban. Mindkét technikának van előnye és hátránya, melyeket a könnyebb átláthatóság érdekében az alábbi táblázatban jelenítettem meg</w:t>
      </w:r>
      <w:r w:rsidR="002C14E2">
        <w:t xml:space="preserve"> (</w:t>
      </w:r>
      <w:r w:rsidR="002C14E2">
        <w:fldChar w:fldCharType="begin"/>
      </w:r>
      <w:r w:rsidR="002C14E2">
        <w:instrText xml:space="preserve"> REF _Ref38131560 \h </w:instrText>
      </w:r>
      <w:r w:rsidR="002C14E2">
        <w:fldChar w:fldCharType="separate"/>
      </w:r>
      <w:r w:rsidR="00092BE7">
        <w:t xml:space="preserve">táblázat </w:t>
      </w:r>
      <w:r w:rsidR="00092BE7">
        <w:rPr>
          <w:noProof/>
        </w:rPr>
        <w:t>2</w:t>
      </w:r>
      <w:r w:rsidR="002C14E2">
        <w:fldChar w:fldCharType="end"/>
      </w:r>
      <w:r w:rsidR="002C14E2">
        <w:t>)</w:t>
      </w:r>
      <w:r w:rsidR="00C70BE1">
        <w:t>.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7218"/>
      </w:tblGrid>
      <w:tr w:rsidR="008C5CEA" w14:paraId="0FDC249C" w14:textId="77777777" w:rsidTr="008C5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94" w:type="dxa"/>
            <w:gridSpan w:val="2"/>
            <w:vAlign w:val="center"/>
          </w:tcPr>
          <w:p w14:paraId="2FEC1B32" w14:textId="2AF6F1DC" w:rsidR="008C5CEA" w:rsidRDefault="008C5CEA" w:rsidP="008C5CEA">
            <w:pPr>
              <w:ind w:firstLine="0"/>
              <w:jc w:val="center"/>
            </w:pPr>
            <w:r>
              <w:t>Fix pozícionálás</w:t>
            </w:r>
          </w:p>
        </w:tc>
      </w:tr>
      <w:tr w:rsidR="008C5CEA" w14:paraId="6C3BC021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0B75272D" w14:textId="01432AFC" w:rsidR="008C5CEA" w:rsidRDefault="008C5CEA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</w:tcPr>
          <w:p w14:paraId="70204E59" w14:textId="77777777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Egy szövegblokk végig egy pozícióban marad</w:t>
            </w:r>
            <w:r w:rsidR="00C961F5">
              <w:t>, könnyebb az elolvasása és megértése.</w:t>
            </w:r>
          </w:p>
          <w:p w14:paraId="286CAD29" w14:textId="357F421B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kimeneti formátum egyszerűbb. Egy feliratblokkhoz, egy pozíció tartozik.</w:t>
            </w:r>
          </w:p>
        </w:tc>
      </w:tr>
      <w:tr w:rsidR="008C5CEA" w14:paraId="44F38245" w14:textId="77777777" w:rsidTr="001C5BD1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4B46A1B5" w14:textId="51B86BA1" w:rsidR="008C5CEA" w:rsidRDefault="008C5CEA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24BDB70C" w14:textId="77777777" w:rsidR="008C5CEA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Mivel a szövegblokk helyzete fix, ezért a hozzátartozó képi tartalom jelentősen megváltozhat alatta, így lényeges elem kerülhet kitakarásra.</w:t>
            </w:r>
          </w:p>
          <w:p w14:paraId="6FB66FFF" w14:textId="4B8387AF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Komplexebb a legjobb feliratpozíció megtalálása, mert egy képkocka sorozaton kell megtalálni a legjobb helyzetet.</w:t>
            </w:r>
          </w:p>
        </w:tc>
      </w:tr>
      <w:tr w:rsidR="008C5CEA" w14:paraId="3245141A" w14:textId="77777777" w:rsidTr="001C5B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bottom w:val="single" w:sz="4" w:space="0" w:color="7F7F7F" w:themeColor="text1" w:themeTint="80"/>
              <w:right w:val="none" w:sz="0" w:space="0" w:color="auto"/>
            </w:tcBorders>
            <w:shd w:val="clear" w:color="auto" w:fill="F2F2F1"/>
            <w:vAlign w:val="bottom"/>
          </w:tcPr>
          <w:p w14:paraId="4E767A77" w14:textId="3AA2D4C9" w:rsidR="008C5CEA" w:rsidRPr="000524E4" w:rsidRDefault="008C5CEA" w:rsidP="00C961F5">
            <w:pPr>
              <w:ind w:firstLine="0"/>
              <w:jc w:val="center"/>
            </w:pPr>
            <w:r>
              <w:t>Dinamikus pozícionálás</w:t>
            </w:r>
          </w:p>
        </w:tc>
      </w:tr>
      <w:tr w:rsidR="008C5CEA" w14:paraId="39E9E474" w14:textId="77777777" w:rsidTr="00C961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7F7F7F" w:themeColor="text1" w:themeTint="80"/>
            </w:tcBorders>
            <w:vAlign w:val="center"/>
          </w:tcPr>
          <w:p w14:paraId="1F21005D" w14:textId="6372BEE9" w:rsidR="008C5CEA" w:rsidRDefault="00C961F5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  <w:tcBorders>
              <w:top w:val="single" w:sz="4" w:space="0" w:color="7F7F7F" w:themeColor="text1" w:themeTint="80"/>
            </w:tcBorders>
          </w:tcPr>
          <w:p w14:paraId="4983C7F9" w14:textId="07AEC02B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feliratszegmensek dinamikusan alkalmazkodnak a képi megjelenéshez</w:t>
            </w:r>
            <w:r w:rsidR="00C961F5">
              <w:t>.</w:t>
            </w:r>
          </w:p>
          <w:p w14:paraId="5017BE3C" w14:textId="4BA46099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legkevésbé zavaró hely könnyen megtalálható</w:t>
            </w:r>
            <w:r w:rsidR="002C14E2">
              <w:t xml:space="preserve"> az egyes képkockákon külön-külön, így a feliratozott videóban összességében is kevesebb vagy teljesen elkerülhető a lényeges tartalom kitakarása.</w:t>
            </w:r>
          </w:p>
        </w:tc>
      </w:tr>
      <w:tr w:rsidR="008C5CEA" w14:paraId="2A5F6A3D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5CEE1C1E" w14:textId="3B9314DA" w:rsidR="008C5CEA" w:rsidRDefault="00C961F5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51296FD3" w14:textId="65DA10D5" w:rsidR="008C5CEA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folyamatos mozgás nehezíti az olvashatóságot.</w:t>
            </w:r>
          </w:p>
          <w:p w14:paraId="35B98CE8" w14:textId="332AD2FD" w:rsidR="00C961F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kimeneti formátum bonyolultabb. Egy feliratblokkhoz, több pozíció is tartozik. </w:t>
            </w:r>
          </w:p>
        </w:tc>
      </w:tr>
    </w:tbl>
    <w:p w14:paraId="410CD112" w14:textId="01E38036" w:rsidR="008C5CEA" w:rsidRDefault="008C5CEA" w:rsidP="008C5CEA">
      <w:pPr>
        <w:pStyle w:val="Caption"/>
      </w:pPr>
      <w:bookmarkStart w:id="37" w:name="_Ref38131560"/>
      <w:r>
        <w:t xml:space="preserve">táblázat </w:t>
      </w:r>
      <w:fldSimple w:instr=" SEQ táblázat \* ARABIC ">
        <w:r w:rsidR="00092BE7">
          <w:rPr>
            <w:noProof/>
          </w:rPr>
          <w:t>2</w:t>
        </w:r>
      </w:fldSimple>
      <w:bookmarkEnd w:id="37"/>
      <w:r>
        <w:t>:</w:t>
      </w:r>
      <w:r w:rsidRPr="00FC7F6A">
        <w:t xml:space="preserve"> Fix és dinamikus pozícionálás összehasonlítása</w:t>
      </w:r>
    </w:p>
    <w:p w14:paraId="3D3C4DCB" w14:textId="77777777" w:rsidR="00527606" w:rsidRDefault="002C14E2" w:rsidP="002C14E2">
      <w:r>
        <w:t xml:space="preserve">Fontos kiemelni, hogy a fix pozícionálás esetén is változnak a feliratszegmens pozíciók, de egy szegmenshez egy pozíció tartozik, míg dinamikus esetben feliratszegmensen belüli </w:t>
      </w:r>
      <w:r w:rsidR="00527606">
        <w:t>helyzetváltozásokkal kell számolnunk.</w:t>
      </w:r>
    </w:p>
    <w:p w14:paraId="26F73C00" w14:textId="2A57D462" w:rsidR="002C14E2" w:rsidRDefault="002C14E2" w:rsidP="002C14E2">
      <w:r>
        <w:t>A (</w:t>
      </w:r>
      <w:r>
        <w:fldChar w:fldCharType="begin"/>
      </w:r>
      <w:r>
        <w:instrText xml:space="preserve"> REF _Ref38131560 \h </w:instrText>
      </w:r>
      <w:r>
        <w:fldChar w:fldCharType="separate"/>
      </w:r>
      <w:r w:rsidR="00092BE7">
        <w:t xml:space="preserve">táblázat </w:t>
      </w:r>
      <w:r w:rsidR="00092BE7">
        <w:rPr>
          <w:noProof/>
        </w:rPr>
        <w:t>2</w:t>
      </w:r>
      <w:r>
        <w:fldChar w:fldCharType="end"/>
      </w:r>
      <w:r>
        <w:t xml:space="preserve">) táblázat alapján elmondható, hogy </w:t>
      </w:r>
      <w:r w:rsidR="00527606">
        <w:t>azokban az esetekben érdemes fix pozícionálást választani, mikor nagyobb hangsúly van a felirat megértésén, a szövegi tartalom fontosabb, mint a képi/vizuális. Ezzel szemben a dinamikus pozícionálás nagyobb hangsúlyt fektet a tökéletes, legkevésbé zavaró helyzet kiválasztására, így nagyobb vizuális élményt adó videóknál jelenthet előnyöket.</w:t>
      </w:r>
    </w:p>
    <w:p w14:paraId="284C04D3" w14:textId="77777777" w:rsidR="00283355" w:rsidRPr="00572159" w:rsidRDefault="00527606" w:rsidP="002C14E2">
      <w:pPr>
        <w:rPr>
          <w:i/>
          <w:iCs/>
        </w:rPr>
      </w:pPr>
      <w:r w:rsidRPr="00572159">
        <w:rPr>
          <w:i/>
          <w:iCs/>
        </w:rPr>
        <w:t>Kitekintésként érdemes megemlíteni a felirat pozícionálásnak egy olyan változatát, amikor a minimálisra próbáljuk redukálni a felirat mozgatását és az egész vizuális tartalomra nézve, egyetlen egy pozíciót keresünk. Ekkor az egész videót előre kell elemezni és kijelölni a képkockákon, vagy hosszabb jelenteken keresztül fontos részeket és ezeknek a figyelembevételével határozzuk meg a legjobb pozíciót.</w:t>
      </w:r>
      <w:r w:rsidR="00283355" w:rsidRPr="00572159">
        <w:rPr>
          <w:i/>
          <w:iCs/>
        </w:rPr>
        <w:t xml:space="preserve"> A tervezendő rendszer kisebb átalakításokkal felhasználható ennek a problémának a megoldására is, de én nem ebben az irányban szerettem volna tovább gondolkozni.</w:t>
      </w:r>
    </w:p>
    <w:p w14:paraId="3F122949" w14:textId="71872948" w:rsidR="00E255F8" w:rsidRDefault="00E255F8" w:rsidP="002C14E2">
      <w:r>
        <w:lastRenderedPageBreak/>
        <w:t>Tehát most már tisztában vagyunk a fix és dinamikus felirat pozícionálás előnyeivel és hátrányaival. Érdemes megnézni, hogy algoritmikai szempontból is miben különböznek egymástól. A fix pozícionálás feliratszegmensenként próbálja megtalálni a legjobb pozíciót, ezért az ismertetett képeken történő detektáló algoritmusok futásának sűrűségét a szegmensek száma befolyásolja. Ezért nevezhető a fix pozícionálás szegmens alapúnak. A szegmensek száma alapvetően határozza meg az egész algoritmus futásának hosszát. Ezzel szemben a dinamikus pozícionálás idő alapú, adott időtartamonként fut</w:t>
      </w:r>
      <w:r w:rsidR="00572159">
        <w:t xml:space="preserve"> és az algoritmus számításának idejét a videóban szereplő feliratozott percek befolyásolják.</w:t>
      </w:r>
    </w:p>
    <w:p w14:paraId="6947B1E7" w14:textId="448EC6AF" w:rsidR="00572159" w:rsidRPr="00E255F8" w:rsidRDefault="00572159" w:rsidP="002C14E2">
      <w:r>
        <w:t xml:space="preserve">Diplomatervemben szerettem volna mindkét típusú feliratpozícionálást kipróbálni. Elsőként a fix pozícionálást tartottam célszerűnek mert használatával gyorsabb számítási időt érhetünk el, kevésbé zavaró felirat ugrásokkal. </w:t>
      </w:r>
      <w:r w:rsidR="00200475">
        <w:t xml:space="preserve">De a megfelelő algoritmus elkészítése után a dinamikus pozícionálást is megoldandó feladatként láttam, mert kiemeli az ugráló felirat problematikáját, amivel mindenképpen szerettem volna foglalkozni. </w:t>
      </w:r>
      <w:r w:rsidR="00200475" w:rsidRPr="00200475">
        <w:rPr>
          <w:highlight w:val="yellow"/>
        </w:rPr>
        <w:t>Itt lehet majd leírni, hogy milyen megoldásokat tervezek az ugrálás kiküszöbölésére.</w:t>
      </w:r>
    </w:p>
    <w:p w14:paraId="1E4BBABF" w14:textId="620C6E36" w:rsidR="004248EC" w:rsidRPr="008024F6" w:rsidRDefault="00BD3242" w:rsidP="00E5291B">
      <w:pPr>
        <w:pStyle w:val="Heading3"/>
      </w:pPr>
      <w:bookmarkStart w:id="38" w:name="_Toc38451024"/>
      <w:r w:rsidRPr="008024F6">
        <w:t>Output kezelése</w:t>
      </w:r>
      <w:bookmarkEnd w:id="38"/>
    </w:p>
    <w:p w14:paraId="73E2E3C0" w14:textId="10DE5FFE" w:rsidR="00092BE7" w:rsidRDefault="007B2533" w:rsidP="00092BE7">
      <w:r w:rsidRPr="008024F6">
        <w:t xml:space="preserve">Alaposan elmerülve a videó feliratpozícionáló algoritmus </w:t>
      </w:r>
      <w:r w:rsidR="00092BE7" w:rsidRPr="008024F6">
        <w:t xml:space="preserve">működésének </w:t>
      </w:r>
      <w:proofErr w:type="spellStart"/>
      <w:r w:rsidR="00092BE7" w:rsidRPr="008024F6">
        <w:t>tervezésébeb</w:t>
      </w:r>
      <w:proofErr w:type="spellEnd"/>
      <w:r w:rsidRPr="008024F6">
        <w:t xml:space="preserve"> a legcélszerűbb megoldásként az úgynevezett Advanced </w:t>
      </w:r>
      <w:proofErr w:type="spellStart"/>
      <w:r w:rsidRPr="008024F6">
        <w:t>SubStation</w:t>
      </w:r>
      <w:proofErr w:type="spellEnd"/>
      <w:r w:rsidRPr="008024F6">
        <w:t xml:space="preserve"> </w:t>
      </w:r>
      <w:proofErr w:type="spellStart"/>
      <w:r w:rsidRPr="008024F6">
        <w:t>Alpha</w:t>
      </w:r>
      <w:proofErr w:type="spellEnd"/>
      <w:r w:rsidRPr="008024F6">
        <w:t xml:space="preserve"> (</w:t>
      </w:r>
      <w:r w:rsidRPr="008024F6">
        <w:rPr>
          <w:i/>
          <w:iCs/>
        </w:rPr>
        <w:t>ASS)</w:t>
      </w:r>
      <w:r w:rsidRPr="008024F6">
        <w:t xml:space="preserve"> fájlok </w:t>
      </w:r>
      <w:r w:rsidR="00092BE7" w:rsidRPr="008024F6">
        <w:fldChar w:fldCharType="begin"/>
      </w:r>
      <w:r w:rsidR="00092BE7" w:rsidRPr="008024F6">
        <w:instrText xml:space="preserve"> REF _Ref38312368 \n \h </w:instrText>
      </w:r>
      <w:r w:rsidR="00092BE7" w:rsidRPr="008024F6">
        <w:fldChar w:fldCharType="separate"/>
      </w:r>
      <w:r w:rsidR="00092BE7" w:rsidRPr="008024F6">
        <w:t>[23]</w:t>
      </w:r>
      <w:r w:rsidR="00092BE7" w:rsidRPr="008024F6">
        <w:fldChar w:fldCharType="end"/>
      </w:r>
      <w:r w:rsidR="00092BE7" w:rsidRPr="008024F6">
        <w:t xml:space="preserve"> </w:t>
      </w:r>
      <w:r w:rsidRPr="008024F6">
        <w:t>előállítását láttam.</w:t>
      </w:r>
      <w:r w:rsidR="00092BE7" w:rsidRPr="008024F6">
        <w:t xml:space="preserve"> Ezzel a formátummal le lehet írni szegmensenként a megjelenő felirat helyzetét</w:t>
      </w:r>
      <w:r w:rsidR="008024F6">
        <w:t>.</w:t>
      </w:r>
      <w:r w:rsidR="00092BE7" w:rsidRPr="008024F6">
        <w:t xml:space="preserve"> </w:t>
      </w:r>
      <w:r w:rsidR="008024F6">
        <w:t>K</w:t>
      </w:r>
      <w:r w:rsidR="00092BE7" w:rsidRPr="008024F6">
        <w:t>önnyen olvasható emberi szemmel is és a legelterjedtebb fájlformátumként tartják számon a részletesebb feliratfájlok között, de népsz</w:t>
      </w:r>
      <w:r w:rsidR="008024F6">
        <w:t>er</w:t>
      </w:r>
      <w:r w:rsidR="00092BE7" w:rsidRPr="008024F6">
        <w:t xml:space="preserve">űsége még így is jóval alacsonyabb az </w:t>
      </w:r>
      <w:r w:rsidR="00092BE7" w:rsidRPr="008024F6">
        <w:rPr>
          <w:i/>
          <w:iCs/>
        </w:rPr>
        <w:t>SRT</w:t>
      </w:r>
      <w:r w:rsidR="00092BE7" w:rsidRPr="008024F6">
        <w:t>-</w:t>
      </w:r>
      <w:proofErr w:type="spellStart"/>
      <w:r w:rsidR="00092BE7" w:rsidRPr="008024F6">
        <w:t>nél</w:t>
      </w:r>
      <w:proofErr w:type="spellEnd"/>
      <w:r w:rsidR="00092BE7" w:rsidRPr="008024F6">
        <w:t xml:space="preserve">, ezért </w:t>
      </w:r>
      <w:r w:rsidR="0030532F" w:rsidRPr="008024F6">
        <w:t xml:space="preserve">nem képes minden </w:t>
      </w:r>
      <w:proofErr w:type="spellStart"/>
      <w:r w:rsidR="0030532F" w:rsidRPr="008024F6">
        <w:t>videólejátszó</w:t>
      </w:r>
      <w:proofErr w:type="spellEnd"/>
      <w:r w:rsidR="0030532F" w:rsidRPr="008024F6">
        <w:t xml:space="preserve"> dolgozni vele.</w:t>
      </w:r>
      <w:r w:rsidR="008024F6">
        <w:t xml:space="preserve"> Viszont a VLC </w:t>
      </w:r>
      <w:r w:rsidR="008024F6">
        <w:fldChar w:fldCharType="begin"/>
      </w:r>
      <w:r w:rsidR="008024F6">
        <w:instrText xml:space="preserve"> REF _Ref24287118 \n \h </w:instrText>
      </w:r>
      <w:r w:rsidR="008024F6">
        <w:fldChar w:fldCharType="separate"/>
      </w:r>
      <w:r w:rsidR="008024F6">
        <w:t>[8]</w:t>
      </w:r>
      <w:r w:rsidR="008024F6">
        <w:fldChar w:fldCharType="end"/>
      </w:r>
      <w:r w:rsidR="008024F6">
        <w:t xml:space="preserve"> </w:t>
      </w:r>
      <w:proofErr w:type="spellStart"/>
      <w:r w:rsidR="008024F6">
        <w:t>médialejátszó</w:t>
      </w:r>
      <w:proofErr w:type="spellEnd"/>
      <w:r w:rsidR="008024F6">
        <w:t xml:space="preserve"> támogatja az </w:t>
      </w:r>
      <w:r w:rsidR="008024F6" w:rsidRPr="008024F6">
        <w:rPr>
          <w:i/>
          <w:iCs/>
        </w:rPr>
        <w:t>ASS</w:t>
      </w:r>
      <w:r w:rsidR="008024F6">
        <w:rPr>
          <w:i/>
          <w:iCs/>
        </w:rPr>
        <w:t xml:space="preserve"> </w:t>
      </w:r>
      <w:r w:rsidR="008024F6">
        <w:t>formátumot így szükség esetén a keletkezet fájl VLC-</w:t>
      </w:r>
      <w:proofErr w:type="spellStart"/>
      <w:r w:rsidR="008024F6">
        <w:t>vel</w:t>
      </w:r>
      <w:proofErr w:type="spellEnd"/>
      <w:r w:rsidR="008024F6">
        <w:t xml:space="preserve"> ráégethető a videóra és könnyen megvalósítható a tervezett égetett videófájl.</w:t>
      </w:r>
    </w:p>
    <w:p w14:paraId="3E154254" w14:textId="58F0BB0F" w:rsidR="0073745F" w:rsidRDefault="0073745F" w:rsidP="0073745F">
      <w:pPr>
        <w:pStyle w:val="Heading3"/>
      </w:pPr>
      <w:bookmarkStart w:id="39" w:name="_Toc38451025"/>
      <w:r>
        <w:t>Videó feliratpozícionáló architektúra</w:t>
      </w:r>
      <w:bookmarkEnd w:id="39"/>
    </w:p>
    <w:p w14:paraId="26450CB6" w14:textId="2F774639" w:rsidR="0073745F" w:rsidRPr="00A65B80" w:rsidRDefault="0073745F" w:rsidP="0073745F">
      <w:r>
        <w:t xml:space="preserve">Az alábbi ábrán összefoglaltam a bemutatott </w:t>
      </w:r>
      <w:proofErr w:type="spellStart"/>
      <w:r>
        <w:t>architekturális</w:t>
      </w:r>
      <w:proofErr w:type="spellEnd"/>
      <w:r>
        <w:t xml:space="preserve"> képet (</w:t>
      </w:r>
      <w:r>
        <w:fldChar w:fldCharType="begin"/>
      </w:r>
      <w:r>
        <w:instrText xml:space="preserve"> REF _Ref38318598 \h </w:instrText>
      </w:r>
      <w:r>
        <w:fldChar w:fldCharType="separate"/>
      </w:r>
      <w:r>
        <w:t xml:space="preserve">ábra </w:t>
      </w:r>
      <w:r>
        <w:rPr>
          <w:noProof/>
        </w:rPr>
        <w:t>3</w:t>
      </w:r>
      <w:r>
        <w:t>.</w:t>
      </w:r>
      <w:r>
        <w:rPr>
          <w:noProof/>
        </w:rPr>
        <w:t>8</w:t>
      </w:r>
      <w:r>
        <w:fldChar w:fldCharType="end"/>
      </w:r>
      <w:r>
        <w:t xml:space="preserve">). Jól látszódik a rendszer három bemenete bal oldalt </w:t>
      </w:r>
      <w:r w:rsidRPr="00963092">
        <w:rPr>
          <w:i/>
          <w:iCs/>
        </w:rPr>
        <w:t>(SRT, Videó és Konfiguráció)</w:t>
      </w:r>
      <w:r w:rsidR="00963092">
        <w:rPr>
          <w:i/>
          <w:iCs/>
        </w:rPr>
        <w:t xml:space="preserve"> </w:t>
      </w:r>
      <w:r w:rsidR="00963092">
        <w:t xml:space="preserve">és a kimeneti </w:t>
      </w:r>
      <w:r w:rsidR="00963092">
        <w:rPr>
          <w:i/>
          <w:iCs/>
        </w:rPr>
        <w:t>ASS feliratfájl</w:t>
      </w:r>
      <w:r w:rsidR="00963092">
        <w:t>. A konfiguráció releváns része átadásra kerül a képi feldolgozó egységnek, a videókból képkockák készülnek a feliratfájlból pedig szegmens méretek kerülnek meghatározásra a Videó feldolgozó komponens keretében.</w:t>
      </w:r>
      <w:r w:rsidR="00A65B80">
        <w:t xml:space="preserve"> Látható, hogy a korábbi ábra (</w:t>
      </w:r>
      <w:r w:rsidR="00A65B80">
        <w:fldChar w:fldCharType="begin"/>
      </w:r>
      <w:r w:rsidR="00A65B80">
        <w:instrText xml:space="preserve"> REF _Ref26018599 \h </w:instrText>
      </w:r>
      <w:r w:rsidR="00A65B80">
        <w:fldChar w:fldCharType="separate"/>
      </w:r>
      <w:r w:rsidR="00A65B80">
        <w:rPr>
          <w:noProof/>
        </w:rPr>
        <w:t>3</w:t>
      </w:r>
      <w:r w:rsidR="00A65B80">
        <w:t>.</w:t>
      </w:r>
      <w:r w:rsidR="00A65B80">
        <w:rPr>
          <w:noProof/>
        </w:rPr>
        <w:t>7</w:t>
      </w:r>
      <w:r w:rsidR="00A65B80">
        <w:t>. ábra</w:t>
      </w:r>
      <w:r w:rsidR="00A65B80">
        <w:fldChar w:fldCharType="end"/>
      </w:r>
      <w:r w:rsidR="00A65B80">
        <w:t xml:space="preserve">) Prioritizáló egysége újra hasznosításra kerül </w:t>
      </w:r>
      <w:r w:rsidR="00A65B80" w:rsidRPr="00A65B80">
        <w:rPr>
          <w:i/>
          <w:iCs/>
        </w:rPr>
        <w:t>Képfeldolgozó</w:t>
      </w:r>
      <w:r w:rsidR="00A65B80">
        <w:rPr>
          <w:i/>
          <w:iCs/>
        </w:rPr>
        <w:t xml:space="preserve"> </w:t>
      </w:r>
      <w:r w:rsidR="00A65B80">
        <w:lastRenderedPageBreak/>
        <w:t xml:space="preserve">egységként, amely a </w:t>
      </w:r>
      <w:proofErr w:type="spellStart"/>
      <w:r w:rsidR="00A65B80">
        <w:t>prioritizálás</w:t>
      </w:r>
      <w:proofErr w:type="spellEnd"/>
      <w:r w:rsidR="00A65B80">
        <w:t xml:space="preserve"> mellet ellátja a detektáló algoritmusok kezelését is. A megkapott konfigurációból kiolvassa, hogy milyen detektáló algoritmusokat kell elindítania az adott képkockán és ezeket lefuttatja az inputján a szintén megkapott szegmens mérettet számításba véve. Válaszként, ahogy eddig is a szegmens pozíciót határozza meg a </w:t>
      </w:r>
      <w:r w:rsidR="00A65B80" w:rsidRPr="00A65B80">
        <w:rPr>
          <w:i/>
          <w:iCs/>
        </w:rPr>
        <w:t>Videó feldolgozó</w:t>
      </w:r>
      <w:r w:rsidR="00A65B80">
        <w:t xml:space="preserve"> számára. Amely feldolgozza a választ és elvégzi a szükséges utószámításokat (például koordináta rendszer transzformációk az adatok között,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t xml:space="preserve"> fájl előállítás, szükség esetén feliratpozíció interpoláció stb.). A feldolgozás végén előáll az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rPr>
          <w:i/>
          <w:iCs/>
        </w:rPr>
        <w:t xml:space="preserve"> </w:t>
      </w:r>
      <w:r w:rsidR="00A65B80">
        <w:t>fájl, ami könnyen videóra tehető például VLC (de más programok is használhatók) segítségével.</w:t>
      </w:r>
    </w:p>
    <w:p w14:paraId="4249F6D6" w14:textId="600C7BB1" w:rsidR="0073745F" w:rsidRDefault="00963092" w:rsidP="007374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F214E8" wp14:editId="1815471E">
            <wp:extent cx="5336216" cy="5293200"/>
            <wp:effectExtent l="0" t="0" r="0" b="317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deo-architecture.pdf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4172" r="13231" b="24400"/>
                    <a:stretch/>
                  </pic:blipFill>
                  <pic:spPr bwMode="auto">
                    <a:xfrm>
                      <a:off x="0" y="0"/>
                      <a:ext cx="5360454" cy="53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7F5A" w14:textId="04868562" w:rsidR="0073745F" w:rsidRPr="0073745F" w:rsidRDefault="0073745F" w:rsidP="0073745F">
      <w:pPr>
        <w:pStyle w:val="Caption"/>
      </w:pPr>
      <w:bookmarkStart w:id="40" w:name="_Ref38318598"/>
      <w:r>
        <w:t xml:space="preserve">ábra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ábra \* ARABIC \s 1 ">
        <w:r>
          <w:rPr>
            <w:noProof/>
          </w:rPr>
          <w:t>8</w:t>
        </w:r>
      </w:fldSimple>
      <w:bookmarkEnd w:id="40"/>
      <w:r>
        <w:t>: Videó feliratpozícionáló rendszer architektúra</w:t>
      </w:r>
    </w:p>
    <w:p w14:paraId="2E3981A8" w14:textId="245BF83D" w:rsidR="00967EDA" w:rsidRDefault="00967EDA" w:rsidP="00967EDA">
      <w:pPr>
        <w:pStyle w:val="Heading1"/>
      </w:pPr>
      <w:bookmarkStart w:id="41" w:name="_Toc38451026"/>
      <w:r>
        <w:lastRenderedPageBreak/>
        <w:t>Megvalósítás</w:t>
      </w:r>
      <w:bookmarkEnd w:id="41"/>
    </w:p>
    <w:p w14:paraId="774EF780" w14:textId="3021129B" w:rsidR="007F6DF2" w:rsidRPr="007F6DF2" w:rsidRDefault="007F6DF2" w:rsidP="007F6DF2">
      <w:r>
        <w:t xml:space="preserve">Ahogy már az előző </w:t>
      </w:r>
      <w:r w:rsidR="00A56766">
        <w:fldChar w:fldCharType="begin"/>
      </w:r>
      <w:r w:rsidR="00A56766">
        <w:instrText xml:space="preserve"> REF _Ref37678654 \n \h </w:instrText>
      </w:r>
      <w:r w:rsidR="00A56766">
        <w:fldChar w:fldCharType="separate"/>
      </w:r>
      <w:r w:rsidR="00A56766">
        <w:t>3</w:t>
      </w:r>
      <w:r w:rsidR="00A56766">
        <w:fldChar w:fldCharType="end"/>
      </w:r>
      <w:r w:rsidR="00A56766">
        <w:t xml:space="preserve"> Tervezés fejezetben is két rendszerre osztottam a megvalósítandó feladatomat, jelen fejezetben is betartom ezt a bontást. Az első rész (</w:t>
      </w:r>
      <w:r w:rsidR="00A56766">
        <w:fldChar w:fldCharType="begin"/>
      </w:r>
      <w:r w:rsidR="00A56766">
        <w:instrText xml:space="preserve"> REF _Ref38451140 \n \h </w:instrText>
      </w:r>
      <w:r w:rsidR="00A56766">
        <w:fldChar w:fldCharType="separate"/>
      </w:r>
      <w:r w:rsidR="00A56766">
        <w:t>4.1</w:t>
      </w:r>
      <w:r w:rsidR="00A56766">
        <w:fldChar w:fldCharType="end"/>
      </w:r>
      <w:r w:rsidR="00A56766">
        <w:t>) a képeken történő feliratpozícionáló rendszer megvalósításáról szól, míg a második (</w:t>
      </w:r>
      <w:r w:rsidR="00A56766">
        <w:fldChar w:fldCharType="begin"/>
      </w:r>
      <w:r w:rsidR="00A56766">
        <w:instrText xml:space="preserve"> REF _Ref38451280 \n \h </w:instrText>
      </w:r>
      <w:r w:rsidR="00A56766">
        <w:fldChar w:fldCharType="separate"/>
      </w:r>
      <w:r w:rsidR="00A56766">
        <w:t>4.2</w:t>
      </w:r>
      <w:r w:rsidR="00A56766">
        <w:fldChar w:fldCharType="end"/>
      </w:r>
      <w:r w:rsidR="00A56766">
        <w:t>) részletezi a felhasználását és egyéb logika implementálását a videófeliratpozícionálást elvégző rendszerhez.</w:t>
      </w:r>
    </w:p>
    <w:p w14:paraId="63A0FC0F" w14:textId="2149AD36" w:rsidR="007F6DF2" w:rsidRPr="007F6DF2" w:rsidRDefault="007F6DF2" w:rsidP="007F6DF2">
      <w:pPr>
        <w:pStyle w:val="Heading2"/>
      </w:pPr>
      <w:bookmarkStart w:id="42" w:name="_Toc38451027"/>
      <w:bookmarkStart w:id="43" w:name="_Ref38451140"/>
      <w:r>
        <w:t>Képfeliratpozícionáló rendszer megvalósítás</w:t>
      </w:r>
      <w:bookmarkEnd w:id="42"/>
      <w:bookmarkEnd w:id="43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7F6DF2">
      <w:pPr>
        <w:pStyle w:val="Heading3"/>
      </w:pPr>
      <w:bookmarkStart w:id="44" w:name="_Toc38451028"/>
      <w:r>
        <w:t>Éldetekció</w:t>
      </w:r>
      <w:bookmarkEnd w:id="44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7D8B79FB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092BE7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092BE7">
        <w:t>[24]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lastRenderedPageBreak/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25273760"/>
    <w:p w14:paraId="1A6CDC4C" w14:textId="0FE62ECF" w:rsidR="005A501E" w:rsidRDefault="0073745F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A501E">
        <w:t>. ábra</w:t>
      </w:r>
      <w:bookmarkEnd w:id="45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5E02C7AE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1</w:t>
      </w:r>
      <w:r w:rsidR="00092BE7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1</w:t>
      </w:r>
      <w:r w:rsidR="00092BE7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7F6DF2">
      <w:pPr>
        <w:pStyle w:val="Heading3"/>
      </w:pPr>
      <w:bookmarkStart w:id="46" w:name="_Ref25511024"/>
      <w:bookmarkStart w:id="47" w:name="_Toc38451029"/>
      <w:r>
        <w:t>Objektumdetektálás</w:t>
      </w:r>
      <w:bookmarkEnd w:id="46"/>
      <w:bookmarkEnd w:id="47"/>
    </w:p>
    <w:p w14:paraId="32EF7023" w14:textId="39E529FB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</w:t>
      </w:r>
      <w:r>
        <w:lastRenderedPageBreak/>
        <w:t xml:space="preserve">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092BE7">
        <w:t>[26]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092BE7">
        <w:t>[27]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4DB19B72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lastRenderedPageBreak/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8" w:name="_Ref25439796"/>
    <w:p w14:paraId="63D487D9" w14:textId="55A812FE" w:rsidR="002903D9" w:rsidRDefault="0073745F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r w:rsidR="002903D9">
        <w:t>. ábra</w:t>
      </w:r>
      <w:bookmarkEnd w:id="48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2C567839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7F6DF2">
      <w:pPr>
        <w:pStyle w:val="Heading3"/>
      </w:pPr>
      <w:bookmarkStart w:id="49" w:name="_Toc38451030"/>
      <w:r>
        <w:t>Karakterlokalizáció</w:t>
      </w:r>
      <w:bookmarkEnd w:id="49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07E7186E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092BE7">
        <w:t>[28]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092BE7">
        <w:t>[29]</w:t>
      </w:r>
      <w:r w:rsidR="000B161A">
        <w:fldChar w:fldCharType="end"/>
      </w:r>
      <w:r w:rsidR="000B161A">
        <w:t>.</w:t>
      </w:r>
    </w:p>
    <w:p w14:paraId="2A77C116" w14:textId="047972BE" w:rsidR="000B161A" w:rsidRDefault="003B7F9A" w:rsidP="006A6A2C">
      <w:r>
        <w:lastRenderedPageBreak/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092BE7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3E63886A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092BE7">
        <w:rPr>
          <w:noProof/>
        </w:rPr>
        <w:t>1</w:t>
      </w:r>
      <w:r w:rsidR="00092BE7">
        <w:t>.</w:t>
      </w:r>
      <w:r w:rsidR="00092BE7">
        <w:rPr>
          <w:noProof/>
        </w:rPr>
        <w:t>2</w:t>
      </w:r>
      <w:r w:rsidR="00092BE7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092BE7">
        <w:rPr>
          <w:noProof/>
        </w:rPr>
        <w:t>3</w:t>
      </w:r>
      <w:r w:rsidR="00092BE7">
        <w:t>.</w:t>
      </w:r>
      <w:r w:rsidR="00092BE7">
        <w:rPr>
          <w:noProof/>
        </w:rPr>
        <w:t>1</w:t>
      </w:r>
      <w:r w:rsidR="00092BE7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3</w:t>
      </w:r>
      <w:r w:rsidR="00092BE7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lastRenderedPageBreak/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25516084"/>
    <w:p w14:paraId="2901E3E2" w14:textId="1234FE90" w:rsidR="006E2616" w:rsidRDefault="0073745F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3</w:t>
        </w:r>
      </w:fldSimple>
      <w:r w:rsidR="006E2616">
        <w:t>. ábra</w:t>
      </w:r>
      <w:bookmarkEnd w:id="50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406CB1A2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4</w:t>
      </w:r>
      <w:r w:rsidR="00092BE7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3</w:t>
      </w:r>
      <w:r w:rsidR="00092BE7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3</w:t>
      </w:r>
      <w:r w:rsidR="00092BE7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 xml:space="preserve">eredményre, ezért a </w:t>
      </w:r>
      <w:r w:rsidR="00BE0C66">
        <w:lastRenderedPageBreak/>
        <w:t>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1" w:name="_Ref26811197"/>
    <w:bookmarkStart w:id="52" w:name="_Ref26811188"/>
    <w:p w14:paraId="35F83E6D" w14:textId="2680CB5D" w:rsidR="008231CC" w:rsidRDefault="0073745F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4</w:t>
        </w:r>
      </w:fldSimple>
      <w:r w:rsidR="008A2E20">
        <w:t>. ábra</w:t>
      </w:r>
      <w:bookmarkEnd w:id="51"/>
      <w:r w:rsidR="008A2E20">
        <w:t>: Megtalált szövegsorok száma a konfidencia függvényében</w:t>
      </w:r>
      <w:bookmarkEnd w:id="52"/>
    </w:p>
    <w:p w14:paraId="596C3E83" w14:textId="5EFD3EBC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092BE7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7F6DF2">
      <w:pPr>
        <w:pStyle w:val="Heading3"/>
      </w:pPr>
      <w:bookmarkStart w:id="53" w:name="_Toc38451031"/>
      <w:r>
        <w:t>Logó és márkajelzés</w:t>
      </w:r>
      <w:r w:rsidR="00B94725">
        <w:t xml:space="preserve"> </w:t>
      </w:r>
      <w:r>
        <w:t>detekció</w:t>
      </w:r>
      <w:bookmarkEnd w:id="53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2B27898B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 xml:space="preserve">szabad felhasználású változata nem is beszerezhető, ezért a nagy hatékonyságú logódetektorról </w:t>
      </w:r>
      <w:r w:rsidR="009B321E">
        <w:lastRenderedPageBreak/>
        <w:t>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092BE7">
        <w:t>[30]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092BE7">
        <w:t>[31]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092BE7">
        <w:t>[32]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5</w:t>
      </w:r>
      <w:r w:rsidR="00092BE7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4" w:name="_Ref25703188"/>
    <w:p w14:paraId="79A0293D" w14:textId="41E6176C" w:rsidR="000C222E" w:rsidRDefault="0073745F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5</w:t>
        </w:r>
      </w:fldSimple>
      <w:r w:rsidR="000C222E">
        <w:t>. ábra</w:t>
      </w:r>
      <w:bookmarkEnd w:id="54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7F6DF2">
      <w:pPr>
        <w:pStyle w:val="Heading3"/>
      </w:pPr>
      <w:bookmarkStart w:id="55" w:name="_Toc38451032"/>
      <w:r>
        <w:t>A</w:t>
      </w:r>
      <w:r w:rsidR="00E12B6F">
        <w:t>lgoritmusok felhasználása</w:t>
      </w:r>
      <w:bookmarkEnd w:id="55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 xml:space="preserve">nagy befolyással vannak </w:t>
      </w:r>
      <w:r w:rsidR="007D198B">
        <w:lastRenderedPageBreak/>
        <w:t>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11C2AC0D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6</w:t>
      </w:r>
      <w:r w:rsidR="00092BE7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25955731"/>
    <w:p w14:paraId="36F9DBC4" w14:textId="04B4B0C2" w:rsidR="00B438E0" w:rsidRDefault="0073745F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6</w:t>
        </w:r>
      </w:fldSimple>
      <w:r w:rsidR="00FC683A">
        <w:t>. ábra</w:t>
      </w:r>
      <w:bookmarkEnd w:id="56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7" w:name="_Ref25964753"/>
    <w:p w14:paraId="7EE01E42" w14:textId="06CA843C" w:rsidR="00096821" w:rsidRDefault="0073745F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096821">
        <w:t>. ábra</w:t>
      </w:r>
      <w:bookmarkEnd w:id="57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30DB53A0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092BE7">
        <w:rPr>
          <w:noProof/>
        </w:rPr>
        <w:t>4</w:t>
      </w:r>
      <w:r w:rsidR="00092BE7">
        <w:t>.</w:t>
      </w:r>
      <w:r w:rsidR="00092BE7">
        <w:rPr>
          <w:noProof/>
        </w:rPr>
        <w:t>7</w:t>
      </w:r>
      <w:r w:rsidR="00092BE7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092BE7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092BE7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092BE7">
        <w:rPr>
          <w:noProof/>
        </w:rPr>
        <w:t>6</w:t>
      </w:r>
      <w:r w:rsidR="00092BE7">
        <w:t>.</w:t>
      </w:r>
      <w:r w:rsidR="00092BE7">
        <w:rPr>
          <w:noProof/>
        </w:rPr>
        <w:t>1</w:t>
      </w:r>
      <w:r w:rsidR="00092BE7">
        <w:t>. ábra</w:t>
      </w:r>
      <w:r w:rsidR="005E05A9">
        <w:fldChar w:fldCharType="end"/>
      </w:r>
      <w:r w:rsidR="005E05A9">
        <w:t>)</w:t>
      </w:r>
    </w:p>
    <w:p w14:paraId="6923F7E4" w14:textId="10945C2E" w:rsidR="00A56766" w:rsidRDefault="00A56766" w:rsidP="00A56766">
      <w:pPr>
        <w:pStyle w:val="Heading2"/>
      </w:pPr>
      <w:bookmarkStart w:id="58" w:name="_Ref38451280"/>
      <w:r>
        <w:t>Videófeliratpozícionáló rendszer megvalósítás</w:t>
      </w:r>
      <w:bookmarkEnd w:id="58"/>
    </w:p>
    <w:p w14:paraId="26A105D6" w14:textId="77777777" w:rsidR="00A56766" w:rsidRPr="00A56766" w:rsidRDefault="00A56766" w:rsidP="00A56766"/>
    <w:p w14:paraId="36C30CC3" w14:textId="5709700E" w:rsidR="007C1DD4" w:rsidRDefault="00762029" w:rsidP="007C1DD4">
      <w:pPr>
        <w:pStyle w:val="Heading1"/>
      </w:pPr>
      <w:bookmarkStart w:id="59" w:name="_Toc38451033"/>
      <w:r>
        <w:lastRenderedPageBreak/>
        <w:t>Lezárás</w:t>
      </w:r>
      <w:bookmarkEnd w:id="59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60" w:name="_Toc38451034"/>
      <w:r>
        <w:t>Továbbfejlesztési javaslatok</w:t>
      </w:r>
      <w:bookmarkEnd w:id="60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61" w:name="_Toc38451035"/>
      <w:r>
        <w:t>Összefoglalás</w:t>
      </w:r>
      <w:bookmarkEnd w:id="61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62" w:name="_Toc38451036"/>
      <w:r w:rsidRPr="00B50CAA">
        <w:lastRenderedPageBreak/>
        <w:t>Irodalomjegyzék</w:t>
      </w:r>
      <w:bookmarkEnd w:id="62"/>
    </w:p>
    <w:p w14:paraId="59E7BD12" w14:textId="1E1636FC" w:rsidR="00E407C0" w:rsidRPr="00331093" w:rsidRDefault="00E407C0" w:rsidP="00BD6B5D">
      <w:pPr>
        <w:pStyle w:val="Irodalomjegyzksor"/>
      </w:pPr>
      <w:bookmarkStart w:id="63" w:name="_Ref24987367"/>
      <w:bookmarkStart w:id="64" w:name="_Ref24126417"/>
      <w:bookmarkStart w:id="65" w:name="_Ref23947444"/>
      <w:bookmarkStart w:id="66" w:name="_Ref23949478"/>
      <w:bookmarkStart w:id="67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31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63"/>
    </w:p>
    <w:p w14:paraId="2A4D3B4D" w14:textId="6CA5626D" w:rsidR="00FD3FFD" w:rsidRPr="00331093" w:rsidRDefault="00FD3FFD" w:rsidP="00FD3FFD">
      <w:pPr>
        <w:pStyle w:val="Irodalomjegyzksor"/>
      </w:pPr>
      <w:bookmarkStart w:id="68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32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68"/>
    </w:p>
    <w:p w14:paraId="6FE8B1B1" w14:textId="21CD0041" w:rsidR="00FD3FFD" w:rsidRPr="00331093" w:rsidRDefault="00FD3FFD" w:rsidP="00FD3FFD">
      <w:pPr>
        <w:pStyle w:val="Irodalomjegyzksor"/>
      </w:pPr>
      <w:bookmarkStart w:id="69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33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69"/>
    </w:p>
    <w:p w14:paraId="4CF5C065" w14:textId="097A1487" w:rsidR="00BD6B5D" w:rsidRPr="00331093" w:rsidRDefault="00BD6B5D" w:rsidP="00BD6B5D">
      <w:pPr>
        <w:pStyle w:val="Irodalomjegyzksor"/>
      </w:pPr>
      <w:bookmarkStart w:id="70" w:name="_Ref26096492"/>
      <w:r w:rsidRPr="00331093">
        <w:t xml:space="preserve">Google Cloud Speech-to-Text Service, </w:t>
      </w:r>
      <w:hyperlink r:id="rId34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64"/>
      <w:bookmarkEnd w:id="70"/>
    </w:p>
    <w:p w14:paraId="0AE2CE84" w14:textId="07F965F6" w:rsidR="00BD6B5D" w:rsidRPr="00331093" w:rsidRDefault="00BD6B5D" w:rsidP="00BD6B5D">
      <w:pPr>
        <w:pStyle w:val="Irodalomjegyzksor"/>
      </w:pPr>
      <w:bookmarkStart w:id="71" w:name="_Ref24126425"/>
      <w:r w:rsidRPr="00331093">
        <w:t xml:space="preserve">Amazon Transcribe Service, </w:t>
      </w:r>
      <w:hyperlink r:id="rId35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71"/>
      <w:r w:rsidRPr="00331093">
        <w:t xml:space="preserve"> </w:t>
      </w:r>
    </w:p>
    <w:p w14:paraId="3A19600A" w14:textId="75BF8EB4" w:rsidR="00BD6B5D" w:rsidRPr="00331093" w:rsidRDefault="00BD6B5D" w:rsidP="00BD6B5D">
      <w:pPr>
        <w:pStyle w:val="Irodalomjegyzksor"/>
      </w:pPr>
      <w:bookmarkStart w:id="72" w:name="_Ref24126544"/>
      <w:r w:rsidRPr="00331093">
        <w:t xml:space="preserve">IBM Watson Speech-to-Text Service, </w:t>
      </w:r>
      <w:hyperlink r:id="rId36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72"/>
    </w:p>
    <w:p w14:paraId="7A864169" w14:textId="4BC8B237" w:rsidR="00D10EAB" w:rsidRPr="00331093" w:rsidRDefault="00D10EAB" w:rsidP="00BD6B5D">
      <w:pPr>
        <w:pStyle w:val="Irodalomjegyzksor"/>
      </w:pPr>
      <w:bookmarkStart w:id="73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37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73"/>
    </w:p>
    <w:p w14:paraId="0B885AED" w14:textId="4CE17358" w:rsidR="00334065" w:rsidRPr="00331093" w:rsidRDefault="00334065" w:rsidP="00BD6B5D">
      <w:pPr>
        <w:pStyle w:val="Irodalomjegyzksor"/>
      </w:pPr>
      <w:bookmarkStart w:id="74" w:name="_Ref24287118"/>
      <w:r w:rsidRPr="00331093">
        <w:t xml:space="preserve">VLC Media Player, </w:t>
      </w:r>
      <w:hyperlink r:id="rId38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74"/>
    </w:p>
    <w:p w14:paraId="0914DA4B" w14:textId="4D6E2E53" w:rsidR="00EA1D45" w:rsidRPr="00331093" w:rsidRDefault="00EA1D45" w:rsidP="00BD6B5D">
      <w:pPr>
        <w:pStyle w:val="Irodalomjegyzksor"/>
      </w:pPr>
      <w:bookmarkStart w:id="75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39" w:history="1">
        <w:r w:rsidRPr="00331093">
          <w:rPr>
            <w:rStyle w:val="Hyperlink"/>
          </w:rPr>
          <w:t>https://machinelearnings.co/automatic-subtitle-synchronization-e188a9275617</w:t>
        </w:r>
      </w:hyperlink>
      <w:r w:rsidRPr="00331093">
        <w:t>, (2019.11.10)</w:t>
      </w:r>
      <w:bookmarkEnd w:id="75"/>
    </w:p>
    <w:p w14:paraId="00071876" w14:textId="0B02D539" w:rsidR="00B93BB8" w:rsidRPr="00331093" w:rsidRDefault="00B93BB8" w:rsidP="00BD6B5D">
      <w:pPr>
        <w:pStyle w:val="Irodalomjegyzksor"/>
      </w:pPr>
      <w:bookmarkStart w:id="76" w:name="_Ref24983606"/>
      <w:r w:rsidRPr="00331093">
        <w:t xml:space="preserve">Open Toegankelijke, </w:t>
      </w:r>
      <w:r w:rsidRPr="00331093">
        <w:rPr>
          <w:i/>
          <w:iCs/>
        </w:rPr>
        <w:t xml:space="preserve">, </w:t>
      </w:r>
      <w:hyperlink r:id="rId40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76"/>
    </w:p>
    <w:p w14:paraId="2B421699" w14:textId="5B9A5A00" w:rsidR="00230187" w:rsidRPr="00331093" w:rsidRDefault="002648E4" w:rsidP="00230187">
      <w:pPr>
        <w:pStyle w:val="Irodalomjegyzksor"/>
      </w:pPr>
      <w:bookmarkStart w:id="77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41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65"/>
      <w:r w:rsidR="00230187" w:rsidRPr="00331093">
        <w:t xml:space="preserve"> </w:t>
      </w:r>
      <w:r w:rsidR="00C55C61" w:rsidRPr="00331093">
        <w:t>(2019.11.06)</w:t>
      </w:r>
      <w:bookmarkEnd w:id="66"/>
      <w:bookmarkEnd w:id="77"/>
    </w:p>
    <w:p w14:paraId="2169BA1C" w14:textId="77777777" w:rsidR="00C55C61" w:rsidRPr="00331093" w:rsidRDefault="00C55C61" w:rsidP="00230187">
      <w:pPr>
        <w:pStyle w:val="Irodalomjegyzksor"/>
      </w:pPr>
      <w:bookmarkStart w:id="78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78"/>
    </w:p>
    <w:p w14:paraId="70159312" w14:textId="77777777" w:rsidR="00B50CAA" w:rsidRPr="00331093" w:rsidRDefault="001B59AF" w:rsidP="00EA1D45">
      <w:pPr>
        <w:pStyle w:val="Irodalomjegyzksor"/>
      </w:pPr>
      <w:bookmarkStart w:id="79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67"/>
      <w:bookmarkEnd w:id="79"/>
    </w:p>
    <w:p w14:paraId="06B7FDA6" w14:textId="77777777" w:rsidR="006727ED" w:rsidRPr="00331093" w:rsidRDefault="00A149B9" w:rsidP="00A149B9">
      <w:pPr>
        <w:pStyle w:val="Irodalomjegyzksor"/>
      </w:pPr>
      <w:bookmarkStart w:id="80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80"/>
    </w:p>
    <w:p w14:paraId="5B8A7031" w14:textId="0FF6A2FB" w:rsidR="009851E4" w:rsidRPr="00331093" w:rsidRDefault="009851E4" w:rsidP="00A149B9">
      <w:pPr>
        <w:pStyle w:val="Irodalomjegyzksor"/>
      </w:pPr>
      <w:bookmarkStart w:id="81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42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81"/>
    </w:p>
    <w:p w14:paraId="68FEEC0D" w14:textId="3FF28F6F" w:rsidR="009851E4" w:rsidRPr="00331093" w:rsidRDefault="009851E4" w:rsidP="00A149B9">
      <w:pPr>
        <w:pStyle w:val="Irodalomjegyzksor"/>
      </w:pPr>
      <w:bookmarkStart w:id="82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43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82"/>
    </w:p>
    <w:p w14:paraId="16B2B047" w14:textId="4EB36E13" w:rsidR="009851E4" w:rsidRPr="00331093" w:rsidRDefault="009851E4" w:rsidP="00A149B9">
      <w:pPr>
        <w:pStyle w:val="Irodalomjegyzksor"/>
      </w:pPr>
      <w:bookmarkStart w:id="83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44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83"/>
    </w:p>
    <w:p w14:paraId="60214971" w14:textId="07285F1D" w:rsidR="00804C12" w:rsidRPr="00331093" w:rsidRDefault="00804C12" w:rsidP="00A149B9">
      <w:pPr>
        <w:pStyle w:val="Irodalomjegyzksor"/>
      </w:pPr>
      <w:bookmarkStart w:id="84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45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84"/>
    </w:p>
    <w:p w14:paraId="780B4FFC" w14:textId="553DAB6D" w:rsidR="00804C12" w:rsidRPr="00331093" w:rsidRDefault="00804C12" w:rsidP="00A149B9">
      <w:pPr>
        <w:pStyle w:val="Irodalomjegyzksor"/>
      </w:pPr>
      <w:bookmarkStart w:id="85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46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85"/>
    </w:p>
    <w:p w14:paraId="650871E0" w14:textId="77673CB3" w:rsidR="00804C12" w:rsidRPr="00331093" w:rsidRDefault="00804C12" w:rsidP="00A149B9">
      <w:pPr>
        <w:pStyle w:val="Irodalomjegyzksor"/>
      </w:pPr>
      <w:bookmarkStart w:id="86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47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86"/>
    </w:p>
    <w:p w14:paraId="4ADA2C1A" w14:textId="226529B9" w:rsidR="003B0EA5" w:rsidRPr="00331093" w:rsidRDefault="003B0EA5" w:rsidP="00A149B9">
      <w:pPr>
        <w:pStyle w:val="Irodalomjegyzksor"/>
      </w:pPr>
      <w:bookmarkStart w:id="87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48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87"/>
    </w:p>
    <w:p w14:paraId="1B31370F" w14:textId="7528D136" w:rsidR="00331093" w:rsidRDefault="00331093" w:rsidP="00A149B9">
      <w:pPr>
        <w:pStyle w:val="Irodalomjegyzksor"/>
      </w:pPr>
      <w:bookmarkStart w:id="88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49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88"/>
    </w:p>
    <w:p w14:paraId="4317931E" w14:textId="067B7997" w:rsidR="007B2533" w:rsidRPr="00092BE7" w:rsidRDefault="007B2533" w:rsidP="00A149B9">
      <w:pPr>
        <w:pStyle w:val="Irodalomjegyzksor"/>
      </w:pPr>
      <w:bookmarkStart w:id="89" w:name="_Ref38312368"/>
      <w:r>
        <w:t>Matroska</w:t>
      </w:r>
      <w:r w:rsidR="00092BE7">
        <w:t xml:space="preserve">: </w:t>
      </w:r>
      <w:r w:rsidR="00092BE7">
        <w:rPr>
          <w:i/>
          <w:iCs/>
        </w:rPr>
        <w:t xml:space="preserve">SSA/ASS Subtitles, </w:t>
      </w:r>
      <w:hyperlink r:id="rId50" w:history="1">
        <w:r w:rsidR="00092BE7" w:rsidRPr="00D71991">
          <w:rPr>
            <w:rStyle w:val="Hyperlink"/>
            <w:i/>
            <w:iCs/>
          </w:rPr>
          <w:t>https://matroska.org/technical/specs/subtitles/ssa.html</w:t>
        </w:r>
      </w:hyperlink>
      <w:r w:rsidR="00092BE7">
        <w:rPr>
          <w:i/>
          <w:iCs/>
        </w:rPr>
        <w:t xml:space="preserve">, </w:t>
      </w:r>
      <w:r w:rsidR="00092BE7" w:rsidRPr="00092BE7">
        <w:t>(2020.04.20.)</w:t>
      </w:r>
      <w:bookmarkEnd w:id="89"/>
    </w:p>
    <w:p w14:paraId="10059DFB" w14:textId="7B8FA08F" w:rsidR="005E250C" w:rsidRPr="00331093" w:rsidRDefault="005E250C" w:rsidP="00A149B9">
      <w:pPr>
        <w:pStyle w:val="Irodalomjegyzksor"/>
      </w:pPr>
      <w:bookmarkStart w:id="90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51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90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2BB350ED" w:rsidR="00C733A1" w:rsidRPr="00331093" w:rsidRDefault="00C733A1" w:rsidP="00A149B9">
      <w:pPr>
        <w:pStyle w:val="Irodalomjegyzksor"/>
      </w:pPr>
      <w:bookmarkStart w:id="91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52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91"/>
    </w:p>
    <w:p w14:paraId="13C672DF" w14:textId="4A267F2C" w:rsidR="00A726F4" w:rsidRPr="00331093" w:rsidRDefault="00A726F4" w:rsidP="00A149B9">
      <w:pPr>
        <w:pStyle w:val="Irodalomjegyzksor"/>
      </w:pPr>
      <w:bookmarkStart w:id="92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53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92"/>
    </w:p>
    <w:p w14:paraId="3F319693" w14:textId="0C4EFCB3" w:rsidR="0020293F" w:rsidRPr="00331093" w:rsidRDefault="00BC4153" w:rsidP="00A149B9">
      <w:pPr>
        <w:pStyle w:val="Irodalomjegyzksor"/>
      </w:pPr>
      <w:bookmarkStart w:id="93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54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93"/>
    </w:p>
    <w:p w14:paraId="6C6A5CC4" w14:textId="07022ABE" w:rsidR="000B161A" w:rsidRPr="00331093" w:rsidRDefault="000B161A" w:rsidP="00A149B9">
      <w:pPr>
        <w:pStyle w:val="Irodalomjegyzksor"/>
      </w:pPr>
      <w:bookmarkStart w:id="94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55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94"/>
    </w:p>
    <w:p w14:paraId="4775C377" w14:textId="345CAC6E" w:rsidR="00C067C4" w:rsidRPr="00331093" w:rsidRDefault="00001A63" w:rsidP="00C067C4">
      <w:pPr>
        <w:pStyle w:val="Irodalomjegyzksor"/>
      </w:pPr>
      <w:bookmarkStart w:id="95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56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95"/>
    </w:p>
    <w:p w14:paraId="0BD8743D" w14:textId="5BCB57AD" w:rsidR="00C067C4" w:rsidRPr="00331093" w:rsidRDefault="00C067C4" w:rsidP="00C067C4">
      <w:pPr>
        <w:pStyle w:val="Irodalomjegyzksor"/>
      </w:pPr>
      <w:bookmarkStart w:id="96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57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96"/>
    </w:p>
    <w:p w14:paraId="56F0661C" w14:textId="64D7AA3C" w:rsidR="00C067C4" w:rsidRPr="00331093" w:rsidRDefault="00C067C4" w:rsidP="00C067C4">
      <w:pPr>
        <w:pStyle w:val="Irodalomjegyzksor"/>
      </w:pPr>
      <w:bookmarkStart w:id="97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58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97"/>
    </w:p>
    <w:p w14:paraId="0444C9B4" w14:textId="71DDEA4A" w:rsidR="005E05A9" w:rsidRDefault="005E05A9" w:rsidP="005E05A9">
      <w:pPr>
        <w:pStyle w:val="Heading1"/>
      </w:pPr>
      <w:bookmarkStart w:id="98" w:name="_Ref26965307"/>
      <w:bookmarkStart w:id="99" w:name="_Toc38451037"/>
      <w:r>
        <w:lastRenderedPageBreak/>
        <w:t>Függelék</w:t>
      </w:r>
      <w:bookmarkEnd w:id="98"/>
      <w:bookmarkEnd w:id="99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0" w:name="_Ref26965367"/>
    <w:p w14:paraId="207B143D" w14:textId="0BD75AF7" w:rsidR="005E05A9" w:rsidRPr="00420D6B" w:rsidRDefault="0073745F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E05A9">
        <w:t>. ábra</w:t>
      </w:r>
      <w:bookmarkEnd w:id="100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61"/>
      <w:footerReference w:type="default" r:id="rId62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9975DC" w14:textId="77777777" w:rsidR="00925094" w:rsidRDefault="00925094">
      <w:r>
        <w:separator/>
      </w:r>
    </w:p>
  </w:endnote>
  <w:endnote w:type="continuationSeparator" w:id="0">
    <w:p w14:paraId="293F0023" w14:textId="77777777" w:rsidR="00925094" w:rsidRDefault="00925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092BE7" w:rsidRDefault="00092BE7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092BE7" w:rsidRDefault="00092BE7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464A67" w14:textId="77777777" w:rsidR="00925094" w:rsidRDefault="00925094">
      <w:r>
        <w:separator/>
      </w:r>
    </w:p>
  </w:footnote>
  <w:footnote w:type="continuationSeparator" w:id="0">
    <w:p w14:paraId="1337E1C1" w14:textId="77777777" w:rsidR="00925094" w:rsidRDefault="009250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092BE7" w:rsidRDefault="00092BE7"/>
  <w:p w14:paraId="3BA72012" w14:textId="77777777" w:rsidR="00092BE7" w:rsidRDefault="00092BE7"/>
  <w:p w14:paraId="1586239D" w14:textId="77777777" w:rsidR="00092BE7" w:rsidRDefault="00092BE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A544C18"/>
    <w:multiLevelType w:val="hybridMultilevel"/>
    <w:tmpl w:val="2DB278EA"/>
    <w:lvl w:ilvl="0" w:tplc="EDAA49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99C3B84"/>
    <w:multiLevelType w:val="multilevel"/>
    <w:tmpl w:val="4ADA219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16"/>
  </w:num>
  <w:num w:numId="4">
    <w:abstractNumId w:val="21"/>
  </w:num>
  <w:num w:numId="5">
    <w:abstractNumId w:val="22"/>
  </w:num>
  <w:num w:numId="6">
    <w:abstractNumId w:val="23"/>
  </w:num>
  <w:num w:numId="7">
    <w:abstractNumId w:val="18"/>
  </w:num>
  <w:num w:numId="8">
    <w:abstractNumId w:val="13"/>
  </w:num>
  <w:num w:numId="9">
    <w:abstractNumId w:val="19"/>
  </w:num>
  <w:num w:numId="10">
    <w:abstractNumId w:val="27"/>
  </w:num>
  <w:num w:numId="11">
    <w:abstractNumId w:val="20"/>
  </w:num>
  <w:num w:numId="12">
    <w:abstractNumId w:val="25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7"/>
  </w:num>
  <w:num w:numId="27">
    <w:abstractNumId w:val="24"/>
  </w:num>
  <w:num w:numId="28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00A9"/>
    <w:rsid w:val="000524E4"/>
    <w:rsid w:val="0005338C"/>
    <w:rsid w:val="00057E69"/>
    <w:rsid w:val="000733A0"/>
    <w:rsid w:val="00075A7D"/>
    <w:rsid w:val="000923F9"/>
    <w:rsid w:val="00092BE7"/>
    <w:rsid w:val="00096821"/>
    <w:rsid w:val="000A17D2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19F1"/>
    <w:rsid w:val="00183FB1"/>
    <w:rsid w:val="00193D5F"/>
    <w:rsid w:val="001A354C"/>
    <w:rsid w:val="001A4225"/>
    <w:rsid w:val="001A57BC"/>
    <w:rsid w:val="001B2480"/>
    <w:rsid w:val="001B59AF"/>
    <w:rsid w:val="001C5BD1"/>
    <w:rsid w:val="001D5EBC"/>
    <w:rsid w:val="001E08B5"/>
    <w:rsid w:val="001E3B1E"/>
    <w:rsid w:val="001F2826"/>
    <w:rsid w:val="00200475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3355"/>
    <w:rsid w:val="002841F9"/>
    <w:rsid w:val="00287686"/>
    <w:rsid w:val="002903D9"/>
    <w:rsid w:val="0029266B"/>
    <w:rsid w:val="002933AB"/>
    <w:rsid w:val="00297E37"/>
    <w:rsid w:val="002A13EC"/>
    <w:rsid w:val="002A1CC9"/>
    <w:rsid w:val="002C14E2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0532F"/>
    <w:rsid w:val="003105ED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48EC"/>
    <w:rsid w:val="004267D2"/>
    <w:rsid w:val="004273B5"/>
    <w:rsid w:val="0043147A"/>
    <w:rsid w:val="004348AB"/>
    <w:rsid w:val="00435628"/>
    <w:rsid w:val="00437031"/>
    <w:rsid w:val="004475EA"/>
    <w:rsid w:val="00451B7C"/>
    <w:rsid w:val="00454C44"/>
    <w:rsid w:val="00471032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480D"/>
    <w:rsid w:val="00515111"/>
    <w:rsid w:val="00527606"/>
    <w:rsid w:val="00531873"/>
    <w:rsid w:val="00533682"/>
    <w:rsid w:val="00535354"/>
    <w:rsid w:val="005371FB"/>
    <w:rsid w:val="00537D61"/>
    <w:rsid w:val="005442D0"/>
    <w:rsid w:val="005524FC"/>
    <w:rsid w:val="005535D8"/>
    <w:rsid w:val="0055549E"/>
    <w:rsid w:val="00571A89"/>
    <w:rsid w:val="0057215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37A6"/>
    <w:rsid w:val="0073745F"/>
    <w:rsid w:val="007374B6"/>
    <w:rsid w:val="00754FB6"/>
    <w:rsid w:val="00762029"/>
    <w:rsid w:val="007657B7"/>
    <w:rsid w:val="00780375"/>
    <w:rsid w:val="00783347"/>
    <w:rsid w:val="007875A4"/>
    <w:rsid w:val="007A4342"/>
    <w:rsid w:val="007B2533"/>
    <w:rsid w:val="007B61FD"/>
    <w:rsid w:val="007B70F1"/>
    <w:rsid w:val="007C1DD4"/>
    <w:rsid w:val="007C688B"/>
    <w:rsid w:val="007C7736"/>
    <w:rsid w:val="007D198B"/>
    <w:rsid w:val="007E3C5B"/>
    <w:rsid w:val="007F6DF2"/>
    <w:rsid w:val="008024F6"/>
    <w:rsid w:val="00804C12"/>
    <w:rsid w:val="008052D7"/>
    <w:rsid w:val="00816519"/>
    <w:rsid w:val="00816BCB"/>
    <w:rsid w:val="008231CC"/>
    <w:rsid w:val="00831299"/>
    <w:rsid w:val="00833995"/>
    <w:rsid w:val="00834B9E"/>
    <w:rsid w:val="00854BDC"/>
    <w:rsid w:val="0085735E"/>
    <w:rsid w:val="00862243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5CEA"/>
    <w:rsid w:val="008C79F5"/>
    <w:rsid w:val="008D1047"/>
    <w:rsid w:val="008D5514"/>
    <w:rsid w:val="008E7228"/>
    <w:rsid w:val="008F0019"/>
    <w:rsid w:val="009023A6"/>
    <w:rsid w:val="0090541F"/>
    <w:rsid w:val="009171B4"/>
    <w:rsid w:val="009209A3"/>
    <w:rsid w:val="00925094"/>
    <w:rsid w:val="009311D7"/>
    <w:rsid w:val="00933395"/>
    <w:rsid w:val="0093540A"/>
    <w:rsid w:val="0094053F"/>
    <w:rsid w:val="00940CB1"/>
    <w:rsid w:val="009446A4"/>
    <w:rsid w:val="00944FC2"/>
    <w:rsid w:val="00952A39"/>
    <w:rsid w:val="00963092"/>
    <w:rsid w:val="00963C8E"/>
    <w:rsid w:val="00967EDA"/>
    <w:rsid w:val="00973BBF"/>
    <w:rsid w:val="009766C4"/>
    <w:rsid w:val="009769C9"/>
    <w:rsid w:val="0098302B"/>
    <w:rsid w:val="00984850"/>
    <w:rsid w:val="009851E4"/>
    <w:rsid w:val="0098532E"/>
    <w:rsid w:val="009933D3"/>
    <w:rsid w:val="00997A7B"/>
    <w:rsid w:val="009B1AB8"/>
    <w:rsid w:val="009B321E"/>
    <w:rsid w:val="009C1C93"/>
    <w:rsid w:val="009C5EB6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467EB"/>
    <w:rsid w:val="00A56766"/>
    <w:rsid w:val="00A56DE5"/>
    <w:rsid w:val="00A65B80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3D7B"/>
    <w:rsid w:val="00AF5ED8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3242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86E"/>
    <w:rsid w:val="00C31260"/>
    <w:rsid w:val="00C40B60"/>
    <w:rsid w:val="00C53F92"/>
    <w:rsid w:val="00C55C61"/>
    <w:rsid w:val="00C64DB5"/>
    <w:rsid w:val="00C70BE1"/>
    <w:rsid w:val="00C71854"/>
    <w:rsid w:val="00C733A1"/>
    <w:rsid w:val="00C73DEE"/>
    <w:rsid w:val="00C77111"/>
    <w:rsid w:val="00C806D2"/>
    <w:rsid w:val="00C90B2C"/>
    <w:rsid w:val="00C94815"/>
    <w:rsid w:val="00C961F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81E1D"/>
    <w:rsid w:val="00D95E2C"/>
    <w:rsid w:val="00DB23C2"/>
    <w:rsid w:val="00DD454B"/>
    <w:rsid w:val="00DD6A58"/>
    <w:rsid w:val="00DF1F7D"/>
    <w:rsid w:val="00E07D54"/>
    <w:rsid w:val="00E07EE4"/>
    <w:rsid w:val="00E12B6F"/>
    <w:rsid w:val="00E225F6"/>
    <w:rsid w:val="00E255F8"/>
    <w:rsid w:val="00E343D5"/>
    <w:rsid w:val="00E407C0"/>
    <w:rsid w:val="00E42F0D"/>
    <w:rsid w:val="00E5291B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C70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C5CE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rsid w:val="00283355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33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3355"/>
    <w:rPr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rsid w:val="002833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3355"/>
    <w:rPr>
      <w:b/>
      <w:bCs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s://machinelearnings.co/automatic-subtitle-synchronization-e188a9275617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cloud.google.com/speech-to-text" TargetMode="External"/><Relationship Id="rId42" Type="http://schemas.openxmlformats.org/officeDocument/2006/relationships/hyperlink" Target="https://en.wikipedia.org/wiki/Comparison_of_optical_character_recognition_software" TargetMode="External"/><Relationship Id="rId47" Type="http://schemas.openxmlformats.org/officeDocument/2006/relationships/hyperlink" Target="https://en.wikipedia.org/wiki/Edge_detection" TargetMode="External"/><Relationship Id="rId50" Type="http://schemas.openxmlformats.org/officeDocument/2006/relationships/hyperlink" Target="https://matroska.org/technical/specs/subtitles/ssa.html" TargetMode="External"/><Relationship Id="rId55" Type="http://schemas.openxmlformats.org/officeDocument/2006/relationships/hyperlink" Target="https://www.pyimagesearch.com/2018/08/20/opencv-text-detection-east-text-detector/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techwalla.com/articles/what-is-open-captioning" TargetMode="External"/><Relationship Id="rId37" Type="http://schemas.openxmlformats.org/officeDocument/2006/relationships/hyperlink" Target="https://fosspost.org/lists/open-source-speech-recognition-speech-to-text" TargetMode="External"/><Relationship Id="rId40" Type="http://schemas.openxmlformats.org/officeDocument/2006/relationships/hyperlink" Target="https://www.opentoegankelijk.be/exhibitors" TargetMode="External"/><Relationship Id="rId45" Type="http://schemas.openxmlformats.org/officeDocument/2006/relationships/hyperlink" Target="https://www.talkwalker.com/blog/best-image-recognition-tools" TargetMode="External"/><Relationship Id="rId53" Type="http://schemas.openxmlformats.org/officeDocument/2006/relationships/hyperlink" Target="https://pjreddie.com/darknet/yolo/" TargetMode="External"/><Relationship Id="rId58" Type="http://schemas.openxmlformats.org/officeDocument/2006/relationships/hyperlink" Target="https://github.com/akarshzingade/Logo-Detection-YOLOv2/blob/master/obj.names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aws.amazon.com/transcribe/" TargetMode="External"/><Relationship Id="rId43" Type="http://schemas.openxmlformats.org/officeDocument/2006/relationships/hyperlink" Target="https://medium.com/diving-in-deep/logo-detection-using-pytorch-7897d4898211" TargetMode="External"/><Relationship Id="rId48" Type="http://schemas.openxmlformats.org/officeDocument/2006/relationships/hyperlink" Target="https://medium.com/@nikatsanka/comparing-edge-detection-methods-638a2919476e" TargetMode="External"/><Relationship Id="rId56" Type="http://schemas.openxmlformats.org/officeDocument/2006/relationships/hyperlink" Target="https://towardsdatascience.com/logo-detection-in-images-using-ssd-bcd3732e1776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hyperlink" Target="https://towardsdatascience.com/canny-edge-detection-step-by-step-in-python-computer-vision-b49c3a2d8123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s://www.washington.edu/doit/what-difference-between-open-and-closed-captioning" TargetMode="External"/><Relationship Id="rId38" Type="http://schemas.openxmlformats.org/officeDocument/2006/relationships/hyperlink" Target="https://www.videolan.org/vlc/index.html" TargetMode="External"/><Relationship Id="rId46" Type="http://schemas.openxmlformats.org/officeDocument/2006/relationships/hyperlink" Target="https://towardsdatascience.com/face-detection-for-beginners-e58e8f21aad9" TargetMode="External"/><Relationship Id="rId59" Type="http://schemas.openxmlformats.org/officeDocument/2006/relationships/image" Target="media/image23.png"/><Relationship Id="rId20" Type="http://schemas.openxmlformats.org/officeDocument/2006/relationships/image" Target="media/image12.png"/><Relationship Id="rId41" Type="http://schemas.openxmlformats.org/officeDocument/2006/relationships/hyperlink" Target="https://pdfs.semanticscholar.org/2864/cfd949e5b787b1fd22c05b5bb6450197a72e.pdf" TargetMode="External"/><Relationship Id="rId54" Type="http://schemas.openxmlformats.org/officeDocument/2006/relationships/hyperlink" Target="https://arxiv.org/abs/1704.03155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hyperlink" Target="https://www.ibm.com/cloud/watson-speech-to-text" TargetMode="External"/><Relationship Id="rId49" Type="http://schemas.openxmlformats.org/officeDocument/2006/relationships/hyperlink" Target="https://www.ibm.com/watson/media/video-enrichment" TargetMode="External"/><Relationship Id="rId57" Type="http://schemas.openxmlformats.org/officeDocument/2006/relationships/hyperlink" Target="https://github.com/akarshzingade/Logo-Detection-YOLOv2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www.researchgate.net/publication/264123179_Speaker-Following_Video_Subtitles" TargetMode="External"/><Relationship Id="rId44" Type="http://schemas.openxmlformats.org/officeDocument/2006/relationships/hyperlink" Target="https://ai-facets.org/robust-logo-detection-with-opencv/" TargetMode="External"/><Relationship Id="rId52" Type="http://schemas.openxmlformats.org/officeDocument/2006/relationships/hyperlink" Target="https://medium.com/zylapp/review-of-deep-learning-algorithms-for-object-detection-c1f3d437b852" TargetMode="External"/><Relationship Id="rId60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728</TotalTime>
  <Pages>45</Pages>
  <Words>9798</Words>
  <Characters>67708</Characters>
  <Application>Microsoft Office Word</Application>
  <DocSecurity>0</DocSecurity>
  <Lines>1187</Lines>
  <Paragraphs>346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77160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29</cp:revision>
  <cp:lastPrinted>2019-12-11T13:15:00Z</cp:lastPrinted>
  <dcterms:created xsi:type="dcterms:W3CDTF">2019-12-11T13:16:00Z</dcterms:created>
  <dcterms:modified xsi:type="dcterms:W3CDTF">2020-04-22T10:36:00Z</dcterms:modified>
  <cp:category/>
</cp:coreProperties>
</file>