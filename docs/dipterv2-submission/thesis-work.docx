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61D6C4" w14:textId="77777777" w:rsidR="0063585C" w:rsidRPr="004851C7" w:rsidRDefault="00C77111" w:rsidP="00D429F2">
      <w:pPr>
        <w:pStyle w:val="Cmlaplog"/>
      </w:pPr>
      <w:r>
        <w:rPr>
          <w:noProof/>
        </w:rPr>
        <w:drawing>
          <wp:inline distT="0" distB="0" distL="0" distR="0" wp14:anchorId="1EAEB7E3" wp14:editId="2FD1514A">
            <wp:extent cx="5400040" cy="7641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eliratok-illesztese-kepekre-es-videokra-Feladatkiiras-1-2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561" cy="76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BCB">
        <w:br w:type="page"/>
      </w:r>
      <w:r w:rsidR="00F7238E" w:rsidRPr="004851C7">
        <w:rPr>
          <w:noProof/>
        </w:rPr>
        <w:lastRenderedPageBreak/>
        <w:drawing>
          <wp:inline distT="0" distB="0" distL="0" distR="0" wp14:anchorId="0C2844D9" wp14:editId="7FE5FED0">
            <wp:extent cx="1930400" cy="546100"/>
            <wp:effectExtent l="0" t="0" r="0" b="0"/>
            <wp:docPr id="1" name="Picture 1" descr="muegyetem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egyetem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8E609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7D1DB006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76F6BE54" w14:textId="77777777" w:rsidR="004851C7" w:rsidRDefault="00F7238E" w:rsidP="00D429F2">
      <w:pPr>
        <w:pStyle w:val="Cmlapkarstanszk"/>
      </w:pPr>
      <w:r>
        <w:t>Távközlési és médiainformatikai tanszék</w:t>
      </w:r>
    </w:p>
    <w:p w14:paraId="72F088EF" w14:textId="77777777" w:rsidR="004851C7" w:rsidRDefault="004851C7"/>
    <w:p w14:paraId="10C232BC" w14:textId="77777777" w:rsidR="004851C7" w:rsidRDefault="004851C7"/>
    <w:p w14:paraId="05211E28" w14:textId="77777777" w:rsidR="004851C7" w:rsidRDefault="004851C7"/>
    <w:p w14:paraId="628E9F6C" w14:textId="77777777" w:rsidR="004851C7" w:rsidRDefault="004851C7"/>
    <w:p w14:paraId="1486E999" w14:textId="77777777" w:rsidR="004851C7" w:rsidRDefault="004851C7"/>
    <w:p w14:paraId="16BC539F" w14:textId="77777777" w:rsidR="004851C7" w:rsidRDefault="004851C7"/>
    <w:p w14:paraId="51E0C7B6" w14:textId="77777777" w:rsidR="004851C7" w:rsidRPr="00B50CAA" w:rsidRDefault="004851C7"/>
    <w:p w14:paraId="375A7FDD" w14:textId="77777777" w:rsidR="0063585C" w:rsidRPr="00B50CAA" w:rsidRDefault="00F7238E" w:rsidP="00171054">
      <w:pPr>
        <w:pStyle w:val="Cmlapszerz"/>
      </w:pPr>
      <w:r>
        <w:t>Benda Krisztián</w:t>
      </w:r>
    </w:p>
    <w:p w14:paraId="25E80699" w14:textId="77777777" w:rsidR="0063585C" w:rsidRPr="008A35D1" w:rsidRDefault="008A35D1">
      <w:pPr>
        <w:pStyle w:val="Title"/>
        <w:rPr>
          <w:sz w:val="40"/>
          <w:szCs w:val="40"/>
        </w:rPr>
      </w:pPr>
      <w:r w:rsidRPr="008A35D1">
        <w:rPr>
          <w:sz w:val="40"/>
          <w:szCs w:val="40"/>
        </w:rPr>
        <w:t>Feliratok illesztése képekre és videókra mesterséges intelligencia használatával</w:t>
      </w:r>
    </w:p>
    <w:p w14:paraId="5151CFBB" w14:textId="77777777" w:rsidR="0063585C" w:rsidRPr="00B50CAA" w:rsidRDefault="008A35D1" w:rsidP="009C1C93">
      <w:pPr>
        <w:pStyle w:val="Subtitle"/>
      </w:pPr>
      <w:r>
        <w:t xml:space="preserve"> </w:t>
      </w:r>
    </w:p>
    <w:p w14:paraId="4A9B22F5" w14:textId="77777777" w:rsidR="0063585C" w:rsidRPr="00D429F2" w:rsidRDefault="00F7238E" w:rsidP="009C1C93">
      <w:pPr>
        <w:pStyle w:val="Subtitle"/>
      </w:pPr>
      <w:r w:rsidRPr="00D429F2"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56D646E" wp14:editId="40B294F8">
                <wp:simplePos x="0" y="0"/>
                <wp:positionH relativeFrom="page">
                  <wp:posOffset>2602865</wp:posOffset>
                </wp:positionH>
                <wp:positionV relativeFrom="paragraph">
                  <wp:posOffset>362585</wp:posOffset>
                </wp:positionV>
                <wp:extent cx="2879725" cy="10287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8797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497FC0" w14:textId="77777777" w:rsidR="00EF308D" w:rsidRDefault="00EF308D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</w:p>
                          <w:p w14:paraId="5CB6D312" w14:textId="77777777" w:rsidR="00EF308D" w:rsidRDefault="00EF308D" w:rsidP="008A35D1">
                            <w:pPr>
                              <w:pStyle w:val="Cmlapszerz"/>
                            </w:pPr>
                            <w:fldSimple w:instr=" DOCPROPERTY &quot;Manager&quot;  \* MERGEFORMAT ">
                              <w:r>
                                <w:t>Dr. Szűcs Gábor</w:t>
                              </w:r>
                            </w:fldSimple>
                          </w:p>
                          <w:p w14:paraId="6CCC5013" w14:textId="6262C9C4" w:rsidR="00EF308D" w:rsidRDefault="00EF308D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2020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56D646E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04.95pt;margin-top:28.55pt;width:226.75pt;height:81pt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" stroked="f">
                <v:path arrowok="t"/>
                <v:textbox>
                  <w:txbxContent>
                    <w:p w14:paraId="56497FC0" w14:textId="77777777" w:rsidR="00EF308D" w:rsidRDefault="00EF308D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</w:p>
                    <w:p w14:paraId="5CB6D312" w14:textId="77777777" w:rsidR="00EF308D" w:rsidRDefault="00EF308D" w:rsidP="008A35D1">
                      <w:pPr>
                        <w:pStyle w:val="Cmlapszerz"/>
                      </w:pPr>
                      <w:fldSimple w:instr=" DOCPROPERTY &quot;Manager&quot;  \* MERGEFORMAT ">
                        <w:r>
                          <w:t>Dr. Szűcs Gábor</w:t>
                        </w:r>
                      </w:fldSimple>
                    </w:p>
                    <w:p w14:paraId="6CCC5013" w14:textId="6262C9C4" w:rsidR="00EF308D" w:rsidRDefault="00EF308D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2020</w:t>
                      </w:r>
                      <w:r>
                        <w:fldChar w:fldCharType="end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C98EBAB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164E5FF6" w14:textId="3CF4DBCE" w:rsidR="00F76BE9" w:rsidRDefault="00730B3C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966200" w:history="1">
        <w:r w:rsidR="00F76BE9" w:rsidRPr="00B33C03">
          <w:rPr>
            <w:rStyle w:val="Hyperlink"/>
            <w:noProof/>
          </w:rPr>
          <w:t>Összefoglaló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_Toc26966200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5</w:t>
        </w:r>
        <w:r w:rsidR="00F76BE9">
          <w:rPr>
            <w:noProof/>
            <w:webHidden/>
          </w:rPr>
          <w:fldChar w:fldCharType="end"/>
        </w:r>
      </w:hyperlink>
    </w:p>
    <w:p w14:paraId="57C4229A" w14:textId="39EBD7E7" w:rsidR="00F76BE9" w:rsidRDefault="00EF308D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01" w:history="1">
        <w:r w:rsidR="00F76BE9" w:rsidRPr="00B33C03">
          <w:rPr>
            <w:rStyle w:val="Hyperlink"/>
            <w:noProof/>
            <w:lang w:val="en-GB"/>
          </w:rPr>
          <w:t>Abstract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_Toc26966201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6</w:t>
        </w:r>
        <w:r w:rsidR="00F76BE9">
          <w:rPr>
            <w:noProof/>
            <w:webHidden/>
          </w:rPr>
          <w:fldChar w:fldCharType="end"/>
        </w:r>
      </w:hyperlink>
    </w:p>
    <w:p w14:paraId="1A705DAA" w14:textId="0FF404B3" w:rsidR="00F76BE9" w:rsidRDefault="00EF308D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02" w:history="1">
        <w:r w:rsidR="00F76BE9" w:rsidRPr="00B33C03">
          <w:rPr>
            <w:rStyle w:val="Hyperlink"/>
            <w:noProof/>
          </w:rPr>
          <w:t>1 Bevezetés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_Toc26966202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7</w:t>
        </w:r>
        <w:r w:rsidR="00F76BE9">
          <w:rPr>
            <w:noProof/>
            <w:webHidden/>
          </w:rPr>
          <w:fldChar w:fldCharType="end"/>
        </w:r>
      </w:hyperlink>
    </w:p>
    <w:p w14:paraId="63C615ED" w14:textId="0A005755" w:rsidR="00F76BE9" w:rsidRDefault="00EF308D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03" w:history="1">
        <w:r w:rsidR="00F76BE9" w:rsidRPr="00B33C03">
          <w:rPr>
            <w:rStyle w:val="Hyperlink"/>
            <w:noProof/>
          </w:rPr>
          <w:t>1.1 A témakör ismertetése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_Toc26966203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8</w:t>
        </w:r>
        <w:r w:rsidR="00F76BE9">
          <w:rPr>
            <w:noProof/>
            <w:webHidden/>
          </w:rPr>
          <w:fldChar w:fldCharType="end"/>
        </w:r>
      </w:hyperlink>
    </w:p>
    <w:p w14:paraId="414416C4" w14:textId="6F8AFB09" w:rsidR="00F76BE9" w:rsidRDefault="00EF308D">
      <w:pPr>
        <w:pStyle w:val="TOC3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04" w:history="1">
        <w:r w:rsidR="00F76BE9" w:rsidRPr="00B33C03">
          <w:rPr>
            <w:rStyle w:val="Hyperlink"/>
            <w:noProof/>
          </w:rPr>
          <w:t>1.1.1 Felirattípusok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_Toc26966204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9</w:t>
        </w:r>
        <w:r w:rsidR="00F76BE9">
          <w:rPr>
            <w:noProof/>
            <w:webHidden/>
          </w:rPr>
          <w:fldChar w:fldCharType="end"/>
        </w:r>
      </w:hyperlink>
    </w:p>
    <w:p w14:paraId="6C2A25BB" w14:textId="72EBD72C" w:rsidR="00F76BE9" w:rsidRDefault="00EF308D">
      <w:pPr>
        <w:pStyle w:val="TOC3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05" w:history="1">
        <w:r w:rsidR="00F76BE9" w:rsidRPr="00B33C03">
          <w:rPr>
            <w:rStyle w:val="Hyperlink"/>
            <w:noProof/>
          </w:rPr>
          <w:t>1.1.2 Feliratozás folyamata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_Toc26966205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10</w:t>
        </w:r>
        <w:r w:rsidR="00F76BE9">
          <w:rPr>
            <w:noProof/>
            <w:webHidden/>
          </w:rPr>
          <w:fldChar w:fldCharType="end"/>
        </w:r>
      </w:hyperlink>
    </w:p>
    <w:p w14:paraId="27F6708B" w14:textId="7A3D9445" w:rsidR="00F76BE9" w:rsidRDefault="00EF308D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06" w:history="1">
        <w:r w:rsidR="00F76BE9" w:rsidRPr="00B33C03">
          <w:rPr>
            <w:rStyle w:val="Hyperlink"/>
            <w:noProof/>
          </w:rPr>
          <w:t>1.2 A feladat részletes bemutatása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_Toc26966206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11</w:t>
        </w:r>
        <w:r w:rsidR="00F76BE9">
          <w:rPr>
            <w:noProof/>
            <w:webHidden/>
          </w:rPr>
          <w:fldChar w:fldCharType="end"/>
        </w:r>
      </w:hyperlink>
    </w:p>
    <w:p w14:paraId="344856D8" w14:textId="7AA4A002" w:rsidR="00F76BE9" w:rsidRDefault="00EF308D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07" w:history="1">
        <w:r w:rsidR="00F76BE9" w:rsidRPr="00B33C03">
          <w:rPr>
            <w:rStyle w:val="Hyperlink"/>
            <w:noProof/>
          </w:rPr>
          <w:t>2 Irodalomkutatás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_Toc26966207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13</w:t>
        </w:r>
        <w:r w:rsidR="00F76BE9">
          <w:rPr>
            <w:noProof/>
            <w:webHidden/>
          </w:rPr>
          <w:fldChar w:fldCharType="end"/>
        </w:r>
      </w:hyperlink>
    </w:p>
    <w:p w14:paraId="563867D8" w14:textId="714E66B8" w:rsidR="00F76BE9" w:rsidRDefault="00EF308D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08" w:history="1">
        <w:r w:rsidR="00F76BE9" w:rsidRPr="00B33C03">
          <w:rPr>
            <w:rStyle w:val="Hyperlink"/>
            <w:noProof/>
          </w:rPr>
          <w:t>2.1 Párbeszéd alapú feliratelhelyezés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_Toc26966208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13</w:t>
        </w:r>
        <w:r w:rsidR="00F76BE9">
          <w:rPr>
            <w:noProof/>
            <w:webHidden/>
          </w:rPr>
          <w:fldChar w:fldCharType="end"/>
        </w:r>
      </w:hyperlink>
    </w:p>
    <w:p w14:paraId="4CF4BF55" w14:textId="1C230B3D" w:rsidR="00F76BE9" w:rsidRDefault="00EF308D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09" w:history="1">
        <w:r w:rsidR="00F76BE9" w:rsidRPr="00B33C03">
          <w:rPr>
            <w:rStyle w:val="Hyperlink"/>
            <w:noProof/>
          </w:rPr>
          <w:t>3 Tervezés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_Toc26966209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18</w:t>
        </w:r>
        <w:r w:rsidR="00F76BE9">
          <w:rPr>
            <w:noProof/>
            <w:webHidden/>
          </w:rPr>
          <w:fldChar w:fldCharType="end"/>
        </w:r>
      </w:hyperlink>
    </w:p>
    <w:p w14:paraId="645CEF00" w14:textId="07563AF2" w:rsidR="00F76BE9" w:rsidRDefault="00EF308D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0" w:history="1">
        <w:r w:rsidR="00F76BE9" w:rsidRPr="00B33C03">
          <w:rPr>
            <w:rStyle w:val="Hyperlink"/>
            <w:noProof/>
          </w:rPr>
          <w:t>3.1 Képtulajdonságok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_Toc26966210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18</w:t>
        </w:r>
        <w:r w:rsidR="00F76BE9">
          <w:rPr>
            <w:noProof/>
            <w:webHidden/>
          </w:rPr>
          <w:fldChar w:fldCharType="end"/>
        </w:r>
      </w:hyperlink>
    </w:p>
    <w:p w14:paraId="5C49CC02" w14:textId="30CEC0BB" w:rsidR="00F76BE9" w:rsidRDefault="00EF308D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1" w:history="1">
        <w:r w:rsidR="00F76BE9" w:rsidRPr="00B33C03">
          <w:rPr>
            <w:rStyle w:val="Hyperlink"/>
            <w:noProof/>
          </w:rPr>
          <w:t>3.2 Rendszerarchitektúra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_Toc26966211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20</w:t>
        </w:r>
        <w:r w:rsidR="00F76BE9">
          <w:rPr>
            <w:noProof/>
            <w:webHidden/>
          </w:rPr>
          <w:fldChar w:fldCharType="end"/>
        </w:r>
      </w:hyperlink>
    </w:p>
    <w:p w14:paraId="16244FFB" w14:textId="2CAF707D" w:rsidR="00F76BE9" w:rsidRDefault="00EF308D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12" w:history="1">
        <w:r w:rsidR="00F76BE9" w:rsidRPr="00B33C03">
          <w:rPr>
            <w:rStyle w:val="Hyperlink"/>
            <w:noProof/>
          </w:rPr>
          <w:t>4 Megvalósítás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_Toc26966212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22</w:t>
        </w:r>
        <w:r w:rsidR="00F76BE9">
          <w:rPr>
            <w:noProof/>
            <w:webHidden/>
          </w:rPr>
          <w:fldChar w:fldCharType="end"/>
        </w:r>
      </w:hyperlink>
    </w:p>
    <w:p w14:paraId="0A1D0F34" w14:textId="74CECC4C" w:rsidR="00F76BE9" w:rsidRDefault="00EF308D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3" w:history="1">
        <w:r w:rsidR="00F76BE9" w:rsidRPr="00B33C03">
          <w:rPr>
            <w:rStyle w:val="Hyperlink"/>
            <w:noProof/>
          </w:rPr>
          <w:t>4.1 Éldetekció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_Toc26966213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22</w:t>
        </w:r>
        <w:r w:rsidR="00F76BE9">
          <w:rPr>
            <w:noProof/>
            <w:webHidden/>
          </w:rPr>
          <w:fldChar w:fldCharType="end"/>
        </w:r>
      </w:hyperlink>
    </w:p>
    <w:p w14:paraId="17DCE827" w14:textId="3295CF9B" w:rsidR="00F76BE9" w:rsidRDefault="00EF308D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4" w:history="1">
        <w:r w:rsidR="00F76BE9" w:rsidRPr="00B33C03">
          <w:rPr>
            <w:rStyle w:val="Hyperlink"/>
            <w:noProof/>
          </w:rPr>
          <w:t>4.2 Objektumdetektálás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_Toc26966214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23</w:t>
        </w:r>
        <w:r w:rsidR="00F76BE9">
          <w:rPr>
            <w:noProof/>
            <w:webHidden/>
          </w:rPr>
          <w:fldChar w:fldCharType="end"/>
        </w:r>
      </w:hyperlink>
    </w:p>
    <w:p w14:paraId="10C2E4BB" w14:textId="372D0F72" w:rsidR="00F76BE9" w:rsidRDefault="00EF308D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5" w:history="1">
        <w:r w:rsidR="00F76BE9" w:rsidRPr="00B33C03">
          <w:rPr>
            <w:rStyle w:val="Hyperlink"/>
            <w:noProof/>
          </w:rPr>
          <w:t>4.3 Karakterlokalizáció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_Toc26966215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25</w:t>
        </w:r>
        <w:r w:rsidR="00F76BE9">
          <w:rPr>
            <w:noProof/>
            <w:webHidden/>
          </w:rPr>
          <w:fldChar w:fldCharType="end"/>
        </w:r>
      </w:hyperlink>
    </w:p>
    <w:p w14:paraId="1FCD9521" w14:textId="129CB140" w:rsidR="00F76BE9" w:rsidRDefault="00EF308D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6" w:history="1">
        <w:r w:rsidR="00F76BE9" w:rsidRPr="00B33C03">
          <w:rPr>
            <w:rStyle w:val="Hyperlink"/>
            <w:noProof/>
          </w:rPr>
          <w:t>4.4 Logó és márkajelzés detekció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_Toc26966216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27</w:t>
        </w:r>
        <w:r w:rsidR="00F76BE9">
          <w:rPr>
            <w:noProof/>
            <w:webHidden/>
          </w:rPr>
          <w:fldChar w:fldCharType="end"/>
        </w:r>
      </w:hyperlink>
    </w:p>
    <w:p w14:paraId="2CDED97F" w14:textId="3C2E0C06" w:rsidR="00F76BE9" w:rsidRDefault="00EF308D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7" w:history="1">
        <w:r w:rsidR="00F76BE9" w:rsidRPr="00B33C03">
          <w:rPr>
            <w:rStyle w:val="Hyperlink"/>
            <w:noProof/>
          </w:rPr>
          <w:t>4.5 Algoritmusok felhasználása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_Toc26966217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29</w:t>
        </w:r>
        <w:r w:rsidR="00F76BE9">
          <w:rPr>
            <w:noProof/>
            <w:webHidden/>
          </w:rPr>
          <w:fldChar w:fldCharType="end"/>
        </w:r>
      </w:hyperlink>
    </w:p>
    <w:p w14:paraId="7C4AB40D" w14:textId="19B32456" w:rsidR="00F76BE9" w:rsidRDefault="00EF308D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18" w:history="1">
        <w:r w:rsidR="00F76BE9" w:rsidRPr="00B33C03">
          <w:rPr>
            <w:rStyle w:val="Hyperlink"/>
            <w:noProof/>
          </w:rPr>
          <w:t>5 Lezárás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_Toc26966218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32</w:t>
        </w:r>
        <w:r w:rsidR="00F76BE9">
          <w:rPr>
            <w:noProof/>
            <w:webHidden/>
          </w:rPr>
          <w:fldChar w:fldCharType="end"/>
        </w:r>
      </w:hyperlink>
    </w:p>
    <w:p w14:paraId="58EA4B89" w14:textId="7C7A9682" w:rsidR="00F76BE9" w:rsidRDefault="00EF308D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9" w:history="1">
        <w:r w:rsidR="00F76BE9" w:rsidRPr="00B33C03">
          <w:rPr>
            <w:rStyle w:val="Hyperlink"/>
            <w:noProof/>
          </w:rPr>
          <w:t>5.1 Továbbfejlesztési javaslatok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_Toc26966219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32</w:t>
        </w:r>
        <w:r w:rsidR="00F76BE9">
          <w:rPr>
            <w:noProof/>
            <w:webHidden/>
          </w:rPr>
          <w:fldChar w:fldCharType="end"/>
        </w:r>
      </w:hyperlink>
    </w:p>
    <w:p w14:paraId="2F60A781" w14:textId="3100749F" w:rsidR="00F76BE9" w:rsidRDefault="00EF308D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20" w:history="1">
        <w:r w:rsidR="00F76BE9" w:rsidRPr="00B33C03">
          <w:rPr>
            <w:rStyle w:val="Hyperlink"/>
            <w:noProof/>
          </w:rPr>
          <w:t>5.2 Összefoglalás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_Toc26966220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32</w:t>
        </w:r>
        <w:r w:rsidR="00F76BE9">
          <w:rPr>
            <w:noProof/>
            <w:webHidden/>
          </w:rPr>
          <w:fldChar w:fldCharType="end"/>
        </w:r>
      </w:hyperlink>
    </w:p>
    <w:p w14:paraId="2A06C673" w14:textId="20EE8C4E" w:rsidR="00F76BE9" w:rsidRDefault="00EF308D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21" w:history="1">
        <w:r w:rsidR="00F76BE9" w:rsidRPr="00B33C03">
          <w:rPr>
            <w:rStyle w:val="Hyperlink"/>
            <w:noProof/>
          </w:rPr>
          <w:t>Irodalomjegyzék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_Toc26966221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33</w:t>
        </w:r>
        <w:r w:rsidR="00F76BE9">
          <w:rPr>
            <w:noProof/>
            <w:webHidden/>
          </w:rPr>
          <w:fldChar w:fldCharType="end"/>
        </w:r>
      </w:hyperlink>
    </w:p>
    <w:p w14:paraId="60F7E14C" w14:textId="2E061A9B" w:rsidR="00F76BE9" w:rsidRDefault="00EF308D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22" w:history="1">
        <w:r w:rsidR="00F76BE9" w:rsidRPr="00B33C03">
          <w:rPr>
            <w:rStyle w:val="Hyperlink"/>
            <w:noProof/>
          </w:rPr>
          <w:t>6 Függelék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_Toc26966222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35</w:t>
        </w:r>
        <w:r w:rsidR="00F76BE9">
          <w:rPr>
            <w:noProof/>
            <w:webHidden/>
          </w:rPr>
          <w:fldChar w:fldCharType="end"/>
        </w:r>
      </w:hyperlink>
    </w:p>
    <w:p w14:paraId="68F20A4D" w14:textId="208B114E" w:rsidR="00730B3C" w:rsidRDefault="00730B3C">
      <w:r>
        <w:rPr>
          <w:b/>
          <w:bCs/>
        </w:rPr>
        <w:fldChar w:fldCharType="end"/>
      </w:r>
    </w:p>
    <w:p w14:paraId="28822A3B" w14:textId="77777777" w:rsidR="0063585C" w:rsidRPr="00B50CAA" w:rsidRDefault="0063585C" w:rsidP="00E343D5">
      <w:pPr>
        <w:pStyle w:val="Caption"/>
      </w:pPr>
    </w:p>
    <w:p w14:paraId="249ACF62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6212B40C" w14:textId="77777777" w:rsidR="00681E99" w:rsidRDefault="00681E99" w:rsidP="005E01E0">
      <w:pPr>
        <w:pStyle w:val="Nyilatkozatszveg"/>
      </w:pPr>
      <w:r w:rsidRPr="00B50CAA">
        <w:t xml:space="preserve">Alulírott </w:t>
      </w:r>
      <w:proofErr w:type="spellStart"/>
      <w:r w:rsidR="008A35D1">
        <w:rPr>
          <w:b/>
          <w:bCs/>
        </w:rPr>
        <w:t>Benda</w:t>
      </w:r>
      <w:proofErr w:type="spellEnd"/>
      <w:r w:rsidR="008A35D1">
        <w:rPr>
          <w:b/>
          <w:bCs/>
        </w:rPr>
        <w:t xml:space="preserve"> Krisztián</w:t>
      </w:r>
      <w:r w:rsidRPr="00B50CAA">
        <w:t>, szigorló hallgató kijelentem, hogy ezt a diplomatervet</w:t>
      </w:r>
      <w:r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02921B36" w14:textId="77777777" w:rsidR="00681E99" w:rsidRPr="00EE1A1F" w:rsidRDefault="00681E99" w:rsidP="005E01E0">
      <w:pPr>
        <w:pStyle w:val="Nyilatkozatszveg"/>
      </w:pPr>
      <w:r w:rsidRPr="00EE1A1F">
        <w:t>Hozzájárulok, hogy a jelen munkám alapadatait (szerző(k), cím, angol és magyar nyelvű tartalmi kivonat, készítés éve, konzulens(</w:t>
      </w:r>
      <w:proofErr w:type="spellStart"/>
      <w:r w:rsidRPr="00EE1A1F">
        <w:t>ek</w:t>
      </w:r>
      <w:proofErr w:type="spellEnd"/>
      <w:r w:rsidRPr="00EE1A1F">
        <w:t xml:space="preserve">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</w:t>
      </w:r>
      <w:proofErr w:type="spellStart"/>
      <w:r w:rsidRPr="00EE1A1F">
        <w:t>közzétegye</w:t>
      </w:r>
      <w:proofErr w:type="spellEnd"/>
      <w:r w:rsidRPr="00EE1A1F">
        <w:t>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3A2A9AD8" w14:textId="5BAAFE18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Pr="00B50CAA">
        <w:fldChar w:fldCharType="begin"/>
      </w:r>
      <w:r w:rsidRPr="00B50CAA">
        <w:instrText xml:space="preserve"> DATE \@ "yyyy. MM. dd." \* MERGEFORMAT </w:instrText>
      </w:r>
      <w:r w:rsidRPr="00B50CAA">
        <w:fldChar w:fldCharType="separate"/>
      </w:r>
      <w:r w:rsidR="00FB3B23">
        <w:rPr>
          <w:noProof/>
        </w:rPr>
        <w:t>2020. 03. 30.</w:t>
      </w:r>
      <w:r w:rsidRPr="00B50CAA">
        <w:fldChar w:fldCharType="end"/>
      </w:r>
    </w:p>
    <w:p w14:paraId="0F831B1A" w14:textId="77777777" w:rsidR="00681E99" w:rsidRDefault="005E01E0" w:rsidP="00854BDC">
      <w:pPr>
        <w:pStyle w:val="Nyilatkozatalrs"/>
      </w:pPr>
      <w:r>
        <w:tab/>
      </w:r>
      <w:r w:rsidR="00854BDC">
        <w:t>...</w:t>
      </w:r>
      <w:r>
        <w:t>…………………………………………….</w:t>
      </w:r>
    </w:p>
    <w:p w14:paraId="33B37BA1" w14:textId="77777777" w:rsidR="005E01E0" w:rsidRDefault="005E01E0" w:rsidP="00854BDC">
      <w:pPr>
        <w:pStyle w:val="Nyilatkozatalrs"/>
      </w:pPr>
      <w:r>
        <w:tab/>
      </w:r>
      <w:r w:rsidR="008A35D1">
        <w:t>Benda Krisztián</w:t>
      </w:r>
    </w:p>
    <w:p w14:paraId="50D52A6A" w14:textId="77777777" w:rsidR="00681E99" w:rsidRPr="00B50CAA" w:rsidRDefault="00681E99" w:rsidP="0063555E">
      <w:pPr>
        <w:ind w:firstLine="0"/>
        <w:sectPr w:rsidR="00681E99" w:rsidRPr="00B50CAA" w:rsidSect="00681E99">
          <w:footerReference w:type="default" r:id="rId10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1CC9088A" w14:textId="77777777" w:rsidR="0063585C" w:rsidRDefault="0063585C" w:rsidP="00816BCB">
      <w:pPr>
        <w:pStyle w:val="Fejezetcimszmozsnlkl"/>
      </w:pPr>
      <w:bookmarkStart w:id="0" w:name="_Toc26966200"/>
      <w:r w:rsidRPr="00B50CAA">
        <w:lastRenderedPageBreak/>
        <w:t>Összefoglaló</w:t>
      </w:r>
      <w:bookmarkEnd w:id="0"/>
    </w:p>
    <w:p w14:paraId="67595C6A" w14:textId="77777777" w:rsidR="00E225F6" w:rsidRDefault="000E6567" w:rsidP="00D23BFC">
      <w:r>
        <w:t>Az egyre növekvő igény az internetes tartalomfogyasztás iránt a videó készítési és feldolgozási folyamatokat is felgyorsítja. A videók mellett egyre nagyobb hangsúly kapnak a feliratok generálása és használata. Manapság már nem csak a süketek és nagyothallók számára készülnek szövegezési megoldások</w:t>
      </w:r>
      <w:r w:rsidR="00E225F6">
        <w:t xml:space="preserve">, hanem az átlagember számára is, hogy megkönnyítse a tartalomfogyasztást zajos környezetben. </w:t>
      </w:r>
    </w:p>
    <w:p w14:paraId="6A3B36E1" w14:textId="77777777" w:rsidR="00F049B9" w:rsidRDefault="00E225F6" w:rsidP="00D23BFC">
      <w:r>
        <w:t>A feliratok pozíciója számos esetben zavaró helyre esik, amely gátolja az alatta lévő képi információ átadását. Sokszor letakar más a képen megjelenő szöveget, vagy fontos vizuális tartalmat.</w:t>
      </w:r>
      <w:r w:rsidR="00F049B9">
        <w:t xml:space="preserve"> </w:t>
      </w:r>
      <w:r>
        <w:t xml:space="preserve">Dolgozatomban </w:t>
      </w:r>
      <w:r w:rsidR="00F75975">
        <w:t>bemutatok egy okos feliratpozícionáló megoldást</w:t>
      </w:r>
      <w:r w:rsidR="00F049B9">
        <w:t xml:space="preserve">, melynek használatával elkerülhetjük a zavaró feliratpozíciókat. </w:t>
      </w:r>
    </w:p>
    <w:p w14:paraId="7CB556E9" w14:textId="77777777" w:rsidR="00E225F6" w:rsidRPr="00D23BFC" w:rsidRDefault="00F049B9" w:rsidP="00D23BFC">
      <w:r>
        <w:t>Először a témakört és a videó feliratozási problematikát ismertetem, majd a kapcsolódó tudományos cikkeket elemzem részletesen. A detektálható képtulajdonságok alapján rendszerarchitektúrát tervezek, amely képes elvégezni az okos pozícionálást</w:t>
      </w:r>
      <w:r w:rsidR="006C092A">
        <w:t xml:space="preserve"> képeken</w:t>
      </w:r>
      <w:r>
        <w:t xml:space="preserve">. </w:t>
      </w:r>
      <w:r w:rsidR="006C092A">
        <w:t>Végül a</w:t>
      </w:r>
      <w:r>
        <w:t>z implementációs részletek</w:t>
      </w:r>
      <w:r w:rsidR="006C092A">
        <w:t xml:space="preserve"> és eredmény bemutatása után továbbfejlesztési javaslatokat teszek, hogy munkám </w:t>
      </w:r>
      <w:r w:rsidR="002C3C77">
        <w:t>széleskörben felhasználható legyen.</w:t>
      </w:r>
    </w:p>
    <w:p w14:paraId="53D42E8A" w14:textId="77777777" w:rsidR="0063585C" w:rsidRPr="002C3C77" w:rsidRDefault="0063585C" w:rsidP="00816BCB">
      <w:pPr>
        <w:pStyle w:val="Fejezetcimszmozsnlkl"/>
        <w:rPr>
          <w:lang w:val="en-GB"/>
        </w:rPr>
      </w:pPr>
      <w:bookmarkStart w:id="1" w:name="_Toc26966201"/>
      <w:r w:rsidRPr="002C3C77">
        <w:rPr>
          <w:lang w:val="en-GB"/>
        </w:rPr>
        <w:lastRenderedPageBreak/>
        <w:t>Abstract</w:t>
      </w:r>
      <w:bookmarkEnd w:id="1"/>
    </w:p>
    <w:p w14:paraId="0E0A54C1" w14:textId="77777777" w:rsidR="002C3C77" w:rsidRPr="002C3C77" w:rsidRDefault="002C3C77" w:rsidP="002C3C77">
      <w:pPr>
        <w:rPr>
          <w:lang w:val="en-GB"/>
        </w:rPr>
      </w:pPr>
      <w:r w:rsidRPr="002C3C77">
        <w:rPr>
          <w:lang w:val="en-GB"/>
        </w:rPr>
        <w:t xml:space="preserve">The growing </w:t>
      </w:r>
      <w:r>
        <w:rPr>
          <w:lang w:val="en-GB"/>
        </w:rPr>
        <w:t>need</w:t>
      </w:r>
      <w:r w:rsidRPr="002C3C77">
        <w:rPr>
          <w:lang w:val="en-GB"/>
        </w:rPr>
        <w:t xml:space="preserve"> for Internet content consumption also </w:t>
      </w:r>
      <w:r>
        <w:rPr>
          <w:lang w:val="en-GB"/>
        </w:rPr>
        <w:t>accelerates</w:t>
      </w:r>
      <w:r w:rsidRPr="002C3C77">
        <w:rPr>
          <w:lang w:val="en-GB"/>
        </w:rPr>
        <w:t xml:space="preserve"> video production and processing. </w:t>
      </w:r>
      <w:r>
        <w:rPr>
          <w:lang w:val="en-GB"/>
        </w:rPr>
        <w:t>Beside</w:t>
      </w:r>
      <w:r w:rsidR="00C71854">
        <w:rPr>
          <w:lang w:val="en-GB"/>
        </w:rPr>
        <w:t>s</w:t>
      </w:r>
      <w:r>
        <w:rPr>
          <w:lang w:val="en-GB"/>
        </w:rPr>
        <w:t xml:space="preserve"> the increasing number of videos and films</w:t>
      </w:r>
      <w:r w:rsidRPr="002C3C77">
        <w:rPr>
          <w:lang w:val="en-GB"/>
        </w:rPr>
        <w:t xml:space="preserve">, </w:t>
      </w:r>
      <w:r>
        <w:rPr>
          <w:lang w:val="en-GB"/>
        </w:rPr>
        <w:t>generating and using captions are also got emphasis</w:t>
      </w:r>
      <w:r w:rsidRPr="002C3C77">
        <w:rPr>
          <w:lang w:val="en-GB"/>
        </w:rPr>
        <w:t xml:space="preserve">. Nowadays, not only deaf and hard of hearing people </w:t>
      </w:r>
      <w:r>
        <w:rPr>
          <w:lang w:val="en-GB"/>
        </w:rPr>
        <w:t xml:space="preserve">aimed by captioning </w:t>
      </w:r>
      <w:r w:rsidRPr="002C3C77">
        <w:rPr>
          <w:lang w:val="en-GB"/>
        </w:rPr>
        <w:t>solutions</w:t>
      </w:r>
      <w:r>
        <w:rPr>
          <w:lang w:val="en-GB"/>
        </w:rPr>
        <w:t>.</w:t>
      </w:r>
      <w:r w:rsidRPr="002C3C77">
        <w:rPr>
          <w:lang w:val="en-GB"/>
        </w:rPr>
        <w:t xml:space="preserve"> </w:t>
      </w:r>
      <w:r w:rsidR="00C71854">
        <w:rPr>
          <w:lang w:val="en-GB"/>
        </w:rPr>
        <w:t>The</w:t>
      </w:r>
      <w:r w:rsidRPr="002C3C77">
        <w:rPr>
          <w:lang w:val="en-GB"/>
        </w:rPr>
        <w:t xml:space="preserve"> average </w:t>
      </w:r>
      <w:r>
        <w:rPr>
          <w:lang w:val="en-GB"/>
        </w:rPr>
        <w:t>people</w:t>
      </w:r>
      <w:r w:rsidR="00C71854">
        <w:rPr>
          <w:lang w:val="en-GB"/>
        </w:rPr>
        <w:t xml:space="preserve"> are also targeted because facilitating</w:t>
      </w:r>
      <w:r w:rsidRPr="002C3C77">
        <w:rPr>
          <w:lang w:val="en-GB"/>
        </w:rPr>
        <w:t xml:space="preserve"> content consumption in a noisy environment</w:t>
      </w:r>
      <w:r w:rsidR="00C71854">
        <w:rPr>
          <w:lang w:val="en-GB"/>
        </w:rPr>
        <w:t xml:space="preserve"> and better transcription are needed as well</w:t>
      </w:r>
      <w:r w:rsidRPr="002C3C77">
        <w:rPr>
          <w:lang w:val="en-GB"/>
        </w:rPr>
        <w:t>.</w:t>
      </w:r>
    </w:p>
    <w:p w14:paraId="3D6223D0" w14:textId="77777777" w:rsidR="002C3C77" w:rsidRPr="002C3C77" w:rsidRDefault="002C3C77" w:rsidP="002C3C77">
      <w:pPr>
        <w:rPr>
          <w:lang w:val="en-GB"/>
        </w:rPr>
      </w:pPr>
      <w:r w:rsidRPr="002C3C77">
        <w:rPr>
          <w:lang w:val="en-GB"/>
        </w:rPr>
        <w:t>In many cases, the position of the subtitles</w:t>
      </w:r>
      <w:r w:rsidR="00C71854">
        <w:rPr>
          <w:lang w:val="en-GB"/>
        </w:rPr>
        <w:t xml:space="preserve"> and captions</w:t>
      </w:r>
      <w:r w:rsidRPr="002C3C77">
        <w:rPr>
          <w:lang w:val="en-GB"/>
        </w:rPr>
        <w:t xml:space="preserve"> </w:t>
      </w:r>
      <w:r w:rsidR="00C71854">
        <w:rPr>
          <w:lang w:val="en-GB"/>
        </w:rPr>
        <w:t>are</w:t>
      </w:r>
      <w:r w:rsidRPr="002C3C77">
        <w:rPr>
          <w:lang w:val="en-GB"/>
        </w:rPr>
        <w:t xml:space="preserve"> in a confusing </w:t>
      </w:r>
      <w:r w:rsidR="00C71854">
        <w:rPr>
          <w:lang w:val="en-GB"/>
        </w:rPr>
        <w:t>area</w:t>
      </w:r>
      <w:r w:rsidRPr="002C3C77">
        <w:rPr>
          <w:lang w:val="en-GB"/>
        </w:rPr>
        <w:t xml:space="preserve">, which prevents the transmission of the underlying visual information. Many times, it obscures other text or important visual content in the image. In my </w:t>
      </w:r>
      <w:r w:rsidR="00C71854">
        <w:rPr>
          <w:lang w:val="en-GB"/>
        </w:rPr>
        <w:t>thesis work</w:t>
      </w:r>
      <w:r w:rsidRPr="002C3C77">
        <w:rPr>
          <w:lang w:val="en-GB"/>
        </w:rPr>
        <w:t xml:space="preserve">, I present a </w:t>
      </w:r>
      <w:r w:rsidR="00C71854">
        <w:rPr>
          <w:lang w:val="en-GB"/>
        </w:rPr>
        <w:t>smart</w:t>
      </w:r>
      <w:r w:rsidRPr="002C3C77">
        <w:rPr>
          <w:lang w:val="en-GB"/>
        </w:rPr>
        <w:t xml:space="preserve"> subtitle positioning solution that avoids annoying subtitle positions.</w:t>
      </w:r>
    </w:p>
    <w:p w14:paraId="7904C923" w14:textId="77777777" w:rsidR="00692605" w:rsidRPr="002C3C77" w:rsidRDefault="002C3C77" w:rsidP="002C3C77">
      <w:pPr>
        <w:rPr>
          <w:lang w:val="en-GB"/>
        </w:rPr>
      </w:pPr>
      <w:r w:rsidRPr="002C3C77">
        <w:rPr>
          <w:lang w:val="en-GB"/>
        </w:rPr>
        <w:t>First, I discuss the topic and the problem of video captioning, then I analy</w:t>
      </w:r>
      <w:r w:rsidR="00F642BE">
        <w:rPr>
          <w:lang w:val="en-GB"/>
        </w:rPr>
        <w:t>z</w:t>
      </w:r>
      <w:r w:rsidRPr="002C3C77">
        <w:rPr>
          <w:lang w:val="en-GB"/>
        </w:rPr>
        <w:t xml:space="preserve">e the related scientific articles in detail. Based on detectable image properties, I design a system architecture that can perform smart positioning on images. Finally, after presenting the implementation details and results, I make suggestions for improvement </w:t>
      </w:r>
      <w:r w:rsidR="00F642BE">
        <w:rPr>
          <w:lang w:val="en-GB"/>
        </w:rPr>
        <w:t>in case</w:t>
      </w:r>
      <w:r w:rsidRPr="002C3C77">
        <w:rPr>
          <w:lang w:val="en-GB"/>
        </w:rPr>
        <w:t xml:space="preserve"> my work can be widely used.</w:t>
      </w:r>
    </w:p>
    <w:p w14:paraId="47A5371B" w14:textId="77777777" w:rsidR="001A57BC" w:rsidRDefault="003F5425" w:rsidP="006A1B7F">
      <w:pPr>
        <w:pStyle w:val="Heading1"/>
      </w:pPr>
      <w:bookmarkStart w:id="2" w:name="_Toc332797397"/>
      <w:bookmarkStart w:id="3" w:name="_Toc26966202"/>
      <w:r>
        <w:lastRenderedPageBreak/>
        <w:t>Bevezetés</w:t>
      </w:r>
      <w:bookmarkEnd w:id="2"/>
      <w:bookmarkEnd w:id="3"/>
    </w:p>
    <w:p w14:paraId="283FD629" w14:textId="77777777" w:rsidR="002841F9" w:rsidRDefault="008A35D1" w:rsidP="002841F9">
      <w:r>
        <w:t xml:space="preserve">Napjainkban </w:t>
      </w:r>
      <w:r w:rsidR="006545FE">
        <w:t xml:space="preserve">a multimédia tartalmak egyre </w:t>
      </w:r>
      <w:r w:rsidR="00E76B3A">
        <w:t>szélesedő</w:t>
      </w:r>
      <w:r w:rsidR="006545FE">
        <w:t xml:space="preserve"> körben használatosak. Az emberek már nem csak televízió</w:t>
      </w:r>
      <w:r w:rsidR="00E76B3A">
        <w:t>, számítógép</w:t>
      </w:r>
      <w:r w:rsidR="006545FE">
        <w:t xml:space="preserve"> előtt néznek filmeket, videókat, hanem sokszor </w:t>
      </w:r>
      <w:proofErr w:type="spellStart"/>
      <w:r w:rsidR="006545FE">
        <w:t>tömegközlekedve</w:t>
      </w:r>
      <w:proofErr w:type="spellEnd"/>
      <w:r w:rsidR="006545FE">
        <w:t xml:space="preserve"> kisebb-nagyobb képernyőkön is </w:t>
      </w:r>
      <w:r w:rsidR="00E76B3A">
        <w:t xml:space="preserve">fogyasztják a vizuális </w:t>
      </w:r>
      <w:r w:rsidR="006545FE">
        <w:t xml:space="preserve">tartalmat. Ahogy nő az igény a videók iránt, úgy kap egyre nagyobb szerepet a videókhoz tartozó felirat is. Feliratok videóra helyezése különböző célokat szolgálhat. Idegen nyelvű videóknál, hallássérülteknél, </w:t>
      </w:r>
      <w:proofErr w:type="spellStart"/>
      <w:r w:rsidR="006545FE">
        <w:t>audió</w:t>
      </w:r>
      <w:proofErr w:type="spellEnd"/>
      <w:r w:rsidR="006545FE">
        <w:t xml:space="preserve"> lejátszására nem alkalmas</w:t>
      </w:r>
      <w:r w:rsidR="00E76B3A">
        <w:t>, zajos</w:t>
      </w:r>
      <w:r w:rsidR="006545FE">
        <w:t xml:space="preserve"> környezet</w:t>
      </w:r>
      <w:r w:rsidR="00E76B3A">
        <w:t>ben</w:t>
      </w:r>
      <w:r w:rsidR="006545FE">
        <w:t xml:space="preserve"> </w:t>
      </w:r>
      <w:r w:rsidR="00E76B3A">
        <w:t>(például tömegközlekedés közben, utcai kivetítők esetén) tagadhatatlan a felirat szükségszerűsége.</w:t>
      </w:r>
    </w:p>
    <w:p w14:paraId="3407A415" w14:textId="3DFB8A96" w:rsidR="00E76B3A" w:rsidRDefault="00E76B3A" w:rsidP="002841F9">
      <w:r>
        <w:t>Legtöbb esetben a videóhoz tartozó felirat egy fix pozícióba van égetve a képen. Általában ez a videó alján, középre igazítva jelenik meg</w:t>
      </w:r>
      <w:r w:rsidR="00535354">
        <w:t>, amely sokszor optimális megoldás lehet, de sok „felesleges” szemmozgásra kényszeríti a nézőt. Az emberi szem fókuszpontja, amely az olvasást teszi lehetővé, nagyon keskeny</w:t>
      </w:r>
      <w:r w:rsidR="00BF1E08">
        <w:t>. E</w:t>
      </w:r>
      <w:r w:rsidR="00535354">
        <w:t>gy fókuszpont</w:t>
      </w:r>
      <w:r w:rsidR="00BF1E08">
        <w:t xml:space="preserve"> használatával</w:t>
      </w:r>
      <w:r w:rsidR="00535354">
        <w:t xml:space="preserve"> egy-egy szót tudunk csak értelmezni </w:t>
      </w:r>
      <w:r w:rsidR="00BF1E08">
        <w:t>(</w:t>
      </w:r>
      <w:r w:rsidR="00535354">
        <w:t>ez természetesen emberenként eltérhet</w:t>
      </w:r>
      <w:r w:rsidR="00BF1E08">
        <w:t>). F</w:t>
      </w:r>
      <w:r w:rsidR="00E407C0">
        <w:t>él méterről 5,23 cm átmérőjű körnek felel meg (</w:t>
      </w:r>
      <w:r w:rsidR="00E407C0">
        <w:fldChar w:fldCharType="begin"/>
      </w:r>
      <w:r w:rsidR="00E407C0">
        <w:instrText xml:space="preserve"> REF _Ref24986801 \h </w:instrText>
      </w:r>
      <w:r w:rsidR="00E407C0"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 w:rsidR="00E407C0">
        <w:fldChar w:fldCharType="end"/>
      </w:r>
      <w:r w:rsidR="00E407C0">
        <w:t>)</w:t>
      </w:r>
      <w:r w:rsidR="00535354">
        <w:t xml:space="preserve">. Ezért </w:t>
      </w:r>
      <w:r w:rsidR="002D02B7">
        <w:t xml:space="preserve">a néző mozgalmas, sok párbeszédet tartalmazó részeknél gyakorlatilag nem is tudja szemmel követni a cselekményt, </w:t>
      </w:r>
      <w:r w:rsidR="00BF1E08">
        <w:t>ha</w:t>
      </w:r>
      <w:r w:rsidR="002D02B7">
        <w:t xml:space="preserve"> a feliratot</w:t>
      </w:r>
      <w:r w:rsidR="00BF1E08">
        <w:t xml:space="preserve"> követi tekintetével</w:t>
      </w:r>
      <w:r w:rsidR="002D02B7">
        <w:t xml:space="preserve">, ami rontja a tartalom élvezhetőségét és érthetőségét. Továbbá a gyakori fókuszváltás a felirat és a vizuális cselekmény között, a szem megerőltetésével jár együtt. </w:t>
      </w:r>
    </w:p>
    <w:p w14:paraId="242E9485" w14:textId="77777777" w:rsidR="00BC444B" w:rsidRDefault="00BC444B" w:rsidP="00BC444B">
      <w:pPr>
        <w:pStyle w:val="Kp"/>
      </w:pPr>
      <w:r w:rsidRPr="00BC444B">
        <w:rPr>
          <w:noProof/>
        </w:rPr>
        <w:drawing>
          <wp:inline distT="0" distB="0" distL="0" distR="0" wp14:anchorId="1E09D319" wp14:editId="79F43A39">
            <wp:extent cx="3088433" cy="2165607"/>
            <wp:effectExtent l="0" t="0" r="0" b="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2676" cy="217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" w:name="_Ref24986801"/>
    <w:p w14:paraId="2A047275" w14:textId="150DE192" w:rsidR="00BC444B" w:rsidRDefault="00A75C9F" w:rsidP="00BC444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1</w:t>
        </w:r>
      </w:fldSimple>
      <w:r w:rsidR="00BC444B">
        <w:t xml:space="preserve"> ábra</w:t>
      </w:r>
      <w:bookmarkEnd w:id="4"/>
      <w:r w:rsidR="00BC444B">
        <w:t>: Az emberi szem korlátozott látótávolsága. Fél méterről 5</w:t>
      </w:r>
      <w:r w:rsidR="00E407C0">
        <w:t>,</w:t>
      </w:r>
      <w:r w:rsidR="00BC444B">
        <w:t>23 cm átmérőjű kör</w:t>
      </w:r>
      <w:r w:rsidR="003E5D6A">
        <w:t xml:space="preserve"> </w:t>
      </w:r>
      <w:r w:rsidR="003E5D6A">
        <w:fldChar w:fldCharType="begin"/>
      </w:r>
      <w:r w:rsidR="003E5D6A">
        <w:instrText xml:space="preserve"> REF _Ref24987367 \n \h </w:instrText>
      </w:r>
      <w:r w:rsidR="003E5D6A">
        <w:fldChar w:fldCharType="separate"/>
      </w:r>
      <w:r w:rsidR="00F76BE9">
        <w:t>[1]</w:t>
      </w:r>
      <w:r w:rsidR="003E5D6A">
        <w:fldChar w:fldCharType="end"/>
      </w:r>
    </w:p>
    <w:p w14:paraId="07A7B891" w14:textId="6341FFE7" w:rsidR="002D02B7" w:rsidRDefault="00E343D5" w:rsidP="002841F9">
      <w:r>
        <w:t xml:space="preserve">A felesleges szemmozgásokon kívül más aspektusban is fontos a felirat pozíciója. Vannak olyan tartalmak, például híradó, sportközvetítések mikor a beszélő nem is </w:t>
      </w:r>
      <w:r>
        <w:lastRenderedPageBreak/>
        <w:t>szerepel a képen, csak a lényegi tartalom látszik, de számos más információ van közölve a képernyő szélén. Erre mutat példát az alábbi ábra (</w:t>
      </w:r>
      <w:r>
        <w:fldChar w:fldCharType="begin"/>
      </w:r>
      <w:r>
        <w:instrText xml:space="preserve"> REF _Ref23865059 \h </w:instrText>
      </w:r>
      <w:r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>
        <w:fldChar w:fldCharType="end"/>
      </w:r>
      <w:r>
        <w:t>). Jól látható, hogy az autóversenyzés közben fontos adatok jelennek meg a képernyőn az egyes versenyzőkről és a</w:t>
      </w:r>
      <w:r w:rsidR="00CD6911">
        <w:t xml:space="preserve">z autók aktuális sorrendjéről. A háttérben a kommentátor folyamatos plusz információval gazdagítja a versenyt ezért, ha bekapcsoljuk a feliratot a videóhoz, gyakorlatilag elveszítjük a képernyőn megjelenő információk egy jelentős részét. Egyértelműen látszik, hogy a kép felső része </w:t>
      </w:r>
      <w:r w:rsidR="008918D2">
        <w:t>alkalmasabb</w:t>
      </w:r>
      <w:r w:rsidR="00CD6911">
        <w:t xml:space="preserve"> lenne a felirat elhelyezésére, mert ott csak az elmosódott környezet látszódik.</w:t>
      </w:r>
    </w:p>
    <w:p w14:paraId="48603FC8" w14:textId="77777777" w:rsidR="00E343D5" w:rsidRDefault="00E343D5" w:rsidP="00C77111">
      <w:pPr>
        <w:pStyle w:val="Kp"/>
      </w:pPr>
      <w:r>
        <w:rPr>
          <w:noProof/>
        </w:rPr>
        <w:drawing>
          <wp:inline distT="0" distB="0" distL="0" distR="0" wp14:anchorId="296A9C3D" wp14:editId="79F889A0">
            <wp:extent cx="5386292" cy="2985770"/>
            <wp:effectExtent l="0" t="0" r="0" b="0"/>
            <wp:docPr id="6" name="Picture 6" descr="A car on the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385" cy="30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" w:name="_Ref36381255"/>
    <w:bookmarkStart w:id="6" w:name="_Ref23865059"/>
    <w:bookmarkStart w:id="7" w:name="_Ref25511536"/>
    <w:p w14:paraId="2F7BC2D5" w14:textId="48BA31B9" w:rsidR="002D02B7" w:rsidRDefault="00A75C9F" w:rsidP="00E343D5">
      <w:pPr>
        <w:pStyle w:val="Caption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2</w:t>
        </w:r>
      </w:fldSimple>
      <w:bookmarkEnd w:id="5"/>
      <w:r w:rsidR="00E343D5">
        <w:t>. ábra</w:t>
      </w:r>
      <w:bookmarkEnd w:id="6"/>
      <w:r w:rsidR="00E343D5">
        <w:t xml:space="preserve">: </w:t>
      </w:r>
      <w:r w:rsidR="00E343D5">
        <w:rPr>
          <w:noProof/>
        </w:rPr>
        <w:t>Autóversenyzés a kommentátor szövegének feliratával</w:t>
      </w:r>
      <w:bookmarkEnd w:id="7"/>
    </w:p>
    <w:p w14:paraId="39EE43CA" w14:textId="77777777" w:rsidR="003D5480" w:rsidRDefault="003D5480" w:rsidP="003D5480">
      <w:r>
        <w:t>Már csak a fentebb említett két probléma kapcsán is érdemes elgondolkodnunk a felirat pozíciójának optimalizálásán, dinamikus igazításán</w:t>
      </w:r>
      <w:r w:rsidR="00C77111">
        <w:t>. Mivel figyelmemet felkeltette a</w:t>
      </w:r>
      <w:r w:rsidR="0094053F">
        <w:t>z</w:t>
      </w:r>
      <w:r w:rsidR="00C77111">
        <w:t xml:space="preserve"> ismertetett problematika, ezért diplomamunkámmal mélyebben is elkezdtem foglalkozni a feladattal és megoldási lehetőségeivel.</w:t>
      </w:r>
    </w:p>
    <w:p w14:paraId="04AB7121" w14:textId="77777777" w:rsidR="003D5480" w:rsidRDefault="00831299" w:rsidP="00831299">
      <w:pPr>
        <w:pStyle w:val="Heading2"/>
      </w:pPr>
      <w:bookmarkStart w:id="8" w:name="_Ref24968442"/>
      <w:bookmarkStart w:id="9" w:name="_Ref24982796"/>
      <w:bookmarkStart w:id="10" w:name="_Toc26966203"/>
      <w:r>
        <w:t xml:space="preserve">A </w:t>
      </w:r>
      <w:r w:rsidR="00F17390">
        <w:t xml:space="preserve">témakör </w:t>
      </w:r>
      <w:r w:rsidR="007B61FD">
        <w:t>ismertetése</w:t>
      </w:r>
      <w:bookmarkEnd w:id="8"/>
      <w:bookmarkEnd w:id="9"/>
      <w:bookmarkEnd w:id="10"/>
    </w:p>
    <w:p w14:paraId="401FC32C" w14:textId="77777777" w:rsidR="00F17390" w:rsidRDefault="0094053F" w:rsidP="00F17390">
      <w:r>
        <w:t>A videó és film feliratozás problémakör nagyon sokrétű</w:t>
      </w:r>
      <w:r w:rsidR="002537A2">
        <w:t>, melyet több részfeladatra tudunk bontani</w:t>
      </w:r>
      <w:r>
        <w:t xml:space="preserve">. </w:t>
      </w:r>
      <w:r w:rsidR="00833995">
        <w:t>A legfontosabb</w:t>
      </w:r>
      <w:r w:rsidR="002A13EC">
        <w:t xml:space="preserve"> lényegi</w:t>
      </w:r>
      <w:r w:rsidR="00833995">
        <w:t xml:space="preserve"> </w:t>
      </w:r>
      <w:r w:rsidR="002537A2">
        <w:t>elem</w:t>
      </w:r>
      <w:r w:rsidR="00833995">
        <w:t xml:space="preserve"> egyértelműen a </w:t>
      </w:r>
      <w:r w:rsidR="00833995" w:rsidRPr="00EA1D45">
        <w:rPr>
          <w:b/>
          <w:bCs/>
          <w:i/>
          <w:iCs/>
        </w:rPr>
        <w:t>felirat</w:t>
      </w:r>
      <w:r w:rsidR="00833995" w:rsidRPr="00EA1D45">
        <w:rPr>
          <w:b/>
          <w:bCs/>
        </w:rPr>
        <w:t xml:space="preserve"> </w:t>
      </w:r>
      <w:r w:rsidR="00833995" w:rsidRPr="00EA1D45">
        <w:rPr>
          <w:b/>
          <w:bCs/>
          <w:i/>
          <w:iCs/>
        </w:rPr>
        <w:t>szövegi tartalma</w:t>
      </w:r>
      <w:r w:rsidR="00833995">
        <w:t xml:space="preserve">. Ezután jön a </w:t>
      </w:r>
      <w:r w:rsidR="002537A2" w:rsidRPr="00EA1D45">
        <w:rPr>
          <w:b/>
          <w:bCs/>
          <w:i/>
          <w:iCs/>
        </w:rPr>
        <w:t>szövegezés</w:t>
      </w:r>
      <w:r w:rsidR="00833995" w:rsidRPr="00EA1D45">
        <w:rPr>
          <w:b/>
          <w:bCs/>
        </w:rPr>
        <w:t xml:space="preserve"> </w:t>
      </w:r>
      <w:r w:rsidR="00833995" w:rsidRPr="00EA1D45">
        <w:rPr>
          <w:b/>
          <w:bCs/>
          <w:i/>
          <w:iCs/>
        </w:rPr>
        <w:t>pontos időzítése</w:t>
      </w:r>
      <w:r w:rsidR="00833995">
        <w:t xml:space="preserve"> és igazítása </w:t>
      </w:r>
      <w:r w:rsidR="002537A2">
        <w:t xml:space="preserve">a hangsávhoz, majd </w:t>
      </w:r>
      <w:r w:rsidR="002537A2" w:rsidRPr="00EA1D45">
        <w:rPr>
          <w:b/>
          <w:bCs/>
          <w:i/>
          <w:iCs/>
        </w:rPr>
        <w:t>pozícionálás</w:t>
      </w:r>
      <w:r w:rsidR="002537A2">
        <w:t xml:space="preserve"> a videón megfelelő vizuális megjelenéssel. Ezek közül diplomamunkám a megfelelő pozícionálással foglalkozik</w:t>
      </w:r>
      <w:r w:rsidR="00F17390">
        <w:t xml:space="preserve"> széleskörűbben, de különböző részletességgel a másik két </w:t>
      </w:r>
      <w:r w:rsidR="00F17390">
        <w:lastRenderedPageBreak/>
        <w:t>feladatkörre is kitérek.</w:t>
      </w:r>
      <w:r w:rsidR="00FD3FFD">
        <w:t xml:space="preserve"> Viszont a részfeladatok előtt érdemes megismerni a különböző felirattípusokat.</w:t>
      </w:r>
    </w:p>
    <w:p w14:paraId="1D8F5411" w14:textId="77777777" w:rsidR="00FD3FFD" w:rsidRDefault="00FD3FFD" w:rsidP="00FD3FFD">
      <w:pPr>
        <w:pStyle w:val="Heading3"/>
      </w:pPr>
      <w:bookmarkStart w:id="11" w:name="_Toc26966204"/>
      <w:r>
        <w:t>Felirattípusok</w:t>
      </w:r>
      <w:bookmarkEnd w:id="11"/>
    </w:p>
    <w:p w14:paraId="1E98C4ED" w14:textId="756D595D" w:rsidR="007B61FD" w:rsidRDefault="007374B6" w:rsidP="004F7659">
      <w:r>
        <w:t xml:space="preserve">A magyar nyelv kevésbé tesz különbséget az angol </w:t>
      </w:r>
      <w:r w:rsidRPr="007374B6">
        <w:rPr>
          <w:i/>
          <w:iCs/>
          <w:lang w:val="en-US"/>
        </w:rPr>
        <w:t>caption</w:t>
      </w:r>
      <w:r>
        <w:t xml:space="preserve"> és </w:t>
      </w:r>
      <w:r w:rsidRPr="007374B6">
        <w:rPr>
          <w:i/>
          <w:iCs/>
          <w:lang w:val="en-US"/>
        </w:rPr>
        <w:t>subtit</w:t>
      </w:r>
      <w:r>
        <w:rPr>
          <w:i/>
          <w:iCs/>
          <w:lang w:val="en-US"/>
        </w:rPr>
        <w:t>le</w:t>
      </w:r>
      <w:r>
        <w:t xml:space="preserve"> szavak jelentése között, hisz mindkettőre a felirat szót használjuk, holott a két szó jelentése eltérő idegen nyelven</w:t>
      </w:r>
      <w:r w:rsidR="00C165E0">
        <w:t xml:space="preserve"> </w:t>
      </w:r>
      <w:r w:rsidR="004F7659">
        <w:fldChar w:fldCharType="begin"/>
      </w:r>
      <w:r w:rsidR="004F7659">
        <w:instrText xml:space="preserve"> REF _Ref24201576 \n \h </w:instrText>
      </w:r>
      <w:r w:rsidR="004F7659">
        <w:fldChar w:fldCharType="separate"/>
      </w:r>
      <w:r w:rsidR="00F76BE9">
        <w:t>[2]</w:t>
      </w:r>
      <w:r w:rsidR="004F7659">
        <w:fldChar w:fldCharType="end"/>
      </w:r>
      <w:r>
        <w:t xml:space="preserve">. A </w:t>
      </w:r>
      <w:r w:rsidRPr="00BF1859">
        <w:rPr>
          <w:i/>
          <w:iCs/>
          <w:lang w:val="en-US"/>
        </w:rPr>
        <w:t>caption</w:t>
      </w:r>
      <w:r>
        <w:t xml:space="preserve"> szó </w:t>
      </w:r>
      <w:r w:rsidR="00F058D1">
        <w:t xml:space="preserve">általában </w:t>
      </w:r>
      <w:r>
        <w:t>süket és nagyothall</w:t>
      </w:r>
      <w:r w:rsidR="00C165E0">
        <w:t>ó</w:t>
      </w:r>
      <w:r>
        <w:t xml:space="preserve">k számára </w:t>
      </w:r>
      <w:r w:rsidR="00BF1859">
        <w:t>készített</w:t>
      </w:r>
      <w:r w:rsidR="00F058D1">
        <w:t>, a videó nyelvével azonos</w:t>
      </w:r>
      <w:r w:rsidR="00BF1859">
        <w:t xml:space="preserve"> feliratot takar</w:t>
      </w:r>
      <w:r w:rsidR="00F058D1">
        <w:t>.</w:t>
      </w:r>
      <w:r w:rsidR="00BF1859">
        <w:t xml:space="preserve"> </w:t>
      </w:r>
      <w:r w:rsidR="00F058D1">
        <w:t>A</w:t>
      </w:r>
      <w:r w:rsidR="00BF1859">
        <w:t xml:space="preserve"> </w:t>
      </w:r>
      <w:r w:rsidR="00BF1859" w:rsidRPr="00BF1859">
        <w:rPr>
          <w:i/>
          <w:iCs/>
          <w:lang w:val="en-US"/>
        </w:rPr>
        <w:t>subtitle</w:t>
      </w:r>
      <w:r w:rsidR="00BF1859">
        <w:t xml:space="preserve"> pedig a feliratba ágyazott fordítást teszi lehetővé. Tehát a </w:t>
      </w:r>
      <w:r w:rsidR="00BF1859" w:rsidRPr="00BF1859">
        <w:rPr>
          <w:i/>
          <w:iCs/>
          <w:lang w:val="en-US"/>
        </w:rPr>
        <w:t>subtitle</w:t>
      </w:r>
      <w:r w:rsidR="00BF1859">
        <w:rPr>
          <w:i/>
          <w:iCs/>
        </w:rPr>
        <w:t xml:space="preserve"> </w:t>
      </w:r>
      <w:r w:rsidR="00BF1859">
        <w:t xml:space="preserve">elsősorban nem hallássérülteknek készül, ezért </w:t>
      </w:r>
      <w:r w:rsidR="00F058D1">
        <w:t xml:space="preserve">sokszor </w:t>
      </w:r>
      <w:r w:rsidR="00BF1859">
        <w:t>nem találhatok meg benne hangutánzó szavak, vagy nem emberi hangok</w:t>
      </w:r>
      <w:r>
        <w:t xml:space="preserve"> </w:t>
      </w:r>
      <w:r w:rsidR="00BF1859">
        <w:t xml:space="preserve">feltüntetései. A </w:t>
      </w:r>
      <w:r w:rsidR="00BF1859" w:rsidRPr="00BF1859">
        <w:rPr>
          <w:i/>
          <w:iCs/>
          <w:lang w:val="en-US"/>
        </w:rPr>
        <w:t>caption</w:t>
      </w:r>
      <w:r w:rsidR="00BF1859">
        <w:t xml:space="preserve"> pedig a videó eredeti nyelvén érhető el és hangleíró szavakat és kifejezéseket </w:t>
      </w:r>
      <w:r w:rsidR="00F058D1">
        <w:t>minőségtől függően tartalmazza</w:t>
      </w:r>
      <w:r w:rsidR="00BF1859">
        <w:t xml:space="preserve">. Mivel én elsősorban a felirat elhelyezésével foglalkozom, ezért az én szempontomból neutrális, hogy </w:t>
      </w:r>
      <w:r w:rsidR="00BF1859" w:rsidRPr="00BF1859">
        <w:rPr>
          <w:i/>
          <w:iCs/>
          <w:lang w:val="en-US"/>
        </w:rPr>
        <w:t>caption</w:t>
      </w:r>
      <w:r w:rsidR="00BF1859">
        <w:t>-</w:t>
      </w:r>
      <w:proofErr w:type="spellStart"/>
      <w:r w:rsidR="00BF1859">
        <w:t>nel</w:t>
      </w:r>
      <w:proofErr w:type="spellEnd"/>
      <w:r w:rsidR="00BF1859">
        <w:t xml:space="preserve">, vagy </w:t>
      </w:r>
      <w:r w:rsidR="00BF1859" w:rsidRPr="00BF1859">
        <w:rPr>
          <w:i/>
          <w:iCs/>
          <w:lang w:val="en-US"/>
        </w:rPr>
        <w:t>subtitle</w:t>
      </w:r>
      <w:r w:rsidR="00BF1859">
        <w:t>-lel kell dolgoznom</w:t>
      </w:r>
      <w:r w:rsidR="004F7659">
        <w:t>,</w:t>
      </w:r>
      <w:r w:rsidR="007B61FD">
        <w:t xml:space="preserve"> ezért a két kifejezést dolgozatomban én is szinonimaként használom (akárcsak a magyar nyelv).</w:t>
      </w:r>
    </w:p>
    <w:p w14:paraId="65C78D24" w14:textId="21F5D5D2" w:rsidR="00BF1859" w:rsidRDefault="004F7659" w:rsidP="004F7659">
      <w:r>
        <w:t xml:space="preserve"> </w:t>
      </w:r>
      <w:r w:rsidR="007B61FD">
        <w:t>A</w:t>
      </w:r>
      <w:r>
        <w:t>z angol szakirodalom megkülönböztet két másik felirat típust is</w:t>
      </w:r>
      <w:r w:rsidR="005371FB">
        <w:t>.</w:t>
      </w:r>
      <w:r>
        <w:t xml:space="preserve"> </w:t>
      </w:r>
      <w:r w:rsidR="005371FB">
        <w:t>A</w:t>
      </w:r>
      <w:r>
        <w:t xml:space="preserve">z </w:t>
      </w:r>
      <w:r w:rsidRPr="00BF1859">
        <w:rPr>
          <w:i/>
          <w:iCs/>
          <w:lang w:val="en-US"/>
        </w:rPr>
        <w:t>open</w:t>
      </w:r>
      <w:r>
        <w:rPr>
          <w:i/>
          <w:iCs/>
        </w:rPr>
        <w:t xml:space="preserve"> </w:t>
      </w:r>
      <w:r>
        <w:t xml:space="preserve">és a </w:t>
      </w:r>
      <w:r w:rsidRPr="00BF1859">
        <w:rPr>
          <w:i/>
          <w:iCs/>
          <w:lang w:val="en-US"/>
        </w:rPr>
        <w:t>closed</w:t>
      </w:r>
      <w:r>
        <w:rPr>
          <w:i/>
          <w:iCs/>
        </w:rPr>
        <w:t xml:space="preserve"> </w:t>
      </w:r>
      <w:r w:rsidRPr="00BF1859">
        <w:rPr>
          <w:i/>
          <w:iCs/>
          <w:lang w:val="en-US"/>
        </w:rPr>
        <w:t>captioning</w:t>
      </w:r>
      <w:r>
        <w:t xml:space="preserve">-et. </w:t>
      </w:r>
      <w:r>
        <w:rPr>
          <w:i/>
          <w:iCs/>
        </w:rPr>
        <w:t xml:space="preserve">Open </w:t>
      </w:r>
      <w:r w:rsidRPr="00C806D2">
        <w:rPr>
          <w:i/>
          <w:iCs/>
          <w:lang w:val="en-US"/>
        </w:rPr>
        <w:t>captioning</w:t>
      </w:r>
      <w:r>
        <w:rPr>
          <w:i/>
          <w:iCs/>
        </w:rPr>
        <w:t xml:space="preserve"> </w:t>
      </w:r>
      <w:r w:rsidR="00FA644D">
        <w:rPr>
          <w:i/>
          <w:iCs/>
        </w:rPr>
        <w:t xml:space="preserve">(OC) </w:t>
      </w:r>
      <w:r>
        <w:t>esetén a felirat kikapcsolására nincs lehetőség, az a videóba égetve jelenik meg a kép részeként</w:t>
      </w:r>
      <w:r w:rsidR="007B61FD">
        <w:t>.</w:t>
      </w:r>
      <w:r>
        <w:t xml:space="preserve"> </w:t>
      </w:r>
      <w:r w:rsidR="007B61FD">
        <w:t xml:space="preserve">A </w:t>
      </w:r>
      <w:r w:rsidR="007B61FD" w:rsidRPr="00C806D2">
        <w:rPr>
          <w:i/>
          <w:iCs/>
          <w:lang w:val="en-US"/>
        </w:rPr>
        <w:t>closed</w:t>
      </w:r>
      <w:r w:rsidR="007B61FD">
        <w:rPr>
          <w:i/>
          <w:iCs/>
        </w:rPr>
        <w:t xml:space="preserve"> </w:t>
      </w:r>
      <w:r w:rsidR="007B61FD" w:rsidRPr="00C806D2">
        <w:rPr>
          <w:i/>
          <w:iCs/>
          <w:lang w:val="en-US"/>
        </w:rPr>
        <w:t>captioning</w:t>
      </w:r>
      <w:r w:rsidR="00FA644D">
        <w:rPr>
          <w:i/>
          <w:iCs/>
          <w:lang w:val="en-US"/>
        </w:rPr>
        <w:t xml:space="preserve"> (CC)</w:t>
      </w:r>
      <w:r w:rsidR="007B61FD">
        <w:t xml:space="preserve"> pedig opcionális és a néző által aktivált feliratot takar </w:t>
      </w:r>
      <w:r w:rsidR="007B61FD">
        <w:fldChar w:fldCharType="begin"/>
      </w:r>
      <w:r w:rsidR="007B61FD">
        <w:instrText xml:space="preserve"> REF _Ref24201576 \n \h </w:instrText>
      </w:r>
      <w:r w:rsidR="007B61FD">
        <w:fldChar w:fldCharType="separate"/>
      </w:r>
      <w:r w:rsidR="00F76BE9">
        <w:t>[2]</w:t>
      </w:r>
      <w:r w:rsidR="007B61FD">
        <w:fldChar w:fldCharType="end"/>
      </w:r>
      <w:r w:rsidR="00B614D3">
        <w:t xml:space="preserve"> </w:t>
      </w:r>
      <w:r w:rsidR="00B614D3">
        <w:fldChar w:fldCharType="begin"/>
      </w:r>
      <w:r w:rsidR="00B614D3">
        <w:instrText xml:space="preserve"> REF _Ref24981926 \n \h </w:instrText>
      </w:r>
      <w:r w:rsidR="00B614D3">
        <w:fldChar w:fldCharType="separate"/>
      </w:r>
      <w:r w:rsidR="00F76BE9">
        <w:t>[3]</w:t>
      </w:r>
      <w:r w:rsidR="00B614D3">
        <w:fldChar w:fldCharType="end"/>
      </w:r>
      <w:r w:rsidR="007B61FD">
        <w:t xml:space="preserve">. Mind a két típusnak vannak előnyei és hátrányai, melyek munkám szempontjából is </w:t>
      </w:r>
      <w:r w:rsidR="000D2142">
        <w:t xml:space="preserve">igen </w:t>
      </w:r>
      <w:r w:rsidR="007B61FD">
        <w:t>fontosak, ezért ezeket egy táblázatban foglaltam össze</w:t>
      </w:r>
      <w:r w:rsidR="00FA644D">
        <w:t xml:space="preserve"> (</w:t>
      </w:r>
      <w:r w:rsidR="00FA644D">
        <w:fldChar w:fldCharType="begin"/>
      </w:r>
      <w:r w:rsidR="00FA644D">
        <w:instrText xml:space="preserve"> REF _Ref24208017 \h </w:instrText>
      </w:r>
      <w:r w:rsidR="00FA644D"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1</w:t>
      </w:r>
      <w:r w:rsidR="00F76BE9">
        <w:t>. táblázat</w:t>
      </w:r>
      <w:r w:rsidR="00FA644D">
        <w:fldChar w:fldCharType="end"/>
      </w:r>
      <w:r w:rsidR="00FA644D">
        <w:t>)</w:t>
      </w:r>
      <w:r w:rsidR="007B61FD">
        <w:t>.</w:t>
      </w:r>
    </w:p>
    <w:tbl>
      <w:tblPr>
        <w:tblStyle w:val="GridTable7ColourfulAccent1"/>
        <w:tblW w:w="0" w:type="auto"/>
        <w:tblLook w:val="04A0" w:firstRow="1" w:lastRow="0" w:firstColumn="1" w:lastColumn="0" w:noHBand="0" w:noVBand="1"/>
      </w:tblPr>
      <w:tblGrid>
        <w:gridCol w:w="1610"/>
        <w:gridCol w:w="3369"/>
        <w:gridCol w:w="3525"/>
      </w:tblGrid>
      <w:tr w:rsidR="00395CB0" w:rsidRPr="00395CB0" w14:paraId="11C42C06" w14:textId="77777777" w:rsidTr="00690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76" w:type="dxa"/>
            <w:vAlign w:val="center"/>
          </w:tcPr>
          <w:p w14:paraId="337E7E23" w14:textId="77777777" w:rsidR="007B61FD" w:rsidRPr="00395CB0" w:rsidRDefault="007B61FD" w:rsidP="00690144">
            <w:pPr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3386" w:type="dxa"/>
          </w:tcPr>
          <w:p w14:paraId="16B9D950" w14:textId="77777777" w:rsidR="007B61FD" w:rsidRPr="00395CB0" w:rsidRDefault="008052D7" w:rsidP="004F76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Open Captioning</w:t>
            </w:r>
          </w:p>
        </w:tc>
        <w:tc>
          <w:tcPr>
            <w:tcW w:w="3542" w:type="dxa"/>
          </w:tcPr>
          <w:p w14:paraId="72D2884F" w14:textId="77777777" w:rsidR="007B61FD" w:rsidRPr="00395CB0" w:rsidRDefault="008052D7" w:rsidP="004F76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  <w:lang w:val="en-US"/>
              </w:rPr>
              <w:t>Closed</w:t>
            </w:r>
            <w:r w:rsidRPr="00395CB0">
              <w:rPr>
                <w:color w:val="000000" w:themeColor="text1"/>
              </w:rPr>
              <w:t xml:space="preserve"> Captioning</w:t>
            </w:r>
          </w:p>
        </w:tc>
      </w:tr>
      <w:tr w:rsidR="00395CB0" w:rsidRPr="00395CB0" w14:paraId="0C32E982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2DD99642" w14:textId="77777777" w:rsidR="007B61FD" w:rsidRPr="00395CB0" w:rsidRDefault="008A4C14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Használat, aktiválás</w:t>
            </w:r>
          </w:p>
        </w:tc>
        <w:tc>
          <w:tcPr>
            <w:tcW w:w="3386" w:type="dxa"/>
          </w:tcPr>
          <w:p w14:paraId="0F661EAC" w14:textId="77777777" w:rsidR="007B61FD" w:rsidRPr="00395CB0" w:rsidRDefault="008A4C14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A hozzá nem értő felhasználónak nem kell külön bekapcsolnia</w:t>
            </w:r>
            <w:r w:rsidR="008052D7" w:rsidRPr="00395CB0">
              <w:rPr>
                <w:color w:val="000000" w:themeColor="text1"/>
              </w:rPr>
              <w:t>, de kikapcsolni sem lehet.</w:t>
            </w:r>
            <w:r w:rsidRPr="00395CB0">
              <w:rPr>
                <w:color w:val="000000" w:themeColor="text1"/>
              </w:rPr>
              <w:t xml:space="preserve"> </w:t>
            </w:r>
          </w:p>
        </w:tc>
        <w:tc>
          <w:tcPr>
            <w:tcW w:w="3542" w:type="dxa"/>
          </w:tcPr>
          <w:p w14:paraId="5BB364E7" w14:textId="77777777" w:rsidR="007B61FD" w:rsidRPr="00395CB0" w:rsidRDefault="008052D7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Ki-be kapcsolható, </w:t>
            </w:r>
            <w:r w:rsidR="00690144" w:rsidRPr="00395CB0">
              <w:rPr>
                <w:color w:val="000000" w:themeColor="text1"/>
              </w:rPr>
              <w:t>de</w:t>
            </w:r>
            <w:r w:rsidRPr="00395CB0">
              <w:rPr>
                <w:color w:val="000000" w:themeColor="text1"/>
              </w:rPr>
              <w:t xml:space="preserve"> minimális </w:t>
            </w:r>
            <w:r w:rsidR="00FA644D" w:rsidRPr="00395CB0">
              <w:rPr>
                <w:color w:val="000000" w:themeColor="text1"/>
              </w:rPr>
              <w:t>hozzáértés</w:t>
            </w:r>
            <w:r w:rsidRPr="00395CB0">
              <w:rPr>
                <w:color w:val="000000" w:themeColor="text1"/>
              </w:rPr>
              <w:t xml:space="preserve"> szükséges hozzá</w:t>
            </w:r>
            <w:r w:rsidR="00FA644D" w:rsidRPr="00395CB0">
              <w:rPr>
                <w:color w:val="000000" w:themeColor="text1"/>
              </w:rPr>
              <w:t>, mely televíziónként és lejátszónként változhat.</w:t>
            </w:r>
          </w:p>
        </w:tc>
      </w:tr>
      <w:tr w:rsidR="00395CB0" w:rsidRPr="00395CB0" w14:paraId="5675B392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1834CFCF" w14:textId="77777777" w:rsidR="007B61FD" w:rsidRPr="00395CB0" w:rsidRDefault="007B61FD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Időzítés</w:t>
            </w:r>
          </w:p>
        </w:tc>
        <w:tc>
          <w:tcPr>
            <w:tcW w:w="3386" w:type="dxa"/>
          </w:tcPr>
          <w:p w14:paraId="3D14F8CA" w14:textId="77777777" w:rsidR="007B61FD" w:rsidRPr="00395CB0" w:rsidRDefault="008A4C14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Mindig együtt mozog a hanggal</w:t>
            </w:r>
            <w:r w:rsidR="008052D7" w:rsidRPr="00395CB0">
              <w:rPr>
                <w:color w:val="000000" w:themeColor="text1"/>
              </w:rPr>
              <w:t>, ezért nem fordul elő aszinkronitás.</w:t>
            </w:r>
          </w:p>
        </w:tc>
        <w:tc>
          <w:tcPr>
            <w:tcW w:w="3542" w:type="dxa"/>
          </w:tcPr>
          <w:p w14:paraId="689926E3" w14:textId="77777777" w:rsidR="00C40B60" w:rsidRPr="00395CB0" w:rsidRDefault="008052D7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Gyakran elcsúszik a videó hangjától, de a sebesség lejátszás közben is állítható.</w:t>
            </w:r>
          </w:p>
        </w:tc>
      </w:tr>
      <w:tr w:rsidR="00395CB0" w:rsidRPr="00395CB0" w14:paraId="1270B6FD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7C76D176" w14:textId="77777777" w:rsidR="00C806D2" w:rsidRPr="00395CB0" w:rsidRDefault="008A4C14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Pozíció</w:t>
            </w:r>
          </w:p>
        </w:tc>
        <w:tc>
          <w:tcPr>
            <w:tcW w:w="3386" w:type="dxa"/>
          </w:tcPr>
          <w:p w14:paraId="754E8B82" w14:textId="77777777" w:rsidR="00C806D2" w:rsidRPr="00395CB0" w:rsidRDefault="008052D7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Készítésnél a videón belül bárhova mozgatható, ezért </w:t>
            </w:r>
            <w:r w:rsidRPr="00395CB0">
              <w:rPr>
                <w:color w:val="000000" w:themeColor="text1"/>
              </w:rPr>
              <w:lastRenderedPageBreak/>
              <w:t>beállítható úgy, hogy ne takarjon ki lényeges tartalmat.</w:t>
            </w:r>
          </w:p>
        </w:tc>
        <w:tc>
          <w:tcPr>
            <w:tcW w:w="3542" w:type="dxa"/>
          </w:tcPr>
          <w:p w14:paraId="614AECF1" w14:textId="77777777" w:rsidR="00C806D2" w:rsidRPr="00395CB0" w:rsidRDefault="008A4C14" w:rsidP="00C806D2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lastRenderedPageBreak/>
              <w:t>Alaphelyzetben (közép alul)</w:t>
            </w:r>
            <w:r w:rsidR="008052D7" w:rsidRPr="00395CB0">
              <w:rPr>
                <w:color w:val="000000" w:themeColor="text1"/>
              </w:rPr>
              <w:t xml:space="preserve"> zavaró lehet. Pozíciója csak minimálisan testreszabható, </w:t>
            </w:r>
            <w:r w:rsidR="008052D7" w:rsidRPr="00395CB0">
              <w:rPr>
                <w:color w:val="000000" w:themeColor="text1"/>
              </w:rPr>
              <w:lastRenderedPageBreak/>
              <w:t>melyet a médialejátszónak kell támogatnia.</w:t>
            </w:r>
          </w:p>
        </w:tc>
      </w:tr>
      <w:tr w:rsidR="00395CB0" w:rsidRPr="00395CB0" w14:paraId="432C610D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0928CECC" w14:textId="77777777" w:rsidR="008052D7" w:rsidRPr="00395CB0" w:rsidRDefault="008052D7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lastRenderedPageBreak/>
              <w:t>Tárolás</w:t>
            </w:r>
          </w:p>
        </w:tc>
        <w:tc>
          <w:tcPr>
            <w:tcW w:w="3386" w:type="dxa"/>
          </w:tcPr>
          <w:p w14:paraId="7D921523" w14:textId="77777777" w:rsidR="008052D7" w:rsidRPr="00395CB0" w:rsidRDefault="008052D7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Nem kell külön tárolni, mozgatni.</w:t>
            </w:r>
          </w:p>
        </w:tc>
        <w:tc>
          <w:tcPr>
            <w:tcW w:w="3542" w:type="dxa"/>
          </w:tcPr>
          <w:p w14:paraId="6841E649" w14:textId="77777777" w:rsidR="008052D7" w:rsidRPr="00395CB0" w:rsidRDefault="008052D7" w:rsidP="00C806D2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Külön tárolás</w:t>
            </w:r>
            <w:r w:rsidR="00690144" w:rsidRPr="00395CB0">
              <w:rPr>
                <w:color w:val="000000" w:themeColor="text1"/>
              </w:rPr>
              <w:t xml:space="preserve"> és fájlformátum szükséges. </w:t>
            </w:r>
          </w:p>
        </w:tc>
      </w:tr>
      <w:tr w:rsidR="00395CB0" w:rsidRPr="00395CB0" w14:paraId="29770C9D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18940418" w14:textId="77777777" w:rsidR="008052D7" w:rsidRPr="00395CB0" w:rsidRDefault="008052D7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Cserélhetőség</w:t>
            </w:r>
          </w:p>
        </w:tc>
        <w:tc>
          <w:tcPr>
            <w:tcW w:w="3386" w:type="dxa"/>
          </w:tcPr>
          <w:p w14:paraId="016DD46E" w14:textId="77777777" w:rsidR="008052D7" w:rsidRPr="00395CB0" w:rsidRDefault="00690144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Nem cserélhető más nyelvre, de </w:t>
            </w:r>
            <w:r w:rsidR="005371FB" w:rsidRPr="00395CB0">
              <w:rPr>
                <w:color w:val="000000" w:themeColor="text1"/>
              </w:rPr>
              <w:t xml:space="preserve">mellette alkalmazható </w:t>
            </w:r>
            <w:r w:rsidRPr="00395CB0">
              <w:rPr>
                <w:color w:val="000000" w:themeColor="text1"/>
                <w:lang w:val="en-US"/>
              </w:rPr>
              <w:t>close</w:t>
            </w:r>
            <w:r w:rsidRPr="00395CB0">
              <w:rPr>
                <w:color w:val="000000" w:themeColor="text1"/>
              </w:rPr>
              <w:t xml:space="preserve"> </w:t>
            </w:r>
            <w:r w:rsidRPr="00395CB0">
              <w:rPr>
                <w:color w:val="000000" w:themeColor="text1"/>
                <w:lang w:val="en-US"/>
              </w:rPr>
              <w:t>caption</w:t>
            </w:r>
            <w:r w:rsidR="005371FB" w:rsidRPr="00395CB0">
              <w:rPr>
                <w:color w:val="000000" w:themeColor="text1"/>
                <w:lang w:val="en-US"/>
              </w:rPr>
              <w:t>.</w:t>
            </w:r>
            <w:r w:rsidRPr="00395CB0">
              <w:rPr>
                <w:color w:val="000000" w:themeColor="text1"/>
              </w:rPr>
              <w:t xml:space="preserve"> </w:t>
            </w:r>
            <w:r w:rsidR="005371FB" w:rsidRPr="00395CB0">
              <w:rPr>
                <w:color w:val="000000" w:themeColor="text1"/>
              </w:rPr>
              <w:t>V</w:t>
            </w:r>
            <w:r w:rsidRPr="00395CB0">
              <w:rPr>
                <w:color w:val="000000" w:themeColor="text1"/>
              </w:rPr>
              <w:t>iszont ez nagyban rontja a felhasználói élményt.</w:t>
            </w:r>
          </w:p>
        </w:tc>
        <w:tc>
          <w:tcPr>
            <w:tcW w:w="3542" w:type="dxa"/>
          </w:tcPr>
          <w:p w14:paraId="6D7B2CEA" w14:textId="77777777" w:rsidR="008052D7" w:rsidRPr="00395CB0" w:rsidRDefault="00690144" w:rsidP="00C806D2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Könnyen leváltható egy másik nyelvű verzióra.</w:t>
            </w:r>
          </w:p>
        </w:tc>
      </w:tr>
      <w:tr w:rsidR="00395CB0" w:rsidRPr="00395CB0" w14:paraId="7CC4A642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572BAEF0" w14:textId="77777777" w:rsidR="00FA644D" w:rsidRPr="00395CB0" w:rsidRDefault="00FA644D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Fájlformátum, dekódolás</w:t>
            </w:r>
          </w:p>
        </w:tc>
        <w:tc>
          <w:tcPr>
            <w:tcW w:w="3386" w:type="dxa"/>
          </w:tcPr>
          <w:p w14:paraId="41E3071A" w14:textId="77777777" w:rsidR="00FA644D" w:rsidRPr="00395CB0" w:rsidRDefault="00FA644D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Nem szükséges külön dekóder hozzá</w:t>
            </w:r>
          </w:p>
        </w:tc>
        <w:tc>
          <w:tcPr>
            <w:tcW w:w="3542" w:type="dxa"/>
          </w:tcPr>
          <w:p w14:paraId="3D944916" w14:textId="77777777" w:rsidR="00FA644D" w:rsidRPr="00395CB0" w:rsidRDefault="00FA644D" w:rsidP="00C806D2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 w:themeColor="text1"/>
              </w:rPr>
            </w:pPr>
            <w:r w:rsidRPr="00395CB0">
              <w:rPr>
                <w:color w:val="000000" w:themeColor="text1"/>
              </w:rPr>
              <w:t>Különböző fájlformátumok: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srt</w:t>
            </w:r>
            <w:proofErr w:type="spellEnd"/>
            <w:proofErr w:type="gramStart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scc</w:t>
            </w:r>
            <w:proofErr w:type="spellEnd"/>
            <w:proofErr w:type="gram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ttml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dxfp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vtt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cap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ass</w:t>
            </w:r>
            <w:proofErr w:type="spellEnd"/>
            <w:r w:rsidRPr="00395CB0">
              <w:rPr>
                <w:color w:val="000000" w:themeColor="text1"/>
              </w:rPr>
              <w:t>, melyekhez különböző dekóder szükséges és a lejátszók különbözőket támogatnak.</w:t>
            </w:r>
            <w:r w:rsidRPr="00395CB0">
              <w:rPr>
                <w:i/>
                <w:iCs/>
                <w:color w:val="000000" w:themeColor="text1"/>
              </w:rPr>
              <w:t xml:space="preserve"> </w:t>
            </w:r>
          </w:p>
        </w:tc>
      </w:tr>
    </w:tbl>
    <w:bookmarkStart w:id="12" w:name="_Ref24208017"/>
    <w:p w14:paraId="1F2B26F1" w14:textId="6057553A" w:rsidR="007B61FD" w:rsidRPr="007B61FD" w:rsidRDefault="00C806D2" w:rsidP="00C806D2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F76BE9">
        <w:rPr>
          <w:noProof/>
        </w:rPr>
        <w:t>1</w:t>
      </w:r>
      <w:r>
        <w:fldChar w:fldCharType="end"/>
      </w:r>
      <w:r>
        <w:t>.</w:t>
      </w:r>
      <w:fldSimple w:instr=" SEQ táblázat \* ARABIC \s 1 ">
        <w:r w:rsidR="00F76BE9">
          <w:rPr>
            <w:noProof/>
          </w:rPr>
          <w:t>1</w:t>
        </w:r>
      </w:fldSimple>
      <w:r>
        <w:t>. táblázat</w:t>
      </w:r>
      <w:bookmarkEnd w:id="12"/>
      <w:r>
        <w:t xml:space="preserve">: Open és </w:t>
      </w:r>
      <w:r w:rsidRPr="00C806D2">
        <w:rPr>
          <w:lang w:val="en-US"/>
        </w:rPr>
        <w:t>Closed</w:t>
      </w:r>
      <w:r>
        <w:t xml:space="preserve"> </w:t>
      </w:r>
      <w:r w:rsidRPr="00C806D2">
        <w:rPr>
          <w:lang w:val="en-US"/>
        </w:rPr>
        <w:t>Captioning</w:t>
      </w:r>
      <w:r>
        <w:t xml:space="preserve"> összehasonlítása</w:t>
      </w:r>
    </w:p>
    <w:p w14:paraId="5581B3DB" w14:textId="77777777" w:rsidR="00024681" w:rsidRDefault="000D2142" w:rsidP="000D2142">
      <w:pPr>
        <w:ind w:firstLine="0"/>
      </w:pPr>
      <w:r>
        <w:tab/>
        <w:t xml:space="preserve">Ahogy látható </w:t>
      </w:r>
      <w:r w:rsidR="0029266B">
        <w:t>(</w:t>
      </w:r>
      <w:r>
        <w:t>nevével ellentmondásos módon</w:t>
      </w:r>
      <w:r w:rsidR="0029266B">
        <w:t>)</w:t>
      </w:r>
      <w:r>
        <w:t xml:space="preserve"> a </w:t>
      </w:r>
      <w:proofErr w:type="spellStart"/>
      <w:r>
        <w:rPr>
          <w:i/>
          <w:iCs/>
        </w:rPr>
        <w:t>Closed</w:t>
      </w:r>
      <w:proofErr w:type="spellEnd"/>
      <w:r>
        <w:rPr>
          <w:i/>
          <w:iCs/>
        </w:rPr>
        <w:t xml:space="preserve"> Captioning</w:t>
      </w:r>
      <w:r>
        <w:t xml:space="preserve"> egy sokkal kötetlenebb feliratozási módot tesz lehetővé, ahol a szöveg szabadon módosítható, ki-be kapcsolható. Az én szempontomból viszont egy nagyon jelentős hátrány, hogy a legnépszerűbb felirat fájlformátumok nem támogatják a feliratszegmens pozícionálását</w:t>
      </w:r>
      <w:r w:rsidR="002933AB">
        <w:t xml:space="preserve">. </w:t>
      </w:r>
      <w:r w:rsidR="003E5D6A">
        <w:t xml:space="preserve">Egy feliratszegmensnek azt a </w:t>
      </w:r>
      <w:r w:rsidR="00024681">
        <w:t>felirat szövegrészt nevezzük, amely egy megadott intervallumon belül egyszerre jelenik meg</w:t>
      </w:r>
      <w:r w:rsidR="0029266B">
        <w:t xml:space="preserve"> a videón</w:t>
      </w:r>
      <w:r w:rsidR="00024681">
        <w:t>. Ez lehet egy mondat, vagy rövidebb kérdés</w:t>
      </w:r>
      <w:r w:rsidR="0029266B">
        <w:t>-</w:t>
      </w:r>
      <w:r w:rsidR="00024681">
        <w:t xml:space="preserve">válasz, de akár egy hosszabb félmondat is. </w:t>
      </w:r>
    </w:p>
    <w:p w14:paraId="6BDDBD43" w14:textId="429F0D19" w:rsidR="000D2142" w:rsidRDefault="00024681" w:rsidP="00024681">
      <w:pPr>
        <w:ind w:firstLine="0"/>
      </w:pPr>
      <w:r>
        <w:tab/>
      </w:r>
      <w:r w:rsidR="002933AB">
        <w:t>A médialejátszókban általában csak egy konstans pozíciót lehet megadni a felirat helyének, mely nem variálható. Tehát ha én feliratszegmens specifikusan szeretném változtatni a pozíciót, akkor vagy egy nagyon egyedi fájlformátumot kell alkalmaznom (</w:t>
      </w:r>
      <w:r w:rsidR="002933AB">
        <w:rPr>
          <w:i/>
          <w:iCs/>
        </w:rPr>
        <w:t>.</w:t>
      </w:r>
      <w:proofErr w:type="spellStart"/>
      <w:r w:rsidR="002933AB">
        <w:rPr>
          <w:i/>
          <w:iCs/>
        </w:rPr>
        <w:t>ass</w:t>
      </w:r>
      <w:proofErr w:type="spellEnd"/>
      <w:r w:rsidR="002933AB">
        <w:t xml:space="preserve">), vagy </w:t>
      </w:r>
      <w:r w:rsidR="002933AB">
        <w:rPr>
          <w:i/>
          <w:iCs/>
        </w:rPr>
        <w:t>Open</w:t>
      </w:r>
      <w:r w:rsidR="002933AB">
        <w:t xml:space="preserve"> </w:t>
      </w:r>
      <w:r w:rsidR="002933AB">
        <w:rPr>
          <w:i/>
          <w:iCs/>
        </w:rPr>
        <w:t xml:space="preserve">Captioning </w:t>
      </w:r>
      <w:r w:rsidR="002933AB">
        <w:t>feliratozási technikát használnom.</w:t>
      </w:r>
      <w:r w:rsidR="0029266B">
        <w:t xml:space="preserve"> Mivel </w:t>
      </w:r>
      <w:r w:rsidR="00454C44">
        <w:t xml:space="preserve">az. </w:t>
      </w:r>
      <w:proofErr w:type="spellStart"/>
      <w:r w:rsidR="00454C44">
        <w:t>ass</w:t>
      </w:r>
      <w:proofErr w:type="spellEnd"/>
      <w:r w:rsidR="0029266B">
        <w:rPr>
          <w:i/>
          <w:iCs/>
        </w:rPr>
        <w:t xml:space="preserve"> </w:t>
      </w:r>
      <w:r w:rsidR="0029266B">
        <w:t xml:space="preserve">formátumnak nagyon kicsi a támogatottsága, ezért az </w:t>
      </w:r>
      <w:r w:rsidR="0029266B">
        <w:rPr>
          <w:i/>
          <w:iCs/>
        </w:rPr>
        <w:t>Open Captioning</w:t>
      </w:r>
      <w:r w:rsidR="0029266B">
        <w:t xml:space="preserve"> megoldást részesítettem előnyben.</w:t>
      </w:r>
    </w:p>
    <w:p w14:paraId="34B291FA" w14:textId="77777777" w:rsidR="00FD3FFD" w:rsidRDefault="00FD3FFD" w:rsidP="00FD3FFD">
      <w:pPr>
        <w:pStyle w:val="Heading3"/>
      </w:pPr>
      <w:bookmarkStart w:id="13" w:name="_Ref26105947"/>
      <w:bookmarkStart w:id="14" w:name="_Toc26966205"/>
      <w:r>
        <w:t>Feliratozás folyamata</w:t>
      </w:r>
      <w:bookmarkEnd w:id="13"/>
      <w:bookmarkEnd w:id="14"/>
    </w:p>
    <w:p w14:paraId="4196E72E" w14:textId="3D3611CE" w:rsidR="00FD3FFD" w:rsidRPr="00FD3FFD" w:rsidRDefault="00FD3FFD" w:rsidP="00FD3FFD">
      <w:r>
        <w:t xml:space="preserve">A </w:t>
      </w:r>
      <w:r w:rsidRPr="00EA1D45">
        <w:rPr>
          <w:b/>
          <w:bCs/>
          <w:i/>
          <w:iCs/>
        </w:rPr>
        <w:t>felirat szövegi tartalma</w:t>
      </w:r>
      <w:r>
        <w:t xml:space="preserve"> különböző forrásból származhat. Napjainkban is gyakori, hogy a feliratozást dedikált ember végzi egy-egy élő videó közvetítése közben, </w:t>
      </w:r>
      <w:r>
        <w:lastRenderedPageBreak/>
        <w:t xml:space="preserve">vagy egy önkéntes jelölt lefordít filmeket feliratozott formában. Szerencsére már léteznek hatékony megoldások az automatikus generálására is. Ilyenkor gyakorlatilag egy </w:t>
      </w:r>
      <w:proofErr w:type="spellStart"/>
      <w:r w:rsidRPr="00BD6B5D">
        <w:rPr>
          <w:i/>
          <w:iCs/>
        </w:rPr>
        <w:t>speech</w:t>
      </w:r>
      <w:proofErr w:type="spellEnd"/>
      <w:r w:rsidRPr="00BD6B5D">
        <w:rPr>
          <w:i/>
          <w:iCs/>
        </w:rPr>
        <w:t>-</w:t>
      </w:r>
      <w:proofErr w:type="spellStart"/>
      <w:r w:rsidRPr="00BD6B5D">
        <w:rPr>
          <w:i/>
          <w:iCs/>
        </w:rPr>
        <w:t>to</w:t>
      </w:r>
      <w:proofErr w:type="spellEnd"/>
      <w:r w:rsidRPr="00BD6B5D">
        <w:rPr>
          <w:i/>
          <w:iCs/>
        </w:rPr>
        <w:t>-text</w:t>
      </w:r>
      <w:r>
        <w:t xml:space="preserve"> (élő beszéd szöveggé konvertálása) problematikáról van szó, melyeket mesterséges intelligencia algoritmusokkal már egész jól meg tudunk oldani. Rendelkezik ilyen szolgáltatással a Google </w:t>
      </w:r>
      <w:r>
        <w:fldChar w:fldCharType="begin"/>
      </w:r>
      <w:r>
        <w:instrText xml:space="preserve"> REF _Ref26096492 \n \h </w:instrText>
      </w:r>
      <w:r>
        <w:fldChar w:fldCharType="separate"/>
      </w:r>
      <w:r w:rsidR="00F76BE9">
        <w:t>[4]</w:t>
      </w:r>
      <w:r>
        <w:fldChar w:fldCharType="end"/>
      </w:r>
      <w:r>
        <w:t xml:space="preserve">, az Amazon </w:t>
      </w:r>
      <w:r>
        <w:fldChar w:fldCharType="begin"/>
      </w:r>
      <w:r>
        <w:instrText xml:space="preserve"> REF _Ref24126425 \n \h </w:instrText>
      </w:r>
      <w:r>
        <w:fldChar w:fldCharType="separate"/>
      </w:r>
      <w:r w:rsidR="00F76BE9">
        <w:t>[5]</w:t>
      </w:r>
      <w:r>
        <w:fldChar w:fldCharType="end"/>
      </w:r>
      <w:r>
        <w:t xml:space="preserve">, az IBM Watson </w:t>
      </w:r>
      <w:r>
        <w:fldChar w:fldCharType="begin"/>
      </w:r>
      <w:r>
        <w:instrText xml:space="preserve"> REF _Ref24126544 \n \h </w:instrText>
      </w:r>
      <w:r>
        <w:fldChar w:fldCharType="separate"/>
      </w:r>
      <w:r w:rsidR="00F76BE9">
        <w:t>[6]</w:t>
      </w:r>
      <w:r>
        <w:fldChar w:fldCharType="end"/>
      </w:r>
      <w:r>
        <w:t xml:space="preserve">, de ha szeretnénk találhatunk nyílt forráskodú lehetőségeket is </w:t>
      </w:r>
      <w:r>
        <w:fldChar w:fldCharType="begin"/>
      </w:r>
      <w:r>
        <w:instrText xml:space="preserve"> REF _Ref24126747 \n \h </w:instrText>
      </w:r>
      <w:r>
        <w:fldChar w:fldCharType="separate"/>
      </w:r>
      <w:r w:rsidR="00F76BE9">
        <w:t>[7]</w:t>
      </w:r>
      <w:r>
        <w:fldChar w:fldCharType="end"/>
      </w:r>
      <w:r>
        <w:t>.</w:t>
      </w:r>
    </w:p>
    <w:p w14:paraId="552FB4DD" w14:textId="330C18A5" w:rsidR="002933AB" w:rsidRPr="00EA1D45" w:rsidRDefault="002933AB" w:rsidP="00F17390">
      <w:r>
        <w:t xml:space="preserve">A </w:t>
      </w:r>
      <w:r w:rsidRPr="00EA1D45">
        <w:rPr>
          <w:b/>
          <w:bCs/>
          <w:i/>
          <w:iCs/>
        </w:rPr>
        <w:t>felirat időzítés</w:t>
      </w:r>
      <w:r>
        <w:rPr>
          <w:i/>
          <w:iCs/>
        </w:rPr>
        <w:t xml:space="preserve"> </w:t>
      </w:r>
      <w:r>
        <w:t xml:space="preserve">problematikára legkézenfekvőbb megoldás lenne az </w:t>
      </w:r>
      <w:r>
        <w:rPr>
          <w:i/>
          <w:iCs/>
        </w:rPr>
        <w:t>Open Captioning</w:t>
      </w:r>
      <w:r>
        <w:t xml:space="preserve"> használata, de ez jellegéből adódóan sok kompromisszumot rejt magában. </w:t>
      </w:r>
      <w:proofErr w:type="spellStart"/>
      <w:r>
        <w:rPr>
          <w:i/>
          <w:iCs/>
        </w:rPr>
        <w:t>Closed</w:t>
      </w:r>
      <w:proofErr w:type="spellEnd"/>
      <w:r>
        <w:rPr>
          <w:i/>
          <w:iCs/>
        </w:rPr>
        <w:t xml:space="preserve"> Captioning</w:t>
      </w:r>
      <w:r>
        <w:t xml:space="preserve"> esetén a feliratfájlformátumok, a médialejátszók sok</w:t>
      </w:r>
      <w:r w:rsidR="000E6458">
        <w:t>félesége</w:t>
      </w:r>
      <w:r>
        <w:t>, illetve a különböző videó kiterjesztések miatt a vetítés közbeni szöveg teljesen aszinkron módon tud mozogni a hanggal.</w:t>
      </w:r>
      <w:r w:rsidR="00334065">
        <w:t xml:space="preserve"> Egyes lejátszók (pl.: VLC </w:t>
      </w:r>
      <w:r w:rsidR="00334065">
        <w:fldChar w:fldCharType="begin"/>
      </w:r>
      <w:r w:rsidR="00334065">
        <w:instrText xml:space="preserve"> REF _Ref24287118 \n \h </w:instrText>
      </w:r>
      <w:r w:rsidR="00334065">
        <w:fldChar w:fldCharType="separate"/>
      </w:r>
      <w:r w:rsidR="00F76BE9">
        <w:t>[8]</w:t>
      </w:r>
      <w:r w:rsidR="00334065">
        <w:fldChar w:fldCharType="end"/>
      </w:r>
      <w:r w:rsidR="00334065">
        <w:t>) képesek a lejátszás közben is időben tolni a feliratozáson, amely nagy könnyebbséget jelent, de sokszor nem oldja meg teljesen a problémát.</w:t>
      </w:r>
      <w:r w:rsidR="007C7736">
        <w:t xml:space="preserve"> </w:t>
      </w:r>
      <w:r w:rsidR="00EA1D45">
        <w:t xml:space="preserve">Találhatunk olyan módszereket is, amelyek a mesterséges intelligencia előnyeit használják ki és egy adathalmaz alapján hálózatot tanítanak fel a problematikára </w:t>
      </w:r>
      <w:r w:rsidR="00EA1D45">
        <w:fldChar w:fldCharType="begin"/>
      </w:r>
      <w:r w:rsidR="00EA1D45">
        <w:instrText xml:space="preserve"> REF _Ref24318033 \n \h </w:instrText>
      </w:r>
      <w:r w:rsidR="00EA1D45">
        <w:fldChar w:fldCharType="separate"/>
      </w:r>
      <w:r w:rsidR="00F76BE9">
        <w:t>[9]</w:t>
      </w:r>
      <w:r w:rsidR="00EA1D45">
        <w:fldChar w:fldCharType="end"/>
      </w:r>
      <w:r w:rsidR="00EA1D45">
        <w:t>.</w:t>
      </w:r>
    </w:p>
    <w:p w14:paraId="223A645E" w14:textId="14D6B3C8" w:rsidR="004F7659" w:rsidRDefault="00EA1D45" w:rsidP="00F17390">
      <w:r>
        <w:t xml:space="preserve">A harmadik megoldandó feladatkör pedig a </w:t>
      </w:r>
      <w:r>
        <w:rPr>
          <w:b/>
          <w:bCs/>
          <w:i/>
          <w:iCs/>
        </w:rPr>
        <w:t>pozícionálás</w:t>
      </w:r>
      <w:r>
        <w:t>, amit fő csapásiránynak jelöltem ki diplomamunkám során</w:t>
      </w:r>
      <w:r w:rsidR="000923F9">
        <w:t>,</w:t>
      </w:r>
      <w:r w:rsidR="002A13EC">
        <w:t xml:space="preserve"> ahogy már korábban is írtam.</w:t>
      </w:r>
      <w:r w:rsidR="004E702A">
        <w:t xml:space="preserve"> Legelterjedtebb megoldásként a videó alján, középen szokták megjeleníteni a feliratot, de ez sokszor fontos információveszteséggel jár</w:t>
      </w:r>
      <w:r w:rsidR="000E6458">
        <w:t>.</w:t>
      </w:r>
      <w:r w:rsidR="004E702A">
        <w:t xml:space="preserve"> </w:t>
      </w:r>
      <w:r w:rsidR="000E6458">
        <w:t>A</w:t>
      </w:r>
      <w:r w:rsidR="004E702A">
        <w:t xml:space="preserve">hogy az </w:t>
      </w:r>
      <w:r w:rsidR="004E702A">
        <w:fldChar w:fldCharType="begin"/>
      </w:r>
      <w:r w:rsidR="004E702A">
        <w:instrText xml:space="preserve"> REF _Ref23865059 \h </w:instrText>
      </w:r>
      <w:r w:rsidR="004E702A"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 w:rsidR="004E702A">
        <w:fldChar w:fldCharType="end"/>
      </w:r>
      <w:r w:rsidR="000E6458">
        <w:t xml:space="preserve"> is látható</w:t>
      </w:r>
      <w:r w:rsidR="004E702A">
        <w:t>.</w:t>
      </w:r>
      <w:r w:rsidR="00A15BF8">
        <w:t xml:space="preserve"> Megoldásként egy olyan algoritmust dolgozok ki, amely képes </w:t>
      </w:r>
      <w:r w:rsidR="000E6458">
        <w:t xml:space="preserve">képeket és </w:t>
      </w:r>
      <w:r w:rsidR="00A15BF8">
        <w:t>videó</w:t>
      </w:r>
      <w:r w:rsidR="000E6458">
        <w:t>kat</w:t>
      </w:r>
      <w:r w:rsidR="00A15BF8">
        <w:t xml:space="preserve"> elemezni tartal</w:t>
      </w:r>
      <w:r w:rsidR="000E6458">
        <w:t>muk</w:t>
      </w:r>
      <w:r w:rsidR="00A15BF8">
        <w:t xml:space="preserve"> alapján és a feliratot olyan helyre pozícionálja, ahol semmilyen lényeges információt, logót, szöveget, </w:t>
      </w:r>
      <w:r w:rsidR="000E6458">
        <w:t>objektumot</w:t>
      </w:r>
      <w:r w:rsidR="00A15BF8">
        <w:t xml:space="preserve"> nem takar </w:t>
      </w:r>
      <w:r w:rsidR="000E6458">
        <w:t>ki, amennyiben ez lehetséges.</w:t>
      </w:r>
    </w:p>
    <w:p w14:paraId="35293B12" w14:textId="77777777" w:rsidR="00A15BF8" w:rsidRDefault="00A15BF8" w:rsidP="00A15BF8">
      <w:pPr>
        <w:pStyle w:val="Heading2"/>
      </w:pPr>
      <w:bookmarkStart w:id="15" w:name="_Toc26966206"/>
      <w:r>
        <w:t xml:space="preserve">A </w:t>
      </w:r>
      <w:r w:rsidR="00876436">
        <w:t>feladat</w:t>
      </w:r>
      <w:r>
        <w:t xml:space="preserve"> </w:t>
      </w:r>
      <w:r w:rsidR="00876436">
        <w:t>részletes bemutatása</w:t>
      </w:r>
      <w:bookmarkEnd w:id="15"/>
    </w:p>
    <w:p w14:paraId="09CC01FA" w14:textId="77777777" w:rsidR="001A4225" w:rsidRDefault="00876436" w:rsidP="00876436">
      <w:r>
        <w:t>Munkámmal szeretnék egy olyan megoldást adni feliratok elhelyezésére képeken és videókon, mely az eddigiektől eltérő módon, automatikusan elemezi a vizuális tartalmat emberi interakció nélkül és több szempont alapján</w:t>
      </w:r>
      <w:r w:rsidR="001A4225">
        <w:t xml:space="preserve"> megvizsgálva pozícionálja a szöveget. </w:t>
      </w:r>
      <w:r w:rsidR="007C688B">
        <w:t xml:space="preserve">Jelen fejezetben a </w:t>
      </w:r>
      <w:r w:rsidR="00FA29C7">
        <w:t>diplomatervezési feladatomat taglalom részletesebben és ismertetem végrehajtásának lépéseit.</w:t>
      </w:r>
    </w:p>
    <w:p w14:paraId="72747E87" w14:textId="39E83BA1" w:rsidR="00876436" w:rsidRDefault="00A24421" w:rsidP="001322AC">
      <w:r>
        <w:t xml:space="preserve">A témakör ismertetésénél </w:t>
      </w:r>
      <w:r w:rsidR="001322AC">
        <w:t>(</w:t>
      </w:r>
      <w:r>
        <w:fldChar w:fldCharType="begin"/>
      </w:r>
      <w:r>
        <w:instrText xml:space="preserve"> REF _Ref24968442 \n \h </w:instrText>
      </w:r>
      <w:r w:rsidR="001322AC">
        <w:instrText xml:space="preserve"> \* MERGEFORMAT </w:instrText>
      </w:r>
      <w:r>
        <w:fldChar w:fldCharType="separate"/>
      </w:r>
      <w:r w:rsidR="00F76BE9">
        <w:t>1.1</w:t>
      </w:r>
      <w:r>
        <w:fldChar w:fldCharType="end"/>
      </w:r>
      <w:r w:rsidR="001322AC">
        <w:t xml:space="preserve"> fejezet)</w:t>
      </w:r>
      <w:r>
        <w:t xml:space="preserve"> </w:t>
      </w:r>
      <w:r w:rsidR="00FA29C7">
        <w:t xml:space="preserve">már </w:t>
      </w:r>
      <w:r>
        <w:t xml:space="preserve">bemutattam a feliratozás fontosságát, körülményeit és </w:t>
      </w:r>
      <w:r w:rsidR="00FA29C7">
        <w:t xml:space="preserve">a </w:t>
      </w:r>
      <w:r>
        <w:t>különböző</w:t>
      </w:r>
      <w:r w:rsidR="00FA29C7">
        <w:t xml:space="preserve"> lehetőségeket</w:t>
      </w:r>
      <w:r>
        <w:t xml:space="preserve">. </w:t>
      </w:r>
      <w:r w:rsidR="001322AC" w:rsidRPr="001322AC">
        <w:t>A továbbiakban először az irodalomkutatási rész olvasható, melyet a feliratpozícionálás témakörében végeztem</w:t>
      </w:r>
      <w:r w:rsidR="002E0ED8">
        <w:t>.</w:t>
      </w:r>
      <w:r w:rsidR="001A4225">
        <w:t xml:space="preserve"> </w:t>
      </w:r>
      <w:r w:rsidR="002E0ED8">
        <w:t>M</w:t>
      </w:r>
      <w:r w:rsidR="001A4225">
        <w:t>eg</w:t>
      </w:r>
      <w:r w:rsidR="00ED10CF">
        <w:t>keres</w:t>
      </w:r>
      <w:r w:rsidR="002E0ED8">
        <w:t>t</w:t>
      </w:r>
      <w:r w:rsidR="00ED10CF">
        <w:t>em a releváns cikkeket</w:t>
      </w:r>
      <w:r>
        <w:t>,</w:t>
      </w:r>
      <w:r w:rsidR="00ED10CF">
        <w:t xml:space="preserve"> kutatásokat</w:t>
      </w:r>
      <w:r>
        <w:t xml:space="preserve"> és elemzem őket a </w:t>
      </w:r>
      <w:r w:rsidR="002E0ED8">
        <w:t>diplomamun</w:t>
      </w:r>
      <w:r w:rsidR="000E6458">
        <w:t>k</w:t>
      </w:r>
      <w:r w:rsidR="002E0ED8">
        <w:t>ámra</w:t>
      </w:r>
      <w:r w:rsidR="000923F9">
        <w:t xml:space="preserve"> vonatkozóan</w:t>
      </w:r>
      <w:r>
        <w:t xml:space="preserve">. Itt </w:t>
      </w:r>
      <w:r>
        <w:lastRenderedPageBreak/>
        <w:t xml:space="preserve">kitérek a </w:t>
      </w:r>
      <w:r w:rsidR="00F91349">
        <w:t>létező</w:t>
      </w:r>
      <w:r>
        <w:t xml:space="preserve"> automatizálás</w:t>
      </w:r>
      <w:r w:rsidR="00F91349">
        <w:t>i módszerekre</w:t>
      </w:r>
      <w:r>
        <w:t xml:space="preserve"> és optimalizálásra </w:t>
      </w:r>
      <w:r w:rsidR="00F91349">
        <w:t xml:space="preserve">szoruló </w:t>
      </w:r>
      <w:r>
        <w:t>részletekre</w:t>
      </w:r>
      <w:r w:rsidR="00F91349">
        <w:t>.</w:t>
      </w:r>
      <w:r w:rsidR="00B32242">
        <w:t xml:space="preserve"> Az ismertetett </w:t>
      </w:r>
      <w:r w:rsidR="00B32242" w:rsidRPr="000E6458">
        <w:t xml:space="preserve">források </w:t>
      </w:r>
      <w:r w:rsidR="000E6458">
        <w:t>tartalmaznak</w:t>
      </w:r>
      <w:r w:rsidR="00B32242" w:rsidRPr="000E6458">
        <w:t xml:space="preserve"> olyan pozícionáló </w:t>
      </w:r>
      <w:r w:rsidR="000E6458">
        <w:t>eljárásokat</w:t>
      </w:r>
      <w:r w:rsidR="00B32242" w:rsidRPr="000E6458">
        <w:t>, amelyek a párbeszédek könnyebb értelmezése céljából születtek meg é</w:t>
      </w:r>
      <w:r w:rsidR="00B32242">
        <w:t>s az aktuális beszélőhöz mérten helyezik el a feliratot.</w:t>
      </w:r>
    </w:p>
    <w:p w14:paraId="7A26EF69" w14:textId="77777777" w:rsidR="00D720BB" w:rsidRDefault="00F91349" w:rsidP="00876436">
      <w:r>
        <w:t>Ahhoz, hogy egy dinamikusan változó videón feliratokat tudjunk pozícionálni, a vetített képeket kell megvizsgálni</w:t>
      </w:r>
      <w:r w:rsidR="000923F9">
        <w:t>.</w:t>
      </w:r>
      <w:r>
        <w:t xml:space="preserve"> </w:t>
      </w:r>
      <w:r w:rsidR="000923F9">
        <w:t>E</w:t>
      </w:r>
      <w:r>
        <w:t>zért a munkám első szakaszában csak a lejátszás közben megjelenő képekkel foglalkozom</w:t>
      </w:r>
      <w:r w:rsidR="00D720BB">
        <w:t>, majd később a második szakaszban térek át videókra</w:t>
      </w:r>
      <w:r>
        <w:t xml:space="preserve">. </w:t>
      </w:r>
      <w:r w:rsidR="00D720BB" w:rsidRPr="003505C4">
        <w:t xml:space="preserve">Ennek </w:t>
      </w:r>
      <w:r w:rsidR="00FA29C7" w:rsidRPr="003505C4">
        <w:t>következtében</w:t>
      </w:r>
      <w:r w:rsidR="00D720BB" w:rsidRPr="003505C4">
        <w:t xml:space="preserve"> jelen </w:t>
      </w:r>
      <w:r w:rsidR="002E0ED8" w:rsidRPr="003505C4">
        <w:t>dolgozat</w:t>
      </w:r>
      <w:r w:rsidR="000923F9" w:rsidRPr="003505C4">
        <w:t xml:space="preserve"> </w:t>
      </w:r>
      <w:r w:rsidR="00D720BB" w:rsidRPr="003505C4">
        <w:t>elsősorban kép</w:t>
      </w:r>
      <w:r w:rsidR="002E0ED8" w:rsidRPr="003505C4">
        <w:t>eken történő feliratelhelyezést mutatja be</w:t>
      </w:r>
      <w:r w:rsidR="000923F9" w:rsidRPr="003505C4">
        <w:t>, de sok</w:t>
      </w:r>
      <w:r w:rsidR="000923F9">
        <w:t xml:space="preserve"> részlet videós környezetben is megállja a helyét (pl.: forráselemzés, elméleti háttér).</w:t>
      </w:r>
      <w:r w:rsidR="00D720BB">
        <w:t xml:space="preserve"> </w:t>
      </w:r>
    </w:p>
    <w:p w14:paraId="42BB7E6A" w14:textId="7CAF7D4A" w:rsidR="00F91349" w:rsidRDefault="00D720BB" w:rsidP="00876436">
      <w:r>
        <w:t xml:space="preserve">A munka elvégzéséhez </w:t>
      </w:r>
      <w:r w:rsidRPr="003505C4">
        <w:t>megfelelő vizuális tartalmat keresek</w:t>
      </w:r>
      <w:r w:rsidR="007C688B" w:rsidRPr="003505C4">
        <w:t>,</w:t>
      </w:r>
      <w:r w:rsidR="007C688B">
        <w:t xml:space="preserve"> melyeknél egyértelműen megfigyelhető a felirat zavaró elhelyezése</w:t>
      </w:r>
      <w:r>
        <w:t xml:space="preserve"> (egy ilyen már a </w:t>
      </w:r>
      <w:r>
        <w:fldChar w:fldCharType="begin"/>
      </w:r>
      <w:r>
        <w:instrText xml:space="preserve"> REF _Ref23865059 \h </w:instrText>
      </w:r>
      <w:r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>
        <w:fldChar w:fldCharType="end"/>
      </w:r>
      <w:r>
        <w:t xml:space="preserve"> is látható)</w:t>
      </w:r>
      <w:r w:rsidR="007C688B">
        <w:t>.</w:t>
      </w:r>
      <w:r>
        <w:t xml:space="preserve"> </w:t>
      </w:r>
      <w:r w:rsidR="007C688B">
        <w:t>A</w:t>
      </w:r>
      <w:r>
        <w:t xml:space="preserve"> beszámolómban külön-külön, a releváns részeknél </w:t>
      </w:r>
      <w:r w:rsidR="007C688B">
        <w:t>több ilyen példa is megtalálható, de</w:t>
      </w:r>
      <w:r w:rsidR="00FA29C7">
        <w:t xml:space="preserve"> a</w:t>
      </w:r>
      <w:r w:rsidR="007C688B">
        <w:t xml:space="preserve"> külön fejezetet, hosszabb bemutatást nem látom indokoltnak.</w:t>
      </w:r>
    </w:p>
    <w:p w14:paraId="2DED784F" w14:textId="77777777" w:rsidR="003505C4" w:rsidRDefault="003505C4" w:rsidP="00876436">
      <w:r>
        <w:t xml:space="preserve">A problémakört részletesebben megismerve elmondható, hogy tanító adathalmaz készítése képek felcímkézésével és hálózat építése kifejezetten pozícionálási célokra optimalizáltan nem lenne célszerű. A feliratok legjobb pozíciójának helyzete szubjektív és nagyban függ a vizuális tartalomtól, ezért nagyon sok manuális munkára lenne szükség és az eredményben ez nem tudna kellőképpen tükröződni, hisz </w:t>
      </w:r>
      <w:r w:rsidR="007875A4">
        <w:t xml:space="preserve">mesterséges intelligencia alapokon más megközelítéssel precízebb és </w:t>
      </w:r>
      <w:proofErr w:type="spellStart"/>
      <w:r w:rsidR="007875A4">
        <w:t>determinisztikusabb</w:t>
      </w:r>
      <w:proofErr w:type="spellEnd"/>
      <w:r w:rsidR="007875A4">
        <w:t xml:space="preserve"> megoldást lehet készíteni. Ennek az elkészítését és háttérmunkálatait szeretném bemutatni diplomamunkámban,</w:t>
      </w:r>
    </w:p>
    <w:p w14:paraId="0A2D3356" w14:textId="77777777" w:rsidR="007C688B" w:rsidRDefault="00FA29C7" w:rsidP="00876436">
      <w:r>
        <w:t xml:space="preserve">Az irodalomkutatás után </w:t>
      </w:r>
      <w:r w:rsidRPr="007875A4">
        <w:t>olyan jellemzőket, képtulajdonságokat azonosítok</w:t>
      </w:r>
      <w:r>
        <w:t xml:space="preserve"> </w:t>
      </w:r>
      <w:r w:rsidR="001A354C">
        <w:t>melyeket érdemes figyelembe venni felirat pozícionálásnál. A tulajdonságok automatikus felderítéséhez olyan algoritmusokat párosítok melyekkel könnyen kinyerhetők ezek az információk a képekből.</w:t>
      </w:r>
    </w:p>
    <w:p w14:paraId="03172C68" w14:textId="667433A5" w:rsidR="008A6ABC" w:rsidRPr="00FD3FFD" w:rsidRDefault="001A354C" w:rsidP="008A6ABC">
      <w:r>
        <w:t>Egy összetett rendszer keretében hasznosítom az olvasottakat, ahol elsőkörben képekhez, majd később videókhoz tudunk automatikus feliratot illeszteni, pozícionálni</w:t>
      </w:r>
      <w:r w:rsidR="004954E8">
        <w:t>. A megoldáshoz mesterséges intelligencia alapú algoritmusokat használok, amelyek lehetővé teszik a modern képelemzést, illetve egyéb képfeldolgozási eljárásokat is figyelembe veszek.</w:t>
      </w:r>
      <w:r w:rsidR="00B32242">
        <w:t xml:space="preserve"> </w:t>
      </w:r>
      <w:r w:rsidR="007875A4">
        <w:t xml:space="preserve">Először a rendszerterv olvasható, majd később a megvalósítás. </w:t>
      </w:r>
      <w:r w:rsidR="00FD3FFD">
        <w:t>L</w:t>
      </w:r>
      <w:r w:rsidR="008A6ABC">
        <w:t xml:space="preserve">egvégül </w:t>
      </w:r>
      <w:r w:rsidR="008A6ABC" w:rsidRPr="00FD3FFD">
        <w:t>összefoglalom munkámat és továbbfejlesztési javaslatokat teszek.</w:t>
      </w:r>
    </w:p>
    <w:p w14:paraId="2B0F542B" w14:textId="77777777" w:rsidR="002648E4" w:rsidRDefault="002648E4" w:rsidP="002648E4">
      <w:pPr>
        <w:pStyle w:val="Heading1"/>
      </w:pPr>
      <w:bookmarkStart w:id="16" w:name="_Toc26966207"/>
      <w:r>
        <w:lastRenderedPageBreak/>
        <w:t>Irodalomkutatás</w:t>
      </w:r>
      <w:bookmarkEnd w:id="16"/>
    </w:p>
    <w:p w14:paraId="061CCCEB" w14:textId="70484941" w:rsidR="00264494" w:rsidRDefault="003958E7" w:rsidP="008B47F7">
      <w:r>
        <w:t>Videó feliratozás igen nagy témakörnek tekinthető a már ismertetett részfeladatok alapján (</w:t>
      </w:r>
      <w:r w:rsidR="00780375">
        <w:fldChar w:fldCharType="begin"/>
      </w:r>
      <w:r w:rsidR="00780375">
        <w:instrText xml:space="preserve"> REF _Ref26105947 \n \h </w:instrText>
      </w:r>
      <w:r w:rsidR="00780375">
        <w:fldChar w:fldCharType="separate"/>
      </w:r>
      <w:r w:rsidR="00F76BE9">
        <w:t>1.1.2</w:t>
      </w:r>
      <w:r w:rsidR="00780375">
        <w:fldChar w:fldCharType="end"/>
      </w:r>
      <w:r w:rsidR="00780375">
        <w:t xml:space="preserve"> fejezet</w:t>
      </w:r>
      <w:r>
        <w:t xml:space="preserve">). </w:t>
      </w:r>
      <w:r w:rsidR="009446A4">
        <w:t>A három feladat közül a</w:t>
      </w:r>
      <w:r>
        <w:t xml:space="preserve"> </w:t>
      </w:r>
      <w:proofErr w:type="spellStart"/>
      <w:r>
        <w:t>Speech</w:t>
      </w:r>
      <w:proofErr w:type="spellEnd"/>
      <w:r>
        <w:t>-</w:t>
      </w:r>
      <w:proofErr w:type="spellStart"/>
      <w:r>
        <w:t>To</w:t>
      </w:r>
      <w:proofErr w:type="spellEnd"/>
      <w:r>
        <w:t xml:space="preserve">-Text problematika örvend a legnagyobb népszerűségnek, melyre már nagyon sok jól használható megoldás létezik. A feliratok automatikus pozícionálása azonban bőven nem </w:t>
      </w:r>
      <w:r w:rsidRPr="008B47F7">
        <w:t>rendelkezik ekkora szakirodalommal</w:t>
      </w:r>
      <w:r w:rsidR="00B93BB8" w:rsidRPr="008B47F7">
        <w:t xml:space="preserve">. </w:t>
      </w:r>
      <w:r w:rsidR="009446A4">
        <w:t>L</w:t>
      </w:r>
      <w:r w:rsidR="00B93BB8" w:rsidRPr="008B47F7">
        <w:t>okalizációra legelterjedtebb megoldás a különböző szoftverek által biztosított manuális beállításra/igazításra alkalmas környezet</w:t>
      </w:r>
      <w:r w:rsidR="009446A4">
        <w:t xml:space="preserve"> </w:t>
      </w:r>
      <w:r w:rsidR="00B93BB8" w:rsidRPr="008B47F7">
        <w:fldChar w:fldCharType="begin"/>
      </w:r>
      <w:r w:rsidR="00B93BB8" w:rsidRPr="008B47F7">
        <w:instrText xml:space="preserve"> REF _Ref24983606 \n \h </w:instrText>
      </w:r>
      <w:r w:rsidR="00B93BB8" w:rsidRPr="008B47F7">
        <w:fldChar w:fldCharType="separate"/>
      </w:r>
      <w:r w:rsidR="00F76BE9">
        <w:t>[10]</w:t>
      </w:r>
      <w:r w:rsidR="00B93BB8" w:rsidRPr="008B47F7">
        <w:fldChar w:fldCharType="end"/>
      </w:r>
      <w:r w:rsidR="008918D2">
        <w:t>.</w:t>
      </w:r>
    </w:p>
    <w:p w14:paraId="19EE0EF1" w14:textId="77777777" w:rsidR="003958E7" w:rsidRPr="008B47F7" w:rsidRDefault="009D408B" w:rsidP="008B47F7">
      <w:pPr>
        <w:rPr>
          <w:lang w:val="x-none"/>
        </w:rPr>
      </w:pPr>
      <w:r>
        <w:t>Az elérhető források a feliratpozícionálást elsősorban párbeszédközpontúan közelítik meg</w:t>
      </w:r>
      <w:r w:rsidR="009446A4">
        <w:t>.</w:t>
      </w:r>
      <w:r>
        <w:t xml:space="preserve"> Olyan megoldásokat kínálnak, amely a párbeszéd könnyebb követését tesszik lehetővé. Intelligens pozícionálásra, amely kifejezetten a felirat által kitakarandó területet analizálja </w:t>
      </w:r>
      <w:r w:rsidR="00E07D54">
        <w:t>és az optimumot keresi, nem találtam példát.</w:t>
      </w:r>
    </w:p>
    <w:p w14:paraId="5CBFF689" w14:textId="77777777" w:rsidR="002648E4" w:rsidRDefault="00E07D54" w:rsidP="002648E4">
      <w:pPr>
        <w:pStyle w:val="Heading2"/>
      </w:pPr>
      <w:bookmarkStart w:id="17" w:name="_Toc26966208"/>
      <w:r>
        <w:t>Párbeszéd alapú feliratelhelyezés</w:t>
      </w:r>
      <w:bookmarkEnd w:id="17"/>
    </w:p>
    <w:p w14:paraId="4B61CE72" w14:textId="4E90AFC7" w:rsidR="002648E4" w:rsidRPr="002648E4" w:rsidRDefault="00AE3D7B" w:rsidP="002648E4">
      <w:r>
        <w:t>J</w:t>
      </w:r>
      <w:r w:rsidR="002648E4" w:rsidRPr="002648E4">
        <w:t xml:space="preserve">apán </w:t>
      </w:r>
      <w:r>
        <w:t>e</w:t>
      </w:r>
      <w:r w:rsidR="002648E4" w:rsidRPr="002648E4">
        <w:t>gyetem</w:t>
      </w:r>
      <w:r>
        <w:t>ek</w:t>
      </w:r>
      <w:r w:rsidR="002648E4" w:rsidRPr="002648E4">
        <w:t xml:space="preserve"> tudósai a videó feliratelhelyezés problematikáját különleges megközelítésben vizsgálták. A felirat helyzetének meghatározásához, nem csak a videón megjelenő vizuális elemeket használták, hanem a néző fókuszpontjait is figyelembe vették. A kutatás célja a felesleges szemmozgások minimalizálása volt, melynek eredményét és folyamatát egy tudományos cikkben publikálták</w:t>
      </w:r>
      <w:r w:rsidR="00B93BB8">
        <w:t xml:space="preserve"> </w:t>
      </w:r>
      <w:r w:rsidR="00B93BB8">
        <w:fldChar w:fldCharType="begin"/>
      </w:r>
      <w:r w:rsidR="00B93BB8">
        <w:instrText xml:space="preserve"> REF _Ref24983390 \n \h </w:instrText>
      </w:r>
      <w:r w:rsidR="00B93BB8">
        <w:fldChar w:fldCharType="separate"/>
      </w:r>
      <w:r w:rsidR="00F76BE9">
        <w:t>[11]</w:t>
      </w:r>
      <w:r w:rsidR="00B93BB8">
        <w:fldChar w:fldCharType="end"/>
      </w:r>
      <w:r w:rsidR="002648E4">
        <w:t>.</w:t>
      </w:r>
    </w:p>
    <w:p w14:paraId="0239BBBE" w14:textId="77777777" w:rsidR="002648E4" w:rsidRDefault="002648E4" w:rsidP="002648E4">
      <w:r w:rsidRPr="002648E4">
        <w:t>A videón megjel</w:t>
      </w:r>
      <w:r w:rsidR="00AE3D7B">
        <w:t>e</w:t>
      </w:r>
      <w:r w:rsidRPr="002648E4">
        <w:t xml:space="preserve">nő képeken úgynevezett </w:t>
      </w:r>
      <w:r w:rsidRPr="00AE3D7B">
        <w:rPr>
          <w:lang w:val="en-GB"/>
        </w:rPr>
        <w:t>region of interest</w:t>
      </w:r>
      <w:r w:rsidRPr="002648E4">
        <w:t xml:space="preserve"> (ROI) halmazokat definiáltak, melyek a kép érdekes, fontosabb információit tartalmazzák egy téglalap al</w:t>
      </w:r>
      <w:r w:rsidR="00AE3D7B">
        <w:t>a</w:t>
      </w:r>
      <w:r w:rsidRPr="002648E4">
        <w:t>kú területbe zárva. A kutatásban kidolgozott eljárás a ROI terület alatt helyezi el közvetlenül a feliratot</w:t>
      </w:r>
      <w:r w:rsidR="00E07D54">
        <w:t>.</w:t>
      </w:r>
      <w:r w:rsidRPr="002648E4">
        <w:t xml:space="preserve"> </w:t>
      </w:r>
      <w:r w:rsidR="00E07D54">
        <w:t>Í</w:t>
      </w:r>
      <w:r w:rsidRPr="002648E4">
        <w:t>gy a néző számára az érdekesebb részek nem kerülnek kitakarásra. Továbbá az algoritmus hang és vizuális elemek alapján az aktuális beszélő személyt is behatárolja a képen és a feliratot a beszélőhöz közelebb helyezi el.</w:t>
      </w:r>
    </w:p>
    <w:p w14:paraId="7BE410B5" w14:textId="046C35DF" w:rsidR="003E5D6A" w:rsidRDefault="003E5D6A" w:rsidP="003E5D6A">
      <w:r w:rsidRPr="00AE3D7B">
        <w:t>Tehát a megvalósított eljárás inputként egy videót, egy felirat fájlt (</w:t>
      </w:r>
      <w:r w:rsidR="00E07D54">
        <w:t>.</w:t>
      </w:r>
      <w:proofErr w:type="spellStart"/>
      <w:r w:rsidR="00E07D54">
        <w:t>srt</w:t>
      </w:r>
      <w:proofErr w:type="spellEnd"/>
      <w:r w:rsidRPr="00AE3D7B">
        <w:t xml:space="preserve">), és egy, a rögzített szemmozgásokat leíró fájlt </w:t>
      </w:r>
      <w:r w:rsidR="00E07D54">
        <w:t>kap</w:t>
      </w:r>
      <w:r w:rsidRPr="00AE3D7B">
        <w:t xml:space="preserve">. A kimenet pedig egy videó, amin megtalálható a dinamikusan változó felirat. Az eljárás sematikus </w:t>
      </w:r>
      <w:r w:rsidR="00E07D54">
        <w:t>felépítése</w:t>
      </w:r>
      <w:r w:rsidRPr="00AE3D7B">
        <w:t xml:space="preserve"> látható a </w:t>
      </w:r>
      <w:r>
        <w:fldChar w:fldCharType="begin"/>
      </w:r>
      <w:r>
        <w:instrText xml:space="preserve"> REF _Ref23947942 \h </w:instrText>
      </w:r>
      <w:r>
        <w:fldChar w:fldCharType="separate"/>
      </w:r>
      <w:r w:rsidR="00F76BE9">
        <w:rPr>
          <w:noProof/>
        </w:rPr>
        <w:t>2</w:t>
      </w:r>
      <w:r w:rsidR="00F76BE9">
        <w:t>.</w:t>
      </w:r>
      <w:r w:rsidR="00F76BE9">
        <w:rPr>
          <w:noProof/>
        </w:rPr>
        <w:t>1</w:t>
      </w:r>
      <w:r w:rsidR="00F76BE9">
        <w:t>. ábra</w:t>
      </w:r>
      <w:r>
        <w:fldChar w:fldCharType="end"/>
      </w:r>
      <w:r w:rsidRPr="00AE3D7B">
        <w:t xml:space="preserve">. A videó szegmensekre bontása mellett, a jelenetek detektálása is megtörténik </w:t>
      </w:r>
      <w:proofErr w:type="spellStart"/>
      <w:r w:rsidRPr="00AE3D7B">
        <w:t>Apostolidis</w:t>
      </w:r>
      <w:proofErr w:type="spellEnd"/>
      <w:r w:rsidRPr="00AE3D7B">
        <w:t xml:space="preserve"> és </w:t>
      </w:r>
      <w:proofErr w:type="spellStart"/>
      <w:r w:rsidRPr="00AE3D7B">
        <w:t>Mezaris</w:t>
      </w:r>
      <w:proofErr w:type="spellEnd"/>
      <w:r w:rsidRPr="00AE3D7B">
        <w:t xml:space="preserve"> technikájával</w:t>
      </w:r>
      <w:r>
        <w:t xml:space="preserve"> </w:t>
      </w:r>
      <w:r>
        <w:fldChar w:fldCharType="begin"/>
      </w:r>
      <w:r>
        <w:instrText xml:space="preserve"> REF _Ref23948201 \n \h </w:instrText>
      </w:r>
      <w:r>
        <w:fldChar w:fldCharType="separate"/>
      </w:r>
      <w:r w:rsidR="00F76BE9">
        <w:t>[12]</w:t>
      </w:r>
      <w:r>
        <w:fldChar w:fldCharType="end"/>
      </w:r>
      <w:r w:rsidRPr="00AE3D7B">
        <w:t>. Ezek</w:t>
      </w:r>
      <w:r>
        <w:t xml:space="preserve"> </w:t>
      </w:r>
      <w:r w:rsidRPr="00AE3D7B">
        <w:t>után a figyelmi területek (ROI) kiszámításra kerülnek és az aktív beszélő azonosítása is lezajlik. Végül a ROI és a beszélő helyzetének felhasználásával a felirat beégetésre kerül a videóba.</w:t>
      </w:r>
    </w:p>
    <w:p w14:paraId="7761E1CB" w14:textId="77777777" w:rsidR="00AE3D7B" w:rsidRDefault="00AE3D7B" w:rsidP="00AE3D7B">
      <w:pPr>
        <w:pStyle w:val="Kp"/>
      </w:pPr>
      <w:r w:rsidRPr="00AE3D7B">
        <w:rPr>
          <w:noProof/>
        </w:rPr>
        <w:lastRenderedPageBreak/>
        <w:drawing>
          <wp:inline distT="0" distB="0" distL="0" distR="0" wp14:anchorId="4EC4CB8A" wp14:editId="6EC15641">
            <wp:extent cx="5361877" cy="2034074"/>
            <wp:effectExtent l="0" t="0" r="0" b="0"/>
            <wp:docPr id="9" name="Picture 9" descr="A picture containing photo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37" t="3264" r="2548"/>
                    <a:stretch/>
                  </pic:blipFill>
                  <pic:spPr bwMode="auto">
                    <a:xfrm>
                      <a:off x="0" y="0"/>
                      <a:ext cx="5395996" cy="204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8" w:name="_Ref23947942"/>
    <w:p w14:paraId="01202B33" w14:textId="70121A2F" w:rsidR="00AE3D7B" w:rsidRDefault="00A75C9F" w:rsidP="00AE3D7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1</w:t>
        </w:r>
      </w:fldSimple>
      <w:r w:rsidR="00AE3D7B">
        <w:t>. ábra</w:t>
      </w:r>
      <w:bookmarkEnd w:id="18"/>
      <w:r w:rsidR="00AE3D7B">
        <w:t>: Sematikus ábra a szemmozgás alapján történő feliratpozícionálásnak</w:t>
      </w:r>
      <w:r w:rsidR="001E08B5">
        <w:t xml:space="preserve"> </w:t>
      </w:r>
      <w:r w:rsidR="00BC444B">
        <w:fldChar w:fldCharType="begin"/>
      </w:r>
      <w:r w:rsidR="00BC444B">
        <w:instrText xml:space="preserve"> REF _Ref24983390 \n \h </w:instrText>
      </w:r>
      <w:r w:rsidR="00BC444B">
        <w:fldChar w:fldCharType="separate"/>
      </w:r>
      <w:r w:rsidR="00F76BE9">
        <w:t>[11]</w:t>
      </w:r>
      <w:r w:rsidR="00BC444B">
        <w:fldChar w:fldCharType="end"/>
      </w:r>
    </w:p>
    <w:p w14:paraId="4A260025" w14:textId="77777777" w:rsidR="00AE3D7B" w:rsidRPr="00AE3D7B" w:rsidRDefault="00AE3D7B" w:rsidP="00AE3D7B">
      <w:r w:rsidRPr="00AE3D7B">
        <w:t>A ROI kiszámítása az én munkám szempontjából is fontos kérdés. Emberi szemmozgás felvétele túlságosan hosszú és költséges feladat, illetve fenntarthatósági szempontból sem előnyös megközelítés</w:t>
      </w:r>
      <w:r w:rsidR="00C55C61">
        <w:t>.</w:t>
      </w:r>
      <w:r w:rsidRPr="00AE3D7B">
        <w:t xml:space="preserve"> </w:t>
      </w:r>
      <w:r w:rsidR="00C55C61">
        <w:t>A</w:t>
      </w:r>
      <w:r w:rsidRPr="00AE3D7B">
        <w:t xml:space="preserve"> </w:t>
      </w:r>
      <w:r w:rsidR="00C55C61">
        <w:t xml:space="preserve">tanulmányban ismertetett </w:t>
      </w:r>
      <w:r w:rsidRPr="00AE3D7B">
        <w:t xml:space="preserve">módszer előnye a pontos statisztikai adat, amely ténylegesen a néző szempontjából fontosnak tartott figyelmi területeket </w:t>
      </w:r>
      <w:r w:rsidR="00C55C61">
        <w:t xml:space="preserve">írja le </w:t>
      </w:r>
      <w:r w:rsidRPr="00AE3D7B">
        <w:t>az egyes képkockákon (ROI). A gépi algoritmusok ennél sokkal irányítottabban, például objektumdetektálással tudnak csak dolgozni.</w:t>
      </w:r>
    </w:p>
    <w:p w14:paraId="2EE06343" w14:textId="77777777" w:rsidR="00AE3D7B" w:rsidRPr="00AE3D7B" w:rsidRDefault="00AE3D7B" w:rsidP="00AE3D7B">
      <w:r w:rsidRPr="00AE3D7B">
        <w:t>6 angol nyel</w:t>
      </w:r>
      <w:r w:rsidR="00C55C61">
        <w:t>v</w:t>
      </w:r>
      <w:r w:rsidRPr="00AE3D7B">
        <w:t>ű 2 perces videót választottak ki tesztanyagként, melyek 2 film (“</w:t>
      </w:r>
      <w:proofErr w:type="spellStart"/>
      <w:r w:rsidRPr="00C55C61">
        <w:rPr>
          <w:i/>
          <w:iCs/>
        </w:rPr>
        <w:t>Roman</w:t>
      </w:r>
      <w:proofErr w:type="spellEnd"/>
      <w:r w:rsidRPr="00C55C61">
        <w:rPr>
          <w:i/>
          <w:iCs/>
        </w:rPr>
        <w:t xml:space="preserve"> </w:t>
      </w:r>
      <w:proofErr w:type="spellStart"/>
      <w:r w:rsidRPr="00C55C61">
        <w:rPr>
          <w:i/>
          <w:iCs/>
        </w:rPr>
        <w:t>Holiday</w:t>
      </w:r>
      <w:proofErr w:type="spellEnd"/>
      <w:r w:rsidRPr="00AE3D7B">
        <w:t>” és “</w:t>
      </w:r>
      <w:proofErr w:type="spellStart"/>
      <w:r w:rsidRPr="00C55C61">
        <w:rPr>
          <w:i/>
          <w:iCs/>
        </w:rPr>
        <w:t>Charade</w:t>
      </w:r>
      <w:proofErr w:type="spellEnd"/>
      <w:r w:rsidRPr="00AE3D7B">
        <w:t>”) néhány jelenetét tartalmazták. A tesztalanyok japán emberek voltak alapvető angoltudással. A vizsgálat alatt a tesztalanyok randomizált sorrendben nézték végig a videókat, miközben szemmozgásuk folyamatos megfigyelés alatt volt.</w:t>
      </w:r>
    </w:p>
    <w:p w14:paraId="714CBBC8" w14:textId="1B90B8E5" w:rsidR="001B59AF" w:rsidRPr="001B59AF" w:rsidRDefault="00AE3D7B" w:rsidP="001B59AF">
      <w:r w:rsidRPr="00AE3D7B">
        <w:t>A tanulmányban feliratszegmens</w:t>
      </w:r>
      <w:r w:rsidR="00C55C61">
        <w:t>ekként</w:t>
      </w:r>
      <w:r w:rsidRPr="00AE3D7B">
        <w:t xml:space="preserve"> történt meg </w:t>
      </w:r>
      <w:r w:rsidR="00B67626">
        <w:t xml:space="preserve">a </w:t>
      </w:r>
      <w:r w:rsidRPr="00AE3D7B">
        <w:t xml:space="preserve">ROI </w:t>
      </w:r>
      <w:r w:rsidR="00B67626">
        <w:t>kiszámítása</w:t>
      </w:r>
      <w:r w:rsidRPr="00AE3D7B">
        <w:t xml:space="preserve">, így </w:t>
      </w:r>
      <w:r w:rsidR="00B67626">
        <w:t xml:space="preserve">a </w:t>
      </w:r>
      <w:r w:rsidR="001B59AF">
        <w:t>szöveg szegmensek</w:t>
      </w:r>
      <w:r w:rsidRPr="00AE3D7B">
        <w:t xml:space="preserve"> ugyanabban a pozícióban maradt</w:t>
      </w:r>
      <w:r w:rsidR="001B59AF">
        <w:t>ak</w:t>
      </w:r>
      <w:r w:rsidR="00B67626">
        <w:t xml:space="preserve"> megjelenésük alatt</w:t>
      </w:r>
      <w:r w:rsidR="001B59AF">
        <w:t>, csak újabb feliratsor esetén történt pozíció változás</w:t>
      </w:r>
      <w:r w:rsidRPr="00AE3D7B">
        <w:t xml:space="preserve">. Más tanulmányokban volt arra is példa, hogy a mindenkori aktív beszélőhöz igazították a feliratot, ami azt eredményezte, hogy </w:t>
      </w:r>
      <w:r w:rsidR="00B67626">
        <w:t>a</w:t>
      </w:r>
      <w:r w:rsidRPr="00AE3D7B">
        <w:t xml:space="preserve"> feliratszegmensek együtt mozogtak a videón megjelenített történésekkel </w:t>
      </w:r>
      <w:r w:rsidR="001B59AF">
        <w:fldChar w:fldCharType="begin"/>
      </w:r>
      <w:r w:rsidR="001B59AF">
        <w:instrText xml:space="preserve"> REF _Ref23948894 \n \h </w:instrText>
      </w:r>
      <w:r w:rsidR="001B59AF">
        <w:fldChar w:fldCharType="separate"/>
      </w:r>
      <w:r w:rsidR="00F76BE9">
        <w:t>[13]</w:t>
      </w:r>
      <w:r w:rsidR="001B59AF">
        <w:fldChar w:fldCharType="end"/>
      </w:r>
      <w:r w:rsidRPr="00AE3D7B">
        <w:t xml:space="preserve">. Ez a módszer kevésbé bizonyult effektívnek a túl sok </w:t>
      </w:r>
      <w:r w:rsidR="001B59AF">
        <w:t>szöveg</w:t>
      </w:r>
      <w:r w:rsidRPr="00AE3D7B">
        <w:t>mozgás</w:t>
      </w:r>
      <w:r w:rsidR="001B59AF">
        <w:t>nak köszönhetően</w:t>
      </w:r>
      <w:r w:rsidRPr="00AE3D7B">
        <w:t>, ezért maradtak a feliratszegmens alapú ROI számításnál</w:t>
      </w:r>
      <w:r w:rsidR="001B59AF">
        <w:t>, de a későbbi kiértékelésnél ezzel a technikával is összehasonlították a megalkotott eljárást.</w:t>
      </w:r>
    </w:p>
    <w:p w14:paraId="27CCDB92" w14:textId="77777777" w:rsidR="001E08B5" w:rsidRDefault="001B59AF" w:rsidP="00B922B5">
      <w:r w:rsidRPr="001B59AF">
        <w:t xml:space="preserve">Az összegyűjtött szemmozgásokat aggregálták és egy téglalap alapú </w:t>
      </w:r>
      <w:r w:rsidR="009F5145">
        <w:t>területtel</w:t>
      </w:r>
      <w:r w:rsidRPr="001B59AF">
        <w:t xml:space="preserve"> kerítették körbe. Ezt tekintették a figyelmi területnek (ROI). A fókuszpontok 95%-a esett a területbe, így egy szűkebb intervallumot tudtak meghatározni</w:t>
      </w:r>
      <w:r w:rsidR="001E08B5">
        <w:t>, az átlagtól távolabb eső fókuszpontok kizárásával</w:t>
      </w:r>
      <w:r w:rsidRPr="001B59AF">
        <w:t xml:space="preserve">. </w:t>
      </w:r>
    </w:p>
    <w:p w14:paraId="791049E0" w14:textId="77777777" w:rsidR="00437031" w:rsidRPr="00437031" w:rsidRDefault="00437031" w:rsidP="00437031">
      <w:r w:rsidRPr="00437031">
        <w:lastRenderedPageBreak/>
        <w:t xml:space="preserve">A pontosság növelése érdekében a tanulmányban felhasználtak </w:t>
      </w:r>
      <w:proofErr w:type="spellStart"/>
      <w:r w:rsidRPr="00437031">
        <w:t>Speaker</w:t>
      </w:r>
      <w:proofErr w:type="spellEnd"/>
      <w:r w:rsidRPr="00437031">
        <w:t xml:space="preserve"> </w:t>
      </w:r>
      <w:proofErr w:type="spellStart"/>
      <w:r w:rsidRPr="00437031">
        <w:t>Detection</w:t>
      </w:r>
      <w:proofErr w:type="spellEnd"/>
      <w:r w:rsidRPr="00437031">
        <w:t xml:space="preserve"> (aktív beszélő meghatározás) és </w:t>
      </w:r>
      <w:proofErr w:type="spellStart"/>
      <w:r w:rsidRPr="00437031">
        <w:t>Face</w:t>
      </w:r>
      <w:proofErr w:type="spellEnd"/>
      <w:r w:rsidRPr="00437031">
        <w:t xml:space="preserve"> </w:t>
      </w:r>
      <w:proofErr w:type="spellStart"/>
      <w:r w:rsidRPr="00437031">
        <w:t>Detection</w:t>
      </w:r>
      <w:proofErr w:type="spellEnd"/>
      <w:r w:rsidRPr="00437031">
        <w:t xml:space="preserve"> (arc detektálás) algoritmusokat is</w:t>
      </w:r>
      <w:r>
        <w:t>, melyeket később figyelembe vették a felirat pozícionálásánál</w:t>
      </w:r>
      <w:r w:rsidRPr="00437031">
        <w:t>.</w:t>
      </w:r>
    </w:p>
    <w:p w14:paraId="00EF0E6A" w14:textId="77777777" w:rsidR="00437031" w:rsidRPr="00437031" w:rsidRDefault="00437031" w:rsidP="00437031">
      <w:r w:rsidRPr="00437031">
        <w:t xml:space="preserve">A </w:t>
      </w:r>
      <w:r>
        <w:t>szöveg elhelyezésnél az alábbi három szabály alapján dolgoztak fontossági sorrendben</w:t>
      </w:r>
      <w:r w:rsidRPr="00437031">
        <w:t>.</w:t>
      </w:r>
    </w:p>
    <w:p w14:paraId="6E08ABAE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 felirat pozíciója alapján a beszélő könnyebben behatárolható legyen</w:t>
      </w:r>
      <w:r>
        <w:t xml:space="preserve">, </w:t>
      </w:r>
      <w:r w:rsidR="009F5145">
        <w:t xml:space="preserve">azaz </w:t>
      </w:r>
      <w:r>
        <w:t>minél közelebb essen a hangforrásához.</w:t>
      </w:r>
    </w:p>
    <w:p w14:paraId="5DAF34BC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 felirat ne takarja ki a lemért érdekesebb részeket</w:t>
      </w:r>
      <w:r>
        <w:t>,</w:t>
      </w:r>
      <w:r w:rsidRPr="00437031">
        <w:t xml:space="preserve"> ROI</w:t>
      </w:r>
      <w:r>
        <w:t xml:space="preserve"> területeket.</w:t>
      </w:r>
    </w:p>
    <w:p w14:paraId="258705B6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</w:t>
      </w:r>
      <w:r>
        <w:t>z</w:t>
      </w:r>
      <w:r w:rsidRPr="00437031">
        <w:t xml:space="preserve"> </w:t>
      </w:r>
      <w:r>
        <w:t xml:space="preserve">egymásutáni </w:t>
      </w:r>
      <w:r w:rsidRPr="00437031">
        <w:t>feliratszegmensek pozíció</w:t>
      </w:r>
      <w:r>
        <w:t>ja minimálisan változzon</w:t>
      </w:r>
      <w:r w:rsidR="009F5145">
        <w:t>.</w:t>
      </w:r>
    </w:p>
    <w:p w14:paraId="47F2E2CB" w14:textId="77777777" w:rsidR="00437031" w:rsidRDefault="00437031" w:rsidP="00437031">
      <w:r w:rsidRPr="00437031">
        <w:t xml:space="preserve">A feliratot minden esetben a ROI terület alá helyezték, ezzel elkerülve a szöveg jobb, illetve bal szélre (ki)szorulását. Mivel rendelkezésre álltak a ROI és a </w:t>
      </w:r>
      <w:proofErr w:type="spellStart"/>
      <w:r w:rsidRPr="00437031">
        <w:t>Face</w:t>
      </w:r>
      <w:proofErr w:type="spellEnd"/>
      <w:r w:rsidRPr="00437031">
        <w:t xml:space="preserve"> </w:t>
      </w:r>
      <w:proofErr w:type="spellStart"/>
      <w:r w:rsidRPr="00437031">
        <w:t>Detection-ből</w:t>
      </w:r>
      <w:proofErr w:type="spellEnd"/>
      <w:r w:rsidRPr="00437031">
        <w:t xml:space="preserve"> származó adatok, ezért a felirat kö</w:t>
      </w:r>
      <w:r>
        <w:t>z</w:t>
      </w:r>
      <w:r w:rsidRPr="00437031">
        <w:t>epének x-koordinátáját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37031">
        <w:t>) az alábbi képlet alapján határozták meg</w:t>
      </w:r>
      <w:r w:rsidR="00537D61">
        <w:t>.:</w:t>
      </w:r>
    </w:p>
    <w:p w14:paraId="4BF3711E" w14:textId="77777777" w:rsidR="00537D61" w:rsidRPr="004034E6" w:rsidRDefault="00EF308D" w:rsidP="0043703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,   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>ha az aktív beszélő meghatározható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         ha az aktív beszélő </m:t>
                  </m:r>
                  <m:r>
                    <m:rPr>
                      <m:nor/>
                    </m:rPr>
                    <w:rPr>
                      <w:rFonts w:ascii="Cambria Math" w:hAnsi="Cambria Math"/>
                      <w:b/>
                      <w:bCs/>
                    </w:rPr>
                    <m:t>nem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meghatározható</m:t>
                  </m:r>
                </m:e>
              </m:eqArr>
            </m:e>
          </m:d>
        </m:oMath>
      </m:oMathPara>
    </w:p>
    <w:p w14:paraId="554770E7" w14:textId="19CEA27B" w:rsidR="004034E6" w:rsidRPr="004034E6" w:rsidRDefault="004034E6" w:rsidP="00437031">
      <w:r w:rsidRPr="004034E6">
        <w:t>Tehát amennyiben a beszélő arc helyzete is ismert, akkor a felirat az arc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34E6">
        <w:t>) és a ROI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34E6">
        <w:t>) középpontja között helyezkedik el félúton. Ellenkező esetben a ROI közepénél. Erre mutat példát az alábbi ábra (</w:t>
      </w:r>
      <w:r w:rsidRPr="004034E6">
        <w:fldChar w:fldCharType="begin"/>
      </w:r>
      <w:r w:rsidRPr="004034E6">
        <w:instrText xml:space="preserve"> REF _Ref23953335 \h </w:instrText>
      </w:r>
      <w:r>
        <w:instrText xml:space="preserve"> \* MERGEFORMAT </w:instrText>
      </w:r>
      <w:r w:rsidRPr="004034E6">
        <w:fldChar w:fldCharType="separate"/>
      </w:r>
      <w:r w:rsidR="00F76BE9" w:rsidRPr="00F76BE9">
        <w:t>2.2</w:t>
      </w:r>
      <w:r w:rsidR="00F76BE9">
        <w:t>. ábra</w:t>
      </w:r>
      <w:r w:rsidRPr="004034E6">
        <w:fldChar w:fldCharType="end"/>
      </w:r>
      <w:r w:rsidRPr="004034E6">
        <w:t>):</w:t>
      </w:r>
    </w:p>
    <w:p w14:paraId="30C32210" w14:textId="77777777" w:rsidR="004034E6" w:rsidRDefault="004034E6" w:rsidP="004034E6">
      <w:pPr>
        <w:pStyle w:val="Kp"/>
      </w:pPr>
      <w:r>
        <w:rPr>
          <w:noProof/>
          <w:lang w:val="en-GB" w:eastAsia="en-GB" w:bidi="bn-IN"/>
        </w:rPr>
        <w:drawing>
          <wp:inline distT="0" distB="0" distL="0" distR="0" wp14:anchorId="0A16F5C0" wp14:editId="2DDE7D39">
            <wp:extent cx="3190673" cy="2599738"/>
            <wp:effectExtent l="0" t="0" r="0" b="3810"/>
            <wp:docPr id="11" name="Picture 11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548" cy="262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9" w:name="_Ref23953335"/>
    <w:p w14:paraId="48FE98FA" w14:textId="5E2269AF" w:rsidR="004034E6" w:rsidRDefault="00A75C9F" w:rsidP="004034E6">
      <w:pPr>
        <w:pStyle w:val="Caption"/>
      </w:pPr>
      <w:r>
        <w:rPr>
          <w:lang w:val="en-GB" w:eastAsia="en-GB" w:bidi="bn-IN"/>
        </w:rPr>
        <w:fldChar w:fldCharType="begin"/>
      </w:r>
      <w:r>
        <w:rPr>
          <w:lang w:val="en-GB" w:eastAsia="en-GB" w:bidi="bn-IN"/>
        </w:rPr>
        <w:instrText xml:space="preserve"> STYLEREF 1 \s </w:instrText>
      </w:r>
      <w:r>
        <w:rPr>
          <w:lang w:val="en-GB" w:eastAsia="en-GB" w:bidi="bn-IN"/>
        </w:rPr>
        <w:fldChar w:fldCharType="separate"/>
      </w:r>
      <w:r>
        <w:rPr>
          <w:noProof/>
          <w:lang w:val="en-GB" w:eastAsia="en-GB" w:bidi="bn-IN"/>
        </w:rPr>
        <w:t>2</w:t>
      </w:r>
      <w:r>
        <w:rPr>
          <w:lang w:val="en-GB" w:eastAsia="en-GB" w:bidi="bn-IN"/>
        </w:rPr>
        <w:fldChar w:fldCharType="end"/>
      </w:r>
      <w:r>
        <w:rPr>
          <w:lang w:val="en-GB" w:eastAsia="en-GB" w:bidi="bn-IN"/>
        </w:rPr>
        <w:t>.</w:t>
      </w:r>
      <w:r>
        <w:rPr>
          <w:lang w:val="en-GB" w:eastAsia="en-GB" w:bidi="bn-IN"/>
        </w:rPr>
        <w:fldChar w:fldCharType="begin"/>
      </w:r>
      <w:r>
        <w:rPr>
          <w:lang w:val="en-GB" w:eastAsia="en-GB" w:bidi="bn-IN"/>
        </w:rPr>
        <w:instrText xml:space="preserve"> SEQ ábra \* ARABIC \s 1 </w:instrText>
      </w:r>
      <w:r>
        <w:rPr>
          <w:lang w:val="en-GB" w:eastAsia="en-GB" w:bidi="bn-IN"/>
        </w:rPr>
        <w:fldChar w:fldCharType="separate"/>
      </w:r>
      <w:r>
        <w:rPr>
          <w:noProof/>
          <w:lang w:val="en-GB" w:eastAsia="en-GB" w:bidi="bn-IN"/>
        </w:rPr>
        <w:t>2</w:t>
      </w:r>
      <w:r>
        <w:rPr>
          <w:lang w:val="en-GB" w:eastAsia="en-GB" w:bidi="bn-IN"/>
        </w:rPr>
        <w:fldChar w:fldCharType="end"/>
      </w:r>
      <w:r w:rsidR="004034E6">
        <w:t>. ábra</w:t>
      </w:r>
      <w:bookmarkEnd w:id="19"/>
      <w:r w:rsidR="004034E6">
        <w:t>: Felirat a ROI középpont</w:t>
      </w:r>
      <w:r w:rsidR="009F5145">
        <w:t xml:space="preserve"> (zöld téglalap középpontja)</w:t>
      </w:r>
      <w:r w:rsidR="004034E6">
        <w:t xml:space="preserve"> és a beszélő arc</w:t>
      </w:r>
      <w:r w:rsidR="009F5145">
        <w:t>a (piros)</w:t>
      </w:r>
      <w:r w:rsidR="004034E6">
        <w:t xml:space="preserve"> között</w:t>
      </w:r>
      <w:r w:rsidR="00BC444B">
        <w:t xml:space="preserve"> </w:t>
      </w:r>
      <w:r w:rsidR="00BC444B">
        <w:fldChar w:fldCharType="begin"/>
      </w:r>
      <w:r w:rsidR="00BC444B">
        <w:instrText xml:space="preserve"> REF _Ref24983390 \n \h </w:instrText>
      </w:r>
      <w:r w:rsidR="00BC444B">
        <w:fldChar w:fldCharType="separate"/>
      </w:r>
      <w:r w:rsidR="00F76BE9">
        <w:t>[11]</w:t>
      </w:r>
      <w:r w:rsidR="00BC444B">
        <w:fldChar w:fldCharType="end"/>
      </w:r>
    </w:p>
    <w:p w14:paraId="6A3F8E80" w14:textId="77777777" w:rsidR="004034E6" w:rsidRPr="004034E6" w:rsidRDefault="004034E6" w:rsidP="004034E6">
      <w:r w:rsidRPr="004034E6">
        <w:lastRenderedPageBreak/>
        <w:t xml:space="preserve">Amennyiben rövid idő (0.3 másodperc) telt el két felirat szegmens változása között, a felirat y koordinátája változatlan maradt, hogy a nézőt ne zavarja meg a túl sok pozíció változás. Ha jelenetváltás is tartozott egy </w:t>
      </w:r>
      <w:r>
        <w:t xml:space="preserve">darab </w:t>
      </w:r>
      <w:r w:rsidRPr="004034E6">
        <w:t>szövegszegmenshez, akkor a megszokott alul-közép pozícióban maradt.</w:t>
      </w:r>
    </w:p>
    <w:p w14:paraId="234AC2FB" w14:textId="77777777" w:rsidR="004034E6" w:rsidRPr="004034E6" w:rsidRDefault="004034E6" w:rsidP="004034E6">
      <w:r w:rsidRPr="004034E6">
        <w:t xml:space="preserve">Az eredmények kiértékeléséhez 19 önkéntest kértek fel, alapvető angoltudással. A videókat 3 féle feliratozási eljárással is lejátszották nekik. Tradicionális, statikus feliratozással, beszélőt </w:t>
      </w:r>
      <w:r w:rsidR="009F5145">
        <w:t xml:space="preserve">közvetlenül </w:t>
      </w:r>
      <w:r w:rsidRPr="004034E6">
        <w:t xml:space="preserve">követő feliratozással és a tanulmányban kidolgozott összetettebb </w:t>
      </w:r>
      <w:r>
        <w:t>technikával</w:t>
      </w:r>
      <w:r w:rsidRPr="004034E6">
        <w:t xml:space="preserve">. Az eredmények kimutatták, hogy szignifikánsan sikerült csökkenteni a </w:t>
      </w:r>
      <w:proofErr w:type="spellStart"/>
      <w:r w:rsidRPr="004034E6">
        <w:t>szemfixációs</w:t>
      </w:r>
      <w:proofErr w:type="spellEnd"/>
      <w:r w:rsidRPr="004034E6">
        <w:t xml:space="preserve"> időt </w:t>
      </w:r>
      <w:r>
        <w:t>az új eljárással</w:t>
      </w:r>
      <w:r w:rsidRPr="004034E6">
        <w:t>. Illetve a tesztalanyok 6</w:t>
      </w:r>
      <w:r>
        <w:t xml:space="preserve"> videó</w:t>
      </w:r>
      <w:r w:rsidRPr="004034E6">
        <w:t>ból 4 eset</w:t>
      </w:r>
      <w:r>
        <w:t>é</w:t>
      </w:r>
      <w:r w:rsidRPr="004034E6">
        <w:t>ben egyértelműen kényelmesebbnek és használhatóbbnak ítélték meg a kidolgozott eljárást, míg a maradék két esetben nem éreztek nagyobb javulást az eddig használt technikákhoz képest.</w:t>
      </w:r>
    </w:p>
    <w:p w14:paraId="0626E20A" w14:textId="597F1A85" w:rsidR="004034E6" w:rsidRDefault="004034E6" w:rsidP="004034E6">
      <w:r w:rsidRPr="004034E6">
        <w:t>A forrást</w:t>
      </w:r>
      <w:r w:rsidR="00A56DE5">
        <w:t xml:space="preserve"> </w:t>
      </w:r>
      <w:r w:rsidR="00A56DE5">
        <w:fldChar w:fldCharType="begin"/>
      </w:r>
      <w:r w:rsidR="00A56DE5">
        <w:instrText xml:space="preserve"> REF _Ref24983390 \n \h </w:instrText>
      </w:r>
      <w:r w:rsidR="00A56DE5">
        <w:fldChar w:fldCharType="separate"/>
      </w:r>
      <w:r w:rsidR="00F76BE9">
        <w:t>[11]</w:t>
      </w:r>
      <w:r w:rsidR="00A56DE5">
        <w:fldChar w:fldCharType="end"/>
      </w:r>
      <w:r w:rsidRPr="004034E6">
        <w:t xml:space="preserve"> nagyon fontosnak tartom az én munkám szempontjából, ugyanis a tanulmány </w:t>
      </w:r>
      <w:r>
        <w:t>íróinak</w:t>
      </w:r>
      <w:r w:rsidRPr="004034E6">
        <w:t xml:space="preserve"> sikerült olyan új feliratozási eljárást kidolgozni, ami </w:t>
      </w:r>
      <w:r>
        <w:t xml:space="preserve">emberi </w:t>
      </w:r>
      <w:r w:rsidRPr="004034E6">
        <w:t>mérések alapján javította a felhasználói élményt</w:t>
      </w:r>
      <w:r w:rsidR="00783347">
        <w:t xml:space="preserve"> amellett, hogy a </w:t>
      </w:r>
      <w:r w:rsidRPr="004034E6">
        <w:t>videók lényeges elemei sem kerültek kitakarásra. A</w:t>
      </w:r>
      <w:r w:rsidR="00783347">
        <w:t xml:space="preserve"> technika</w:t>
      </w:r>
      <w:r w:rsidRPr="004034E6">
        <w:t xml:space="preserve"> igen nagy hátránya, hogy használatához először fel kell mérni a nézők fókuszpontjait az egyes képkockákon, ami gyakorlatilag használhatatlanná teszi a tömeges alkalmazás</w:t>
      </w:r>
      <w:r w:rsidR="00783347">
        <w:t>t</w:t>
      </w:r>
      <w:r w:rsidRPr="004034E6">
        <w:t xml:space="preserve">. </w:t>
      </w:r>
      <w:r w:rsidR="00783347">
        <w:t>Saját m</w:t>
      </w:r>
      <w:r w:rsidRPr="004034E6">
        <w:t>unkámmal megoldást szeretnék nyújtani erre a problémára</w:t>
      </w:r>
      <w:r w:rsidR="00783347">
        <w:t>.</w:t>
      </w:r>
      <w:r w:rsidRPr="004034E6">
        <w:t xml:space="preserve"> </w:t>
      </w:r>
      <w:r w:rsidR="00783347">
        <w:t>Célom, hogy</w:t>
      </w:r>
      <w:r w:rsidRPr="004034E6">
        <w:t xml:space="preserve"> ne kelljen emberi erőforrást “pazarolni” arra, hogy a képkockák lényegesebb részeit meghatározzuk.</w:t>
      </w:r>
    </w:p>
    <w:p w14:paraId="1CBA5EB8" w14:textId="565AEEAD" w:rsidR="00510A76" w:rsidRDefault="00BC444B" w:rsidP="004034E6">
      <w:r>
        <w:t xml:space="preserve">Érdekes, hogy </w:t>
      </w:r>
      <w:r w:rsidR="00024681">
        <w:t xml:space="preserve">egy három évvel előbb, 2014-ben kiadott cikk, a </w:t>
      </w:r>
      <w:proofErr w:type="spellStart"/>
      <w:r w:rsidR="00024681">
        <w:rPr>
          <w:i/>
          <w:iCs/>
        </w:rPr>
        <w:t>Speaker-following</w:t>
      </w:r>
      <w:proofErr w:type="spellEnd"/>
      <w:r w:rsidR="00024681">
        <w:rPr>
          <w:i/>
          <w:iCs/>
        </w:rPr>
        <w:t xml:space="preserve"> Video </w:t>
      </w:r>
      <w:proofErr w:type="spellStart"/>
      <w:r w:rsidR="00024681">
        <w:rPr>
          <w:i/>
          <w:iCs/>
        </w:rPr>
        <w:t>Subtitles</w:t>
      </w:r>
      <w:proofErr w:type="spellEnd"/>
      <w:r w:rsidR="00024681">
        <w:t xml:space="preserve"> ugyanúgy a beszélő közelében elhelyezett felirat problematikát taglalja </w:t>
      </w:r>
      <w:r w:rsidR="00024681">
        <w:fldChar w:fldCharType="begin"/>
      </w:r>
      <w:r w:rsidR="00024681">
        <w:instrText xml:space="preserve"> REF _Ref24987367 \n \h </w:instrText>
      </w:r>
      <w:r w:rsidR="00024681">
        <w:fldChar w:fldCharType="separate"/>
      </w:r>
      <w:r w:rsidR="00F76BE9">
        <w:t>[1]</w:t>
      </w:r>
      <w:r w:rsidR="00024681">
        <w:fldChar w:fldCharType="end"/>
      </w:r>
      <w:r w:rsidR="00024681">
        <w:t xml:space="preserve"> azonban ekkor még nem foglalkoztak a ROI meghatározásával, így hogyha egy beszélő közvetlen közelében más fontos tartalom van, azt könnyen kitakarja a felirat. A tanulmány </w:t>
      </w:r>
      <w:r w:rsidR="0059147A">
        <w:t xml:space="preserve">nagy hangsúlyt helyez a </w:t>
      </w:r>
      <w:proofErr w:type="spellStart"/>
      <w:r w:rsidR="0059147A" w:rsidRPr="0059147A">
        <w:rPr>
          <w:i/>
          <w:iCs/>
        </w:rPr>
        <w:t>Speaker</w:t>
      </w:r>
      <w:proofErr w:type="spellEnd"/>
      <w:r w:rsidR="0059147A" w:rsidRPr="0059147A">
        <w:rPr>
          <w:i/>
          <w:iCs/>
        </w:rPr>
        <w:t xml:space="preserve"> </w:t>
      </w:r>
      <w:proofErr w:type="spellStart"/>
      <w:r w:rsidR="0059147A" w:rsidRPr="0059147A">
        <w:rPr>
          <w:i/>
          <w:iCs/>
        </w:rPr>
        <w:t>Detection</w:t>
      </w:r>
      <w:proofErr w:type="spellEnd"/>
      <w:r w:rsidR="0059147A">
        <w:t>-re, amely az én szempontomból is érdekes, bár munkám során nem a beszélő pontos beazonosítása a cél.</w:t>
      </w:r>
      <w:r w:rsidR="00510A76">
        <w:t xml:space="preserve"> </w:t>
      </w:r>
    </w:p>
    <w:p w14:paraId="34D07E74" w14:textId="3968CCDF" w:rsidR="003E7CE6" w:rsidRDefault="00510A76" w:rsidP="00471955">
      <w:r>
        <w:t xml:space="preserve">A kutatás szerint a legelterjedtebb módszer beszélő meghatározására a szájmozgást azonosító algoritmusok, de ezek sokszor nem elég pontosak. Ennek a javítására dolgoztak ki két módszert: a </w:t>
      </w:r>
      <w:r>
        <w:rPr>
          <w:i/>
          <w:iCs/>
        </w:rPr>
        <w:t xml:space="preserve">center </w:t>
      </w:r>
      <w:proofErr w:type="spellStart"/>
      <w:r>
        <w:rPr>
          <w:i/>
          <w:iCs/>
        </w:rPr>
        <w:t>contribution</w:t>
      </w:r>
      <w:proofErr w:type="spellEnd"/>
      <w:r w:rsidRPr="00510A76">
        <w:t>-t</w:t>
      </w:r>
      <w:r>
        <w:rPr>
          <w:i/>
          <w:iCs/>
        </w:rPr>
        <w:t xml:space="preserve"> </w:t>
      </w:r>
      <w:r>
        <w:t xml:space="preserve">és </w:t>
      </w:r>
      <w:proofErr w:type="spellStart"/>
      <w:r w:rsidRPr="00510A76">
        <w:rPr>
          <w:i/>
          <w:iCs/>
        </w:rPr>
        <w:t>length</w:t>
      </w:r>
      <w:proofErr w:type="spellEnd"/>
      <w:r w:rsidRPr="00510A76">
        <w:rPr>
          <w:i/>
          <w:iCs/>
        </w:rPr>
        <w:t xml:space="preserve"> </w:t>
      </w:r>
      <w:proofErr w:type="spellStart"/>
      <w:r w:rsidRPr="00510A76">
        <w:rPr>
          <w:i/>
          <w:iCs/>
        </w:rPr>
        <w:t>consistency</w:t>
      </w:r>
      <w:proofErr w:type="spellEnd"/>
      <w:r>
        <w:t xml:space="preserve">-t. A </w:t>
      </w:r>
      <w:r w:rsidRPr="006D611F">
        <w:rPr>
          <w:i/>
          <w:iCs/>
        </w:rPr>
        <w:t xml:space="preserve">center </w:t>
      </w:r>
      <w:proofErr w:type="spellStart"/>
      <w:r w:rsidRPr="006D611F">
        <w:rPr>
          <w:i/>
          <w:iCs/>
        </w:rPr>
        <w:t>contribution</w:t>
      </w:r>
      <w:proofErr w:type="spellEnd"/>
      <w:r w:rsidR="006D611F">
        <w:t xml:space="preserve"> esetén azzal a feltételezéssel számolnak, hogy az aktuális beszélő valószínűleg közelebb helyezkedik el a kép középpontjához, ezért kérdéses esetekben inkább a középebbre helyezkedő beszélő az aktív. </w:t>
      </w:r>
      <w:proofErr w:type="spellStart"/>
      <w:r w:rsidR="006D611F">
        <w:rPr>
          <w:i/>
          <w:iCs/>
        </w:rPr>
        <w:t>Length</w:t>
      </w:r>
      <w:proofErr w:type="spellEnd"/>
      <w:r w:rsidR="006D611F">
        <w:rPr>
          <w:i/>
          <w:iCs/>
        </w:rPr>
        <w:t xml:space="preserve"> </w:t>
      </w:r>
      <w:proofErr w:type="spellStart"/>
      <w:r w:rsidR="006D611F">
        <w:rPr>
          <w:i/>
          <w:iCs/>
        </w:rPr>
        <w:t>consistency</w:t>
      </w:r>
      <w:r w:rsidR="006D611F">
        <w:t>-nél</w:t>
      </w:r>
      <w:proofErr w:type="spellEnd"/>
      <w:r w:rsidR="006D611F">
        <w:t xml:space="preserve"> pedig</w:t>
      </w:r>
      <w:r w:rsidR="006727ED">
        <w:t xml:space="preserve"> azt vizsgálják, hogy </w:t>
      </w:r>
      <w:r w:rsidR="00A149B9">
        <w:t>az</w:t>
      </w:r>
      <w:r w:rsidR="006727ED">
        <w:t xml:space="preserve"> aktívnak jelölt személy mennyi ideig szerepel a képen a kapcsolódó </w:t>
      </w:r>
      <w:r w:rsidR="006727ED">
        <w:lastRenderedPageBreak/>
        <w:t xml:space="preserve">felirat szegmenshez képest. Minél </w:t>
      </w:r>
      <w:r w:rsidR="00DD454B">
        <w:t>nagyobb arányban</w:t>
      </w:r>
      <w:r w:rsidR="006727ED">
        <w:t xml:space="preserve"> található meg a képen annál valószínűbb, hogy tőle származik a hang. Ezenkívül </w:t>
      </w:r>
      <w:proofErr w:type="spellStart"/>
      <w:r w:rsidR="006727ED">
        <w:rPr>
          <w:i/>
          <w:iCs/>
        </w:rPr>
        <w:t>Audio</w:t>
      </w:r>
      <w:proofErr w:type="spellEnd"/>
      <w:r w:rsidR="006727ED">
        <w:rPr>
          <w:i/>
          <w:iCs/>
        </w:rPr>
        <w:t xml:space="preserve">-Visual </w:t>
      </w:r>
      <w:proofErr w:type="spellStart"/>
      <w:r w:rsidR="006727ED">
        <w:rPr>
          <w:i/>
          <w:iCs/>
        </w:rPr>
        <w:t>Synchrony</w:t>
      </w:r>
      <w:proofErr w:type="spellEnd"/>
      <w:r w:rsidR="006727ED">
        <w:rPr>
          <w:i/>
          <w:iCs/>
        </w:rPr>
        <w:t xml:space="preserve"> </w:t>
      </w:r>
      <w:r w:rsidR="00017102">
        <w:fldChar w:fldCharType="begin"/>
      </w:r>
      <w:r w:rsidR="00017102">
        <w:instrText xml:space="preserve"> REF _Ref24989849 \n \h </w:instrText>
      </w:r>
      <w:r w:rsidR="00017102">
        <w:fldChar w:fldCharType="separate"/>
      </w:r>
      <w:r w:rsidR="00F76BE9">
        <w:t>[14]</w:t>
      </w:r>
      <w:r w:rsidR="00017102">
        <w:fldChar w:fldCharType="end"/>
      </w:r>
      <w:r w:rsidR="00017102">
        <w:t xml:space="preserve"> </w:t>
      </w:r>
      <w:r w:rsidR="006727ED">
        <w:t>eljárást használtak a pontosabb eredmények eléréséhez</w:t>
      </w:r>
      <w:r w:rsidR="00A149B9">
        <w:t>, melynek lényege, hogy</w:t>
      </w:r>
      <w:r w:rsidR="00471955">
        <w:t xml:space="preserve"> a képi és hangi mozgás ritmikája összehasonlítható és egy szinkronizációs számmal leírható. A detekciós algoritmusokat </w:t>
      </w:r>
      <w:r w:rsidR="003E7CE6">
        <w:t>sorba kötött</w:t>
      </w:r>
      <w:r w:rsidR="00017102">
        <w:t>é</w:t>
      </w:r>
      <w:r w:rsidR="003E7CE6">
        <w:t xml:space="preserve">k és akkor fogadtak el valakit aktív beszélőnek, ha mind a négy algoritmusnak megfelelt. </w:t>
      </w:r>
    </w:p>
    <w:p w14:paraId="3D8FF82A" w14:textId="77777777" w:rsidR="00017102" w:rsidRDefault="003E7CE6" w:rsidP="00E832CD">
      <w:r>
        <w:t>A forrás a videókon történő feliratpozícionáláshoz adott számomra ötletet</w:t>
      </w:r>
      <w:r w:rsidR="009311D7">
        <w:t xml:space="preserve">. A megoldásuknál a felirat szorosan az aktív beszélőhöz közel helyezkedett el, ami sok zavaró esethez vezetett. </w:t>
      </w:r>
      <w:r w:rsidR="006E3D8D">
        <w:t xml:space="preserve">Például mikor a beszélő a kép egyik oldaláról a másikra mozog, a hozzá közeli szegmens kicsúszhat a képből, illetve a néző számára is zavaró folyamatosan mozgó feliratot olvasni. Így inkább rövidebb részekre bontották a szegmenset és több részletben jelenítették meg. </w:t>
      </w:r>
    </w:p>
    <w:p w14:paraId="57303CCC" w14:textId="77777777" w:rsidR="00471955" w:rsidRDefault="006E3D8D" w:rsidP="00E832CD">
      <w:r>
        <w:t>A gyors jelentváltásoknál előfordulhat, hogy a szegmensek egymástól elég távol helyezked</w:t>
      </w:r>
      <w:r w:rsidR="00C64DB5">
        <w:t>né</w:t>
      </w:r>
      <w:r>
        <w:t xml:space="preserve">nek el egymás után, ami zavaró </w:t>
      </w:r>
      <w:r w:rsidR="00C64DB5">
        <w:t>szemmozgást</w:t>
      </w:r>
      <w:r>
        <w:t xml:space="preserve"> eredményez. Ezt pedig úgy oldották meg, hogy az új feliratot inkább az előző helyére tették</w:t>
      </w:r>
      <w:r w:rsidR="00C64DB5">
        <w:t>, mintsem egy távolabbi helyre. Illetve az is</w:t>
      </w:r>
      <w:r w:rsidR="00017102">
        <w:t xml:space="preserve"> azt a problémát is kezelték, mikor</w:t>
      </w:r>
      <w:r w:rsidR="00C64DB5">
        <w:t xml:space="preserve"> a beszélő a jelenetváltásoknak köszönhetően kikerül a képből</w:t>
      </w:r>
      <w:r w:rsidR="00017102">
        <w:t>.</w:t>
      </w:r>
      <w:r w:rsidR="00C64DB5">
        <w:t xml:space="preserve"> </w:t>
      </w:r>
      <w:r w:rsidR="00017102">
        <w:t>Ilyenkor</w:t>
      </w:r>
      <w:r w:rsidR="00C64DB5">
        <w:t xml:space="preserve"> inkább alaphelyzetbe (alul, középen) hagyták a szegmenset.</w:t>
      </w:r>
    </w:p>
    <w:p w14:paraId="70993A45" w14:textId="7C8D0A50" w:rsidR="00C64DB5" w:rsidRDefault="00C64DB5" w:rsidP="00E832CD">
      <w:r>
        <w:t xml:space="preserve">Részletekbe merülések nélkül </w:t>
      </w:r>
      <w:r w:rsidRPr="00C64DB5">
        <w:t>elmondható, hogy a 219 tesztalany</w:t>
      </w:r>
      <w:r w:rsidR="00017102">
        <w:t xml:space="preserve">, akikkel </w:t>
      </w:r>
      <w:r w:rsidR="00267762">
        <w:t>értékelték</w:t>
      </w:r>
      <w:r w:rsidR="00017102">
        <w:t xml:space="preserve"> a megoldást,</w:t>
      </w:r>
      <w:r w:rsidRPr="00C64DB5">
        <w:t xml:space="preserve"> egyértelmű javulást érzékelt a korábbi feliratozási eljárásokhoz képest</w:t>
      </w:r>
      <w:r w:rsidR="00017102">
        <w:t>.</w:t>
      </w:r>
      <w:r w:rsidRPr="00C64DB5">
        <w:t xml:space="preserve"> </w:t>
      </w:r>
      <w:r w:rsidR="004E654A">
        <w:t>A cikkben leírt módszer a beszélő helyzetére optimalizál, ezért nagyon hasznos olyan környezetben, mikor sok párbeszéd található a videóban</w:t>
      </w:r>
      <w:r w:rsidR="00017102">
        <w:t>.</w:t>
      </w:r>
      <w:r w:rsidR="004E654A">
        <w:t xml:space="preserve"> </w:t>
      </w:r>
      <w:r w:rsidR="00017102">
        <w:t>E</w:t>
      </w:r>
      <w:r w:rsidR="004E654A">
        <w:t>gy sportadásnál (</w:t>
      </w:r>
      <w:r w:rsidR="004E654A">
        <w:fldChar w:fldCharType="begin"/>
      </w:r>
      <w:r w:rsidR="004E654A">
        <w:instrText xml:space="preserve"> REF _Ref23865059 \h </w:instrText>
      </w:r>
      <w:r w:rsidR="004E654A"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 w:rsidR="004E654A">
        <w:fldChar w:fldCharType="end"/>
      </w:r>
      <w:r w:rsidR="004E654A">
        <w:t xml:space="preserve">) </w:t>
      </w:r>
      <w:r w:rsidR="00017102">
        <w:t xml:space="preserve">ez </w:t>
      </w:r>
      <w:r w:rsidR="004E654A">
        <w:t>inkább zavaró</w:t>
      </w:r>
      <w:r w:rsidR="00017102">
        <w:t xml:space="preserve"> lenne</w:t>
      </w:r>
      <w:r w:rsidR="004E654A">
        <w:t>, mintsem haszno</w:t>
      </w:r>
      <w:r w:rsidR="00017102">
        <w:t>s</w:t>
      </w:r>
      <w:r w:rsidR="009E6E5B">
        <w:t>.</w:t>
      </w:r>
    </w:p>
    <w:p w14:paraId="415D52F1" w14:textId="77777777" w:rsidR="00FA509F" w:rsidRDefault="00FA509F" w:rsidP="00FA509F">
      <w:pPr>
        <w:pStyle w:val="Heading1"/>
      </w:pPr>
      <w:bookmarkStart w:id="20" w:name="_Toc26966209"/>
      <w:r>
        <w:lastRenderedPageBreak/>
        <w:t>Tervezés</w:t>
      </w:r>
      <w:bookmarkEnd w:id="20"/>
    </w:p>
    <w:p w14:paraId="3443B45A" w14:textId="0606514D" w:rsidR="00057E69" w:rsidRDefault="00057E69" w:rsidP="00057E69">
      <w:r>
        <w:t>A munkálatokat két főbb részre osztottam. Először képeken történő feliratelhelyezés</w:t>
      </w:r>
      <w:r w:rsidR="00311363">
        <w:t>re</w:t>
      </w:r>
      <w:r>
        <w:t>, utána a videók</w:t>
      </w:r>
      <w:r w:rsidR="00311363">
        <w:t>ra optimalizált megoldásra</w:t>
      </w:r>
      <w:r>
        <w:t>. A két feladat problematikájában is különbözik. Képeknél elsődlegesen az a feladat, hogy felismerjük a képen megjelenő fontosabb elemeket és megfelelő pozíciót keressünk a feliratszegmensnek. Videóknál pedig az összhangra</w:t>
      </w:r>
      <w:r w:rsidR="00DD454B">
        <w:t xml:space="preserve"> is</w:t>
      </w:r>
      <w:r>
        <w:t xml:space="preserve"> kell figyelni. Ahogy az egymás utáni képek jelennek meg a videón a felirat hajlamos lenne az „ugráslásra”. A különböző jelenetek és kameraállások miatt mindig más a legjobb pozíció. Tehát ennél </w:t>
      </w:r>
      <w:r w:rsidRPr="00057E69">
        <w:t xml:space="preserve">a </w:t>
      </w:r>
      <w:r w:rsidR="00311363">
        <w:t>résznél</w:t>
      </w:r>
      <w:r w:rsidRPr="00057E69">
        <w:t xml:space="preserve"> arra </w:t>
      </w:r>
      <w:r w:rsidR="00311363">
        <w:t xml:space="preserve">kell </w:t>
      </w:r>
      <w:r w:rsidRPr="00057E69">
        <w:t>figyelni, hogy a különböző szegmenspozíciók ne okozzanak kellemetlenséget a felhasználó számára.</w:t>
      </w:r>
      <w:r w:rsidR="00311363">
        <w:t xml:space="preserve"> </w:t>
      </w:r>
      <w:r w:rsidRPr="00057E69">
        <w:t xml:space="preserve">Ezek alapján </w:t>
      </w:r>
      <w:r w:rsidR="00311363">
        <w:t xml:space="preserve">a </w:t>
      </w:r>
      <w:r>
        <w:t xml:space="preserve">két fő feladat </w:t>
      </w:r>
      <w:r w:rsidR="00311363">
        <w:t>a következő:</w:t>
      </w:r>
    </w:p>
    <w:p w14:paraId="246AC181" w14:textId="77777777" w:rsidR="00057E69" w:rsidRDefault="00057E69" w:rsidP="00057E69">
      <w:pPr>
        <w:pStyle w:val="ListParagraph"/>
        <w:numPr>
          <w:ilvl w:val="0"/>
          <w:numId w:val="27"/>
        </w:numPr>
      </w:pPr>
      <w:r>
        <w:t>Képeken feliratszegmens okos elhelyezése</w:t>
      </w:r>
    </w:p>
    <w:p w14:paraId="2E8E3F6A" w14:textId="77777777" w:rsidR="00057E69" w:rsidRDefault="00057E69" w:rsidP="00057E69">
      <w:pPr>
        <w:pStyle w:val="ListParagraph"/>
        <w:numPr>
          <w:ilvl w:val="0"/>
          <w:numId w:val="27"/>
        </w:numPr>
      </w:pPr>
      <w:r>
        <w:t>Videókon feliratszegmens pozíció optimalizálás</w:t>
      </w:r>
      <w:r w:rsidR="000C390E">
        <w:t>a</w:t>
      </w:r>
    </w:p>
    <w:p w14:paraId="22239F46" w14:textId="77777777" w:rsidR="000C390E" w:rsidRDefault="000C390E" w:rsidP="000C390E">
      <w:r>
        <w:t xml:space="preserve">A két különálló feladatot a diplomamunka két részének megfelelő bontásban végzem el, így </w:t>
      </w:r>
      <w:r w:rsidR="008C79F5">
        <w:t>jelen</w:t>
      </w:r>
      <w:r>
        <w:t xml:space="preserve"> tervezés is az első részfeladatra terjed ki.</w:t>
      </w:r>
    </w:p>
    <w:p w14:paraId="4BA20B22" w14:textId="77777777" w:rsidR="000C390E" w:rsidRDefault="008C79F5" w:rsidP="000C390E">
      <w:r>
        <w:t>Képek információhordozó ereje sokkal több az ember számára, mint amit az egyszerű számítógépek pixelek tárolásával kezelni tudnak. Ahhoz, hogy</w:t>
      </w:r>
      <w:r w:rsidR="00B73B0E">
        <w:t xml:space="preserve"> egy-egy kép vizuális tartalmát jobban megértsék a számítógépek</w:t>
      </w:r>
      <w:r w:rsidR="00152E6F">
        <w:t>,</w:t>
      </w:r>
      <w:r w:rsidR="00B73B0E">
        <w:t xml:space="preserve"> különböző detekciós eljárásokra van szükségünk. A detektálható tulajdonságok és feldolgozási lehetőségeik igen fontosak a megvalósítandó rendszer számára, ezért elsőként ezeket ismertetem.</w:t>
      </w:r>
    </w:p>
    <w:p w14:paraId="2291F4DD" w14:textId="77777777" w:rsidR="009E6E5B" w:rsidRPr="00057E69" w:rsidRDefault="008637B6" w:rsidP="009E6E5B">
      <w:pPr>
        <w:pStyle w:val="Heading2"/>
      </w:pPr>
      <w:bookmarkStart w:id="21" w:name="_Toc26966210"/>
      <w:r>
        <w:t>K</w:t>
      </w:r>
      <w:r w:rsidR="009E6E5B" w:rsidRPr="00057E69">
        <w:t>éptulajdonságok</w:t>
      </w:r>
      <w:bookmarkEnd w:id="21"/>
    </w:p>
    <w:p w14:paraId="546B9022" w14:textId="569E5A97" w:rsidR="009E6E5B" w:rsidRDefault="009E6E5B" w:rsidP="009E6E5B">
      <w:r w:rsidRPr="00057E69">
        <w:t>Ha emberi szemmel ránézünk egy képre általában könnyen megtudjuk határozni, hogy mi a kép legfontosabb, legérdekesebb része még akkor is, ha az nem éppen a középpontban helyezkedik el</w:t>
      </w:r>
      <w:r w:rsidR="008637B6">
        <w:t>. O</w:t>
      </w:r>
      <w:r w:rsidRPr="00057E69">
        <w:t>lyan</w:t>
      </w:r>
      <w:r>
        <w:t xml:space="preserve"> </w:t>
      </w:r>
      <w:r w:rsidR="008637B6">
        <w:t>helyzetek</w:t>
      </w:r>
      <w:r>
        <w:t xml:space="preserve"> is vannak, amikor detektálni tudjuk, hogy egy területet </w:t>
      </w:r>
      <w:r w:rsidR="008637B6">
        <w:t>lefedésével</w:t>
      </w:r>
      <w:r>
        <w:t xml:space="preserve"> értelmét vesztené a tartalom, </w:t>
      </w:r>
      <w:r w:rsidR="008637B6">
        <w:t xml:space="preserve">annak ellenére, hogy nem </w:t>
      </w:r>
      <w:r>
        <w:t xml:space="preserve">a főbb objektum a képen. Ilyenek például a híradós adások, amikor egy konstans </w:t>
      </w:r>
      <w:r w:rsidR="002F5B55">
        <w:t>szövegdobozban a legfrissebb híreket tudjuk elolvasni</w:t>
      </w:r>
      <w:r w:rsidR="008637B6">
        <w:t xml:space="preserve"> és</w:t>
      </w:r>
      <w:r w:rsidR="002F5B55">
        <w:t xml:space="preserve"> a vizuális tartalom teljesen másról szól (</w:t>
      </w:r>
      <w:r w:rsidR="002F5B55">
        <w:fldChar w:fldCharType="begin"/>
      </w:r>
      <w:r w:rsidR="002F5B55">
        <w:instrText xml:space="preserve"> REF _Ref25068953 \h </w:instrText>
      </w:r>
      <w:r w:rsidR="002F5B55"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 w:rsidR="002F5B55">
        <w:fldChar w:fldCharType="end"/>
      </w:r>
      <w:r w:rsidR="002F5B55">
        <w:t xml:space="preserve">). </w:t>
      </w:r>
      <w:r w:rsidR="008C79F5">
        <w:t>S</w:t>
      </w:r>
      <w:r w:rsidR="002F5B55">
        <w:t xml:space="preserve">okszor a márkajelzésekkel, logókkal is ez a helyzet, mert kitakarásuk nem szolgálja a </w:t>
      </w:r>
      <w:r w:rsidR="008C79F5">
        <w:t>jelölt</w:t>
      </w:r>
      <w:r w:rsidR="002F5B55">
        <w:t xml:space="preserve"> cég érdekeit. </w:t>
      </w:r>
      <w:r w:rsidR="008637B6">
        <w:t>E</w:t>
      </w:r>
      <w:r w:rsidR="002F5B55">
        <w:t>bben a fejezetben összegyűjtöttem a legfontosabb képi tulajdonságokat, amiket figyelembe kell venni felirat elhelyezésénél</w:t>
      </w:r>
      <w:r w:rsidR="008637B6">
        <w:t>,</w:t>
      </w:r>
      <w:r w:rsidR="00933395">
        <w:t xml:space="preserve"> a detektálásukat segítő </w:t>
      </w:r>
      <w:r w:rsidR="008637B6">
        <w:t>megoldásokkal</w:t>
      </w:r>
      <w:r w:rsidR="00933395">
        <w:t xml:space="preserve"> együtt.</w:t>
      </w:r>
    </w:p>
    <w:p w14:paraId="3D855DFD" w14:textId="77777777" w:rsidR="002F5B55" w:rsidRDefault="002F5B55" w:rsidP="002F5B55">
      <w:pPr>
        <w:pStyle w:val="Kp"/>
      </w:pPr>
      <w:r w:rsidRPr="002F5B55">
        <w:rPr>
          <w:noProof/>
        </w:rPr>
        <w:lastRenderedPageBreak/>
        <w:drawing>
          <wp:inline distT="0" distB="0" distL="0" distR="0" wp14:anchorId="4B76CF92" wp14:editId="2805E20B">
            <wp:extent cx="5369103" cy="3151762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5863" cy="31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2" w:name="_Ref25068953"/>
    <w:p w14:paraId="4073937E" w14:textId="39811E2D" w:rsidR="002F5B55" w:rsidRDefault="00A75C9F" w:rsidP="002F5B55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1</w:t>
        </w:r>
      </w:fldSimple>
      <w:r w:rsidR="002F5B55">
        <w:t xml:space="preserve"> ábra</w:t>
      </w:r>
      <w:bookmarkEnd w:id="22"/>
      <w:r w:rsidR="002F5B55">
        <w:t>: Híradós adás, ahol a felirat alapértelmezett pozíciója már meglévő szövegi tartalomra esik</w:t>
      </w:r>
    </w:p>
    <w:p w14:paraId="2CEE27C9" w14:textId="03BBA662" w:rsidR="002F5B55" w:rsidRPr="00933395" w:rsidRDefault="003A6F68" w:rsidP="002F5B55">
      <w:r w:rsidRPr="003A6F68">
        <w:rPr>
          <w:b/>
          <w:bCs/>
          <w:i/>
          <w:iCs/>
        </w:rPr>
        <w:t>Képbe égetett szöveg</w:t>
      </w:r>
      <w:r>
        <w:t xml:space="preserve">. A </w:t>
      </w:r>
      <w:r w:rsidR="008637B6">
        <w:t>fenti képen (</w:t>
      </w:r>
      <w:r>
        <w:fldChar w:fldCharType="begin"/>
      </w:r>
      <w:r>
        <w:instrText xml:space="preserve"> REF _Ref25068953 \h </w:instrText>
      </w:r>
      <w:r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>
        <w:fldChar w:fldCharType="end"/>
      </w:r>
      <w:r w:rsidR="008637B6">
        <w:t>)</w:t>
      </w:r>
      <w:r>
        <w:t xml:space="preserve"> jól látszódik, hogy a legrosszabb megoldás a feliratot alapértelmezett pozícióján hagyni. Nem csak az eredeti szöveget nem lehetne elolvasni, de a felirat értelmezésénél is igen zavaró hátteret eredményezne. Tehát a képeken/videókon található szöveget mindenképpen figyelembe kell venni a felirat elhelyezésénél és amennyiben van rá mód, nem ráhelyezni.</w:t>
      </w:r>
      <w:r w:rsidR="00933395">
        <w:t xml:space="preserve"> Szöveget felismerni </w:t>
      </w:r>
      <w:r w:rsidR="00933395">
        <w:rPr>
          <w:i/>
          <w:iCs/>
        </w:rPr>
        <w:t>OCR (</w:t>
      </w:r>
      <w:proofErr w:type="spellStart"/>
      <w:r w:rsidR="00933395">
        <w:rPr>
          <w:i/>
          <w:iCs/>
        </w:rPr>
        <w:t>Optical</w:t>
      </w:r>
      <w:proofErr w:type="spellEnd"/>
      <w:r w:rsidR="00933395">
        <w:rPr>
          <w:i/>
          <w:iCs/>
        </w:rPr>
        <w:t xml:space="preserve"> </w:t>
      </w:r>
      <w:proofErr w:type="spellStart"/>
      <w:r w:rsidR="00933395">
        <w:rPr>
          <w:i/>
          <w:iCs/>
        </w:rPr>
        <w:t>Character</w:t>
      </w:r>
      <w:proofErr w:type="spellEnd"/>
      <w:r w:rsidR="00933395">
        <w:rPr>
          <w:i/>
          <w:iCs/>
        </w:rPr>
        <w:t xml:space="preserve"> </w:t>
      </w:r>
      <w:proofErr w:type="spellStart"/>
      <w:r w:rsidR="00933395">
        <w:rPr>
          <w:i/>
          <w:iCs/>
        </w:rPr>
        <w:t>Recognition</w:t>
      </w:r>
      <w:proofErr w:type="spellEnd"/>
      <w:r w:rsidR="00933395">
        <w:rPr>
          <w:i/>
          <w:iCs/>
        </w:rPr>
        <w:t>)</w:t>
      </w:r>
      <w:r w:rsidR="00933395">
        <w:t xml:space="preserve"> megoldásokkal </w:t>
      </w:r>
      <w:r w:rsidR="004D43EB">
        <w:fldChar w:fldCharType="begin"/>
      </w:r>
      <w:r w:rsidR="004D43EB">
        <w:instrText xml:space="preserve"> REF _Ref25081264 \n \h </w:instrText>
      </w:r>
      <w:r w:rsidR="004D43EB">
        <w:fldChar w:fldCharType="separate"/>
      </w:r>
      <w:r w:rsidR="00F76BE9">
        <w:t>[15]</w:t>
      </w:r>
      <w:r w:rsidR="004D43EB">
        <w:fldChar w:fldCharType="end"/>
      </w:r>
      <w:r w:rsidR="004D43EB">
        <w:t xml:space="preserve"> </w:t>
      </w:r>
      <w:r w:rsidR="00933395">
        <w:t>lehet, de esetünkben a szövegi tartalmuk kevésbé lényeges, mintsem pontos helyzetük.</w:t>
      </w:r>
      <w:r w:rsidR="00F7715E">
        <w:t xml:space="preserve"> Ezért érdemes kevésbé robusztusabb technikákkal is próbálkozni.</w:t>
      </w:r>
    </w:p>
    <w:p w14:paraId="477909C9" w14:textId="110B2054" w:rsidR="003A6F68" w:rsidRPr="00F7715E" w:rsidRDefault="003A6F68" w:rsidP="002F5B55">
      <w:r>
        <w:rPr>
          <w:b/>
          <w:bCs/>
          <w:i/>
          <w:iCs/>
        </w:rPr>
        <w:t xml:space="preserve">Logó és márkajelzések. </w:t>
      </w:r>
      <w:r>
        <w:t>Számos cég sok pénzt költ arra, hogy márkája látszódjon a különböző vizuális tartalmakon</w:t>
      </w:r>
      <w:r w:rsidR="00933395">
        <w:t xml:space="preserve"> (például reklámok, sportesemények </w:t>
      </w:r>
      <w:proofErr w:type="spellStart"/>
      <w:r w:rsidR="00933395">
        <w:t>szponzorai</w:t>
      </w:r>
      <w:proofErr w:type="spellEnd"/>
      <w:r w:rsidR="00933395">
        <w:t>, videoklipekben felbukkanó termékek)</w:t>
      </w:r>
      <w:r>
        <w:t xml:space="preserve">. Felirattal való elfedésük </w:t>
      </w:r>
      <w:r w:rsidR="00933395">
        <w:t>meggátolná céljukat.</w:t>
      </w:r>
      <w:r w:rsidR="00F7715E">
        <w:t xml:space="preserve"> A problematikát </w:t>
      </w:r>
      <w:proofErr w:type="spellStart"/>
      <w:r w:rsidR="00F7715E">
        <w:rPr>
          <w:i/>
          <w:iCs/>
        </w:rPr>
        <w:t>Logo</w:t>
      </w:r>
      <w:proofErr w:type="spellEnd"/>
      <w:r w:rsidR="00F7715E">
        <w:rPr>
          <w:i/>
          <w:iCs/>
        </w:rPr>
        <w:t xml:space="preserve"> </w:t>
      </w:r>
      <w:proofErr w:type="spellStart"/>
      <w:r w:rsidR="00F7715E">
        <w:rPr>
          <w:i/>
          <w:iCs/>
        </w:rPr>
        <w:t>Detection</w:t>
      </w:r>
      <w:r w:rsidR="00F7715E">
        <w:t>-nek</w:t>
      </w:r>
      <w:proofErr w:type="spellEnd"/>
      <w:r w:rsidR="00F7715E">
        <w:t xml:space="preserve"> hívják és használható megoldásokkal is rendelkezik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_Ref25081282 \n \h </w:instrText>
      </w:r>
      <w:r w:rsidR="004D43EB">
        <w:fldChar w:fldCharType="separate"/>
      </w:r>
      <w:r w:rsidR="00F76BE9">
        <w:t>[16]</w:t>
      </w:r>
      <w:r w:rsidR="004D43EB">
        <w:fldChar w:fldCharType="end"/>
      </w:r>
      <w:r w:rsidR="004D43EB">
        <w:fldChar w:fldCharType="begin"/>
      </w:r>
      <w:r w:rsidR="004D43EB">
        <w:instrText xml:space="preserve"> REF _Ref25081286 \n \h </w:instrText>
      </w:r>
      <w:r w:rsidR="004D43EB">
        <w:fldChar w:fldCharType="separate"/>
      </w:r>
      <w:r w:rsidR="00F76BE9">
        <w:t>[17]</w:t>
      </w:r>
      <w:r w:rsidR="004D43EB">
        <w:fldChar w:fldCharType="end"/>
      </w:r>
      <w:r w:rsidR="00F7715E">
        <w:t>.</w:t>
      </w:r>
    </w:p>
    <w:p w14:paraId="09792D9A" w14:textId="4929823E" w:rsidR="00933395" w:rsidRDefault="00933395" w:rsidP="002F5B55">
      <w:r>
        <w:rPr>
          <w:b/>
          <w:bCs/>
          <w:i/>
          <w:iCs/>
        </w:rPr>
        <w:t xml:space="preserve">Különböző objektumok, arcok. </w:t>
      </w:r>
      <w:r>
        <w:t xml:space="preserve">Szintén fontos tartalomnak számítanak a </w:t>
      </w:r>
      <w:r w:rsidR="00F7715E">
        <w:t xml:space="preserve">képen található objektumok. Viszont a mai </w:t>
      </w:r>
      <w:r w:rsidR="00F7715E">
        <w:rPr>
          <w:i/>
          <w:iCs/>
        </w:rPr>
        <w:t>Visual</w:t>
      </w:r>
      <w:r w:rsidR="00804C12">
        <w:rPr>
          <w:i/>
          <w:iCs/>
        </w:rPr>
        <w:t xml:space="preserve"> </w:t>
      </w:r>
      <w:r w:rsidR="00804C12">
        <w:t xml:space="preserve">vagy </w:t>
      </w:r>
      <w:r w:rsidR="00804C12">
        <w:rPr>
          <w:i/>
          <w:iCs/>
        </w:rPr>
        <w:t>Image</w:t>
      </w:r>
      <w:r w:rsidR="00F7715E">
        <w:rPr>
          <w:i/>
          <w:iCs/>
        </w:rPr>
        <w:t xml:space="preserve"> </w:t>
      </w:r>
      <w:proofErr w:type="spellStart"/>
      <w:r w:rsidR="00F7715E">
        <w:rPr>
          <w:i/>
          <w:iCs/>
        </w:rPr>
        <w:t>Recognition</w:t>
      </w:r>
      <w:proofErr w:type="spellEnd"/>
      <w:r w:rsidR="00F7715E">
        <w:t xml:space="preserve"> technikák </w:t>
      </w:r>
      <w:r w:rsidR="004D43EB">
        <w:fldChar w:fldCharType="begin"/>
      </w:r>
      <w:r w:rsidR="004D43EB">
        <w:instrText xml:space="preserve"> REF _Ref25081300 \n \h </w:instrText>
      </w:r>
      <w:r w:rsidR="004D43EB">
        <w:fldChar w:fldCharType="separate"/>
      </w:r>
      <w:r w:rsidR="00F76BE9">
        <w:t>[18]</w:t>
      </w:r>
      <w:r w:rsidR="004D43EB">
        <w:fldChar w:fldCharType="end"/>
      </w:r>
      <w:r w:rsidR="004D43EB">
        <w:t xml:space="preserve"> </w:t>
      </w:r>
      <w:r w:rsidR="00F7715E">
        <w:t xml:space="preserve">már annyira sok objektumot képesek detektálni, hogy egyes képeken már nem is tudunk semleges területet kijelölni, ahol könnyedén elférne a felirat. </w:t>
      </w:r>
      <w:r w:rsidR="00862F2F">
        <w:t xml:space="preserve">Az egyik legfontosabb vizuális tartalomként az arcokat emelném ki, mert ezek eltakarása nagyon zavaró tud </w:t>
      </w:r>
      <w:r w:rsidR="00862F2F">
        <w:lastRenderedPageBreak/>
        <w:t xml:space="preserve">lenni a legtöbb helyzetben. Ezt a problémát igyekeznek megoldani a </w:t>
      </w:r>
      <w:proofErr w:type="spellStart"/>
      <w:r w:rsidR="00862F2F">
        <w:rPr>
          <w:i/>
          <w:iCs/>
        </w:rPr>
        <w:t>Face</w:t>
      </w:r>
      <w:proofErr w:type="spellEnd"/>
      <w:r w:rsidR="00862F2F">
        <w:rPr>
          <w:i/>
          <w:iCs/>
        </w:rPr>
        <w:t xml:space="preserve"> </w:t>
      </w:r>
      <w:proofErr w:type="spellStart"/>
      <w:r w:rsidR="00804C12">
        <w:rPr>
          <w:i/>
          <w:iCs/>
        </w:rPr>
        <w:t>Detection</w:t>
      </w:r>
      <w:proofErr w:type="spellEnd"/>
      <w:r w:rsidR="00862F2F">
        <w:t xml:space="preserve"> technikák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_Ref25081310 \n \h </w:instrText>
      </w:r>
      <w:r w:rsidR="004D43EB">
        <w:fldChar w:fldCharType="separate"/>
      </w:r>
      <w:r w:rsidR="00F76BE9">
        <w:t>[19]</w:t>
      </w:r>
      <w:r w:rsidR="004D43EB">
        <w:fldChar w:fldCharType="end"/>
      </w:r>
      <w:r w:rsidR="00862F2F">
        <w:t>.</w:t>
      </w:r>
    </w:p>
    <w:p w14:paraId="08D72EA9" w14:textId="12627C07" w:rsidR="00F13588" w:rsidRDefault="00F13588" w:rsidP="002F5B55">
      <w:r>
        <w:rPr>
          <w:b/>
          <w:bCs/>
          <w:i/>
          <w:iCs/>
        </w:rPr>
        <w:t>Élek száma</w:t>
      </w:r>
      <w:r w:rsidR="00EE5B18">
        <w:rPr>
          <w:b/>
          <w:bCs/>
          <w:i/>
          <w:iCs/>
        </w:rPr>
        <w:t xml:space="preserve"> és sűrűsége</w:t>
      </w:r>
      <w:r>
        <w:rPr>
          <w:b/>
          <w:bCs/>
          <w:i/>
          <w:iCs/>
        </w:rPr>
        <w:t>.</w:t>
      </w:r>
      <w:r>
        <w:t xml:space="preserve"> </w:t>
      </w:r>
      <w:r w:rsidR="00EE5B18">
        <w:t>E</w:t>
      </w:r>
      <w:r>
        <w:t xml:space="preserve">gy képnek </w:t>
      </w:r>
      <w:r w:rsidR="009766C4">
        <w:t>meghatározó</w:t>
      </w:r>
      <w:r>
        <w:t xml:space="preserve"> tulajdonsága, </w:t>
      </w:r>
      <w:r w:rsidR="00B23AD1">
        <w:t>a látható élek száma, sűrűsége és pozíciója</w:t>
      </w:r>
      <w:r>
        <w:t xml:space="preserve">. </w:t>
      </w:r>
      <w:r w:rsidR="00B23AD1">
        <w:t>T</w:t>
      </w:r>
      <w:r>
        <w:t>ipikusan élgazdag terület</w:t>
      </w:r>
      <w:r w:rsidR="00B23AD1">
        <w:t>ek</w:t>
      </w:r>
      <w:r>
        <w:t xml:space="preserve"> a betűket</w:t>
      </w:r>
      <w:r w:rsidR="00B23AD1">
        <w:t>,</w:t>
      </w:r>
      <w:r>
        <w:t xml:space="preserve"> szavakat tartalmazó</w:t>
      </w:r>
      <w:r w:rsidR="00B23AD1">
        <w:t xml:space="preserve">, illetve a fókuszpont közelében megtalálható részek. </w:t>
      </w:r>
      <w:r>
        <w:t xml:space="preserve"> </w:t>
      </w:r>
      <w:r w:rsidR="00B23AD1">
        <w:t xml:space="preserve">Általánosságban elmondható, hogy </w:t>
      </w:r>
      <w:r>
        <w:t>a</w:t>
      </w:r>
      <w:r w:rsidR="00B23AD1">
        <w:t xml:space="preserve"> kép</w:t>
      </w:r>
      <w:r>
        <w:t xml:space="preserve"> fontosabb részei élesebben </w:t>
      </w:r>
      <w:r w:rsidR="00B23AD1">
        <w:t xml:space="preserve">jelennek meg, </w:t>
      </w:r>
      <w:r>
        <w:t>ezért éleik</w:t>
      </w:r>
      <w:r w:rsidR="00B23AD1">
        <w:t xml:space="preserve"> és</w:t>
      </w:r>
      <w:r>
        <w:t xml:space="preserve"> határvonalaik </w:t>
      </w:r>
      <w:r w:rsidRPr="00F13588">
        <w:rPr>
          <w:i/>
          <w:iCs/>
        </w:rPr>
        <w:t>éldetekcióval</w:t>
      </w:r>
      <w:r>
        <w:t xml:space="preserve"> </w:t>
      </w:r>
      <w:r w:rsidR="00EE5B18">
        <w:t xml:space="preserve">is </w:t>
      </w:r>
      <w:r>
        <w:t>érzékelhetők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_Ref25081319 \n \h </w:instrText>
      </w:r>
      <w:r w:rsidR="004D43EB">
        <w:fldChar w:fldCharType="separate"/>
      </w:r>
      <w:r w:rsidR="00F76BE9">
        <w:t>[20]</w:t>
      </w:r>
      <w:r w:rsidR="004D43EB">
        <w:fldChar w:fldCharType="end"/>
      </w:r>
      <w:r>
        <w:t xml:space="preserve">. </w:t>
      </w:r>
      <w:r w:rsidR="00DB23C2">
        <w:t xml:space="preserve">Az éldetekciós módszerek és a </w:t>
      </w:r>
      <w:r w:rsidR="00B23AD1">
        <w:t xml:space="preserve">témakör az említett szerepe miatt </w:t>
      </w:r>
      <w:r w:rsidR="00DB23C2">
        <w:t>nagyon fontos munkámban</w:t>
      </w:r>
      <w:r w:rsidR="00B23AD1">
        <w:t>, ezért már a tervezés során is kiemelt figyelmet kapott a megfelelő algoritmus kiválasztása. Az ezzel kapcsolatos méréseimet az alábbi fejezetben szedtem össze [</w:t>
      </w:r>
      <w:r w:rsidR="00B23AD1">
        <w:fldChar w:fldCharType="begin"/>
      </w:r>
      <w:r w:rsidR="00B23AD1">
        <w:instrText xml:space="preserve"> REF _Ref36377821 \n \h </w:instrText>
      </w:r>
      <w:r w:rsidR="00B23AD1">
        <w:fldChar w:fldCharType="separate"/>
      </w:r>
      <w:r w:rsidR="00B23AD1">
        <w:t>3.1.1</w:t>
      </w:r>
      <w:r w:rsidR="00B23AD1">
        <w:fldChar w:fldCharType="end"/>
      </w:r>
      <w:r w:rsidR="00B23AD1">
        <w:t xml:space="preserve"> fejezet].</w:t>
      </w:r>
    </w:p>
    <w:p w14:paraId="5C32E386" w14:textId="10C1BBF9" w:rsidR="006E25B4" w:rsidRDefault="006E25B4" w:rsidP="006E25B4">
      <w:pPr>
        <w:pStyle w:val="Heading3"/>
      </w:pPr>
      <w:bookmarkStart w:id="23" w:name="_Ref36377821"/>
      <w:bookmarkStart w:id="24" w:name="_Ref36759044"/>
      <w:r>
        <w:t>Éldetekciós módszer</w:t>
      </w:r>
      <w:r w:rsidR="009766C4">
        <w:t>ek</w:t>
      </w:r>
      <w:bookmarkEnd w:id="23"/>
      <w:r w:rsidR="000A17D2">
        <w:t xml:space="preserve"> vizsgálata</w:t>
      </w:r>
      <w:bookmarkEnd w:id="24"/>
    </w:p>
    <w:p w14:paraId="7354F075" w14:textId="2CB49BAE" w:rsidR="000A17D2" w:rsidRDefault="000A17D2" w:rsidP="000A17D2">
      <w:r>
        <w:t>A képi tulajdonságok algoritmikai feltárása időt vesz igénybe. Mivel az építendő rendszer videó képein fog dolgozni, ezért fontos</w:t>
      </w:r>
      <w:r w:rsidR="002707A5">
        <w:t>,</w:t>
      </w:r>
      <w:r>
        <w:t xml:space="preserve"> hogy minél gyorsabban meghatározhatok legyenek a feliratozáshoz szükséges képi paraméterek.</w:t>
      </w:r>
      <w:r w:rsidR="002707A5">
        <w:t xml:space="preserve"> Különböző éldetekciós technikák és módszerek ismertek</w:t>
      </w:r>
      <w:r w:rsidR="007657B7">
        <w:t xml:space="preserve"> </w:t>
      </w:r>
      <w:r w:rsidR="007657B7">
        <w:fldChar w:fldCharType="begin"/>
      </w:r>
      <w:r w:rsidR="007657B7">
        <w:instrText xml:space="preserve"> REF _Ref26950906 \n \h </w:instrText>
      </w:r>
      <w:r w:rsidR="007657B7">
        <w:fldChar w:fldCharType="separate"/>
      </w:r>
      <w:r w:rsidR="007657B7">
        <w:t>[21]</w:t>
      </w:r>
      <w:r w:rsidR="007657B7">
        <w:fldChar w:fldCharType="end"/>
      </w:r>
      <w:r w:rsidR="002707A5">
        <w:t xml:space="preserve">, melyek közül szerettem volna kiválasztani a problémám szempontjából legmegfelelőbbet. </w:t>
      </w:r>
      <w:r w:rsidR="007657B7">
        <w:t xml:space="preserve">A </w:t>
      </w:r>
      <w:proofErr w:type="spellStart"/>
      <w:r w:rsidR="007657B7" w:rsidRPr="007657B7">
        <w:rPr>
          <w:i/>
          <w:iCs/>
        </w:rPr>
        <w:t>Sobel</w:t>
      </w:r>
      <w:proofErr w:type="spellEnd"/>
      <w:r w:rsidR="007657B7">
        <w:t xml:space="preserve"> két fajta változatát, a </w:t>
      </w:r>
      <w:proofErr w:type="spellStart"/>
      <w:r w:rsidR="007657B7" w:rsidRPr="007657B7">
        <w:rPr>
          <w:i/>
          <w:iCs/>
        </w:rPr>
        <w:t>Prewitt</w:t>
      </w:r>
      <w:proofErr w:type="spellEnd"/>
      <w:r w:rsidR="007657B7">
        <w:t xml:space="preserve">, a </w:t>
      </w:r>
      <w:r w:rsidR="007657B7">
        <w:rPr>
          <w:i/>
          <w:iCs/>
        </w:rPr>
        <w:t>Laplace</w:t>
      </w:r>
      <w:r w:rsidR="007657B7">
        <w:t xml:space="preserve">, és a </w:t>
      </w:r>
      <w:proofErr w:type="spellStart"/>
      <w:r w:rsidR="007657B7" w:rsidRPr="007657B7">
        <w:rPr>
          <w:i/>
          <w:iCs/>
        </w:rPr>
        <w:t>Canny</w:t>
      </w:r>
      <w:proofErr w:type="spellEnd"/>
      <w:r w:rsidR="007657B7">
        <w:t xml:space="preserve"> éldetektorokat vizsgáltam meg részletesebben.</w:t>
      </w:r>
    </w:p>
    <w:p w14:paraId="6A1137A0" w14:textId="73693C3C" w:rsidR="00FC34DE" w:rsidRDefault="007657B7" w:rsidP="007657B7">
      <w:pPr>
        <w:ind w:firstLine="0"/>
      </w:pPr>
      <w:r>
        <w:tab/>
      </w:r>
      <w:r w:rsidR="003D573D">
        <w:t xml:space="preserve">A </w:t>
      </w:r>
      <w:proofErr w:type="spellStart"/>
      <w:r w:rsidR="003D573D" w:rsidRPr="003D573D">
        <w:rPr>
          <w:i/>
          <w:iCs/>
        </w:rPr>
        <w:t>Sobel</w:t>
      </w:r>
      <w:proofErr w:type="spellEnd"/>
      <w:r w:rsidR="003D573D">
        <w:t xml:space="preserve"> algoritmus az egyik legelterjedtebb éldetekciós technika, amely egyszerű horizontális és vertikális mátrixműveletek elvégzéséből áll, ezért számítási költsége alacsonynak mondható. </w:t>
      </w:r>
      <w:r w:rsidR="00B567E8">
        <w:t xml:space="preserve">A </w:t>
      </w:r>
      <w:proofErr w:type="spellStart"/>
      <w:r w:rsidR="00B567E8">
        <w:rPr>
          <w:i/>
          <w:iCs/>
        </w:rPr>
        <w:t>Sobel</w:t>
      </w:r>
      <w:proofErr w:type="spellEnd"/>
      <w:r w:rsidR="00B567E8">
        <w:rPr>
          <w:i/>
          <w:iCs/>
        </w:rPr>
        <w:t xml:space="preserve"> </w:t>
      </w:r>
      <w:r w:rsidR="00B567E8">
        <w:t>algoritmust többféleképpen is használhatjuk. Ha pontosabb eredményt szeretnénk elérni, akkor érdemes képenként a különböző színcsatornákon (RGB) is elvégezni a mátrixműveleteket. Amennyiben a minőségből tudunk engedni a gyorsaság növelése érdekében, akkor a képet érdemes először szürkeárnyalatossá alakítani és csak egy csatornán elvégezni a számítást.</w:t>
      </w:r>
      <w:r w:rsidR="00533682">
        <w:t xml:space="preserve"> A már bemutatott mintaképen (</w:t>
      </w:r>
      <w:r w:rsidR="00533682">
        <w:fldChar w:fldCharType="begin"/>
      </w:r>
      <w:r w:rsidR="00533682">
        <w:instrText xml:space="preserve"> REF _Ref36381255 \h </w:instrText>
      </w:r>
      <w:r w:rsidR="00533682">
        <w:fldChar w:fldCharType="separate"/>
      </w:r>
      <w:r w:rsidR="00533682">
        <w:rPr>
          <w:noProof/>
        </w:rPr>
        <w:t>1</w:t>
      </w:r>
      <w:r w:rsidR="00533682">
        <w:t>.</w:t>
      </w:r>
      <w:r w:rsidR="00533682">
        <w:rPr>
          <w:noProof/>
        </w:rPr>
        <w:t>2</w:t>
      </w:r>
      <w:r w:rsidR="00533682">
        <w:fldChar w:fldCharType="end"/>
      </w:r>
      <w:r w:rsidR="00533682">
        <w:t xml:space="preserve"> ábra) futtattam le mindkét csatornás megoldást. Az eredmény</w:t>
      </w:r>
      <w:r w:rsidR="003C1965">
        <w:t>ből kivágtam a lényegesebb részletet és</w:t>
      </w:r>
      <w:r w:rsidR="00533682">
        <w:t xml:space="preserve"> az alábbi ábrá</w:t>
      </w:r>
      <w:r w:rsidR="00FC34DE">
        <w:t>kon</w:t>
      </w:r>
      <w:r w:rsidR="00533682">
        <w:t xml:space="preserve"> </w:t>
      </w:r>
      <w:r w:rsidR="003C1965">
        <w:t>jelenítettem meg</w:t>
      </w:r>
      <w:r w:rsidR="00FC34DE">
        <w:t xml:space="preserve"> (</w:t>
      </w:r>
      <w:r w:rsidR="00FC34DE">
        <w:fldChar w:fldCharType="begin"/>
      </w:r>
      <w:r w:rsidR="00FC34DE">
        <w:instrText xml:space="preserve"> REF _Ref36395805 \h </w:instrText>
      </w:r>
      <w:r w:rsidR="00FC34DE">
        <w:fldChar w:fldCharType="separate"/>
      </w:r>
      <w:r w:rsidR="00FC34DE">
        <w:t xml:space="preserve">ábra </w:t>
      </w:r>
      <w:r w:rsidR="00FC34DE">
        <w:rPr>
          <w:noProof/>
        </w:rPr>
        <w:t>3</w:t>
      </w:r>
      <w:r w:rsidR="00FC34DE">
        <w:t>.</w:t>
      </w:r>
      <w:r w:rsidR="00FC34DE">
        <w:rPr>
          <w:noProof/>
        </w:rPr>
        <w:t>2</w:t>
      </w:r>
      <w:r w:rsidR="00FC34DE">
        <w:fldChar w:fldCharType="end"/>
      </w:r>
      <w:r w:rsidR="00FC34DE">
        <w:t xml:space="preserve">, </w:t>
      </w:r>
      <w:r w:rsidR="00FC34DE">
        <w:fldChar w:fldCharType="begin"/>
      </w:r>
      <w:r w:rsidR="00FC34DE">
        <w:instrText xml:space="preserve"> REF _Ref36395808 \h </w:instrText>
      </w:r>
      <w:r w:rsidR="00FC34DE">
        <w:fldChar w:fldCharType="separate"/>
      </w:r>
      <w:r w:rsidR="00FC34DE">
        <w:t xml:space="preserve">ábra </w:t>
      </w:r>
      <w:r w:rsidR="00FC34DE">
        <w:rPr>
          <w:noProof/>
        </w:rPr>
        <w:t>3</w:t>
      </w:r>
      <w:r w:rsidR="00FC34DE">
        <w:t>.</w:t>
      </w:r>
      <w:r w:rsidR="00FC34DE">
        <w:rPr>
          <w:noProof/>
        </w:rPr>
        <w:t>3</w:t>
      </w:r>
      <w:r w:rsidR="00FC34DE">
        <w:fldChar w:fldCharType="end"/>
      </w:r>
      <w:r w:rsidR="00FC34DE">
        <w:t>)</w:t>
      </w:r>
      <w:r w:rsidR="00533682">
        <w:t>.</w:t>
      </w:r>
      <w:r w:rsidR="00F7264A">
        <w:t xml:space="preserve"> A képeket összehasonlítva láthatjuk, hogy az alsó kocsi versenyszáma (43) a háromcsatornás éldetekció esetén jobban látszódik. A kép egészét vizsgálva azonban nem volt más jelentős különbség.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3C1965" w14:paraId="28BEE733" w14:textId="77777777" w:rsidTr="00FC34DE">
        <w:trPr>
          <w:jc w:val="center"/>
        </w:trPr>
        <w:tc>
          <w:tcPr>
            <w:tcW w:w="4247" w:type="dxa"/>
            <w:vAlign w:val="center"/>
          </w:tcPr>
          <w:p w14:paraId="7C6B53E2" w14:textId="77777777" w:rsidR="00FC34DE" w:rsidRDefault="003C1965" w:rsidP="00FC34DE">
            <w:pPr>
              <w:keepNext/>
              <w:ind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AB9E2A3" wp14:editId="19118824">
                  <wp:extent cx="2434837" cy="978344"/>
                  <wp:effectExtent l="0" t="0" r="3810" b="0"/>
                  <wp:docPr id="23" name="Picture 23" descr="A picture containing black, photo, sitting, wh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shot 2020-03-29 at 13.48.3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057" cy="1053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BECA03" w14:textId="102D8BE9" w:rsidR="00533682" w:rsidRDefault="00FC34DE" w:rsidP="00FC34DE">
            <w:pPr>
              <w:pStyle w:val="Caption"/>
            </w:pPr>
            <w:bookmarkStart w:id="25" w:name="_Ref36395805"/>
            <w:r>
              <w:t xml:space="preserve">ábra </w:t>
            </w:r>
            <w:fldSimple w:instr=" STYLEREF 1 \s ">
              <w:r w:rsidR="00A75C9F">
                <w:rPr>
                  <w:noProof/>
                </w:rPr>
                <w:t>3</w:t>
              </w:r>
            </w:fldSimple>
            <w:r w:rsidR="00A75C9F">
              <w:t>.</w:t>
            </w:r>
            <w:fldSimple w:instr=" SEQ ábra \* ARABIC \s 1 ">
              <w:r w:rsidR="00A75C9F">
                <w:rPr>
                  <w:noProof/>
                </w:rPr>
                <w:t>2</w:t>
              </w:r>
            </w:fldSimple>
            <w:bookmarkEnd w:id="25"/>
            <w:r>
              <w:t xml:space="preserve">: </w:t>
            </w:r>
            <w:proofErr w:type="spellStart"/>
            <w:r>
              <w:t>Sobel</w:t>
            </w:r>
            <w:proofErr w:type="spellEnd"/>
            <w:r>
              <w:t xml:space="preserve"> </w:t>
            </w:r>
            <w:proofErr w:type="spellStart"/>
            <w:r>
              <w:t>éldetekor</w:t>
            </w:r>
            <w:proofErr w:type="spellEnd"/>
            <w:r>
              <w:t xml:space="preserve"> példaeredmény</w:t>
            </w:r>
          </w:p>
        </w:tc>
        <w:tc>
          <w:tcPr>
            <w:tcW w:w="4247" w:type="dxa"/>
            <w:vAlign w:val="center"/>
          </w:tcPr>
          <w:p w14:paraId="03114795" w14:textId="77777777" w:rsidR="00FC34DE" w:rsidRDefault="003C1965" w:rsidP="00FC34DE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03DA49C" wp14:editId="5DFE8DA4">
                  <wp:extent cx="2440043" cy="980436"/>
                  <wp:effectExtent l="0" t="0" r="0" b="0"/>
                  <wp:docPr id="26" name="Picture 26" descr="A picture containing black, photo, sitting, wh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 2020-03-29 at 13.48.05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618" cy="100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58DA63" w14:textId="6806799E" w:rsidR="00533682" w:rsidRDefault="00FC34DE" w:rsidP="00FC34DE">
            <w:pPr>
              <w:pStyle w:val="Caption"/>
            </w:pPr>
            <w:bookmarkStart w:id="26" w:name="_Ref36395808"/>
            <w:r>
              <w:t xml:space="preserve">ábra </w:t>
            </w:r>
            <w:fldSimple w:instr=" STYLEREF 1 \s ">
              <w:r w:rsidR="00A75C9F">
                <w:rPr>
                  <w:noProof/>
                </w:rPr>
                <w:t>3</w:t>
              </w:r>
            </w:fldSimple>
            <w:r w:rsidR="00A75C9F">
              <w:t>.</w:t>
            </w:r>
            <w:fldSimple w:instr=" SEQ ábra \* ARABIC \s 1 ">
              <w:r w:rsidR="00A75C9F">
                <w:rPr>
                  <w:noProof/>
                </w:rPr>
                <w:t>3</w:t>
              </w:r>
            </w:fldSimple>
            <w:bookmarkEnd w:id="26"/>
            <w:r>
              <w:t xml:space="preserve">: </w:t>
            </w:r>
            <w:proofErr w:type="spellStart"/>
            <w:r>
              <w:t>Sobel</w:t>
            </w:r>
            <w:proofErr w:type="spellEnd"/>
            <w:r>
              <w:t xml:space="preserve"> RGB éldetektor eredmény</w:t>
            </w:r>
          </w:p>
        </w:tc>
      </w:tr>
    </w:tbl>
    <w:p w14:paraId="7BA12A3F" w14:textId="3B302F60" w:rsidR="00997A7B" w:rsidRDefault="00997A7B" w:rsidP="00997A7B">
      <w:bookmarkStart w:id="27" w:name="_Toc26966211"/>
      <w:r>
        <w:t xml:space="preserve">A </w:t>
      </w:r>
      <w:proofErr w:type="spellStart"/>
      <w:r w:rsidRPr="00997A7B">
        <w:rPr>
          <w:i/>
          <w:iCs/>
        </w:rPr>
        <w:t>Prewitt</w:t>
      </w:r>
      <w:proofErr w:type="spellEnd"/>
      <w:r>
        <w:rPr>
          <w:i/>
          <w:iCs/>
        </w:rPr>
        <w:t xml:space="preserve"> </w:t>
      </w:r>
      <w:r>
        <w:t xml:space="preserve">éldetektáló algoritmus nagyon hasonló az egycsatornás </w:t>
      </w:r>
      <w:proofErr w:type="spellStart"/>
      <w:r w:rsidRPr="00997A7B">
        <w:rPr>
          <w:i/>
          <w:iCs/>
        </w:rPr>
        <w:t>Sobel</w:t>
      </w:r>
      <w:r>
        <w:t>-hez</w:t>
      </w:r>
      <w:proofErr w:type="spellEnd"/>
      <w:r>
        <w:t xml:space="preserve">, azzal a különbséggel, hogy más szűrőmátrixot használ a számítás során. A </w:t>
      </w:r>
      <w:proofErr w:type="spellStart"/>
      <w:r>
        <w:t>Prewitt</w:t>
      </w:r>
      <w:proofErr w:type="spellEnd"/>
      <w:r>
        <w:t xml:space="preserve"> éldetekcióval készült eredmények világosabbak, mert kevésbé jelennek meg a detektált élek melletti szürke színárnyalatok. A különbség csak nagyfelbontás esetén érzékelhető és a detektált élek számában és pozíciójában nincs különbség (ezért ez az eredmény a mi esetünkben tekinthető </w:t>
      </w:r>
      <w:r w:rsidR="00A467EB">
        <w:t xml:space="preserve">közel </w:t>
      </w:r>
      <w:r>
        <w:t xml:space="preserve">azonosnak a </w:t>
      </w:r>
      <w:r>
        <w:fldChar w:fldCharType="begin"/>
      </w:r>
      <w:r>
        <w:instrText xml:space="preserve"> REF _Ref36395805 \h </w:instrText>
      </w:r>
      <w:r>
        <w:fldChar w:fldCharType="separate"/>
      </w:r>
      <w:r>
        <w:t xml:space="preserve">ábra </w:t>
      </w:r>
      <w:r>
        <w:rPr>
          <w:noProof/>
        </w:rPr>
        <w:t>3</w:t>
      </w:r>
      <w:r>
        <w:t>.</w:t>
      </w:r>
      <w:r>
        <w:rPr>
          <w:noProof/>
        </w:rPr>
        <w:t>2</w:t>
      </w:r>
      <w:r>
        <w:fldChar w:fldCharType="end"/>
      </w:r>
      <w:r>
        <w:t xml:space="preserve">-án </w:t>
      </w:r>
      <w:proofErr w:type="spellStart"/>
      <w:r>
        <w:t>megjelenítettel</w:t>
      </w:r>
      <w:proofErr w:type="spellEnd"/>
      <w:r>
        <w:t>).</w:t>
      </w:r>
    </w:p>
    <w:p w14:paraId="42963963" w14:textId="2209850B" w:rsidR="00816519" w:rsidRDefault="00816519" w:rsidP="00997A7B">
      <w:r>
        <w:t xml:space="preserve">A </w:t>
      </w:r>
      <w:r>
        <w:rPr>
          <w:i/>
          <w:iCs/>
        </w:rPr>
        <w:t xml:space="preserve">Laplace </w:t>
      </w:r>
      <w:r>
        <w:t xml:space="preserve">operátor jelentősen eltér a már ismertetett algoritmusoktól számítási módban és eredményben is. Az eredeti kép derivatívjaival számol és nagyon érzékeny a képi zajokra is, ezért általában Gauss transzformációt szoktak alkalmazni a </w:t>
      </w:r>
      <w:r>
        <w:rPr>
          <w:i/>
          <w:iCs/>
        </w:rPr>
        <w:t xml:space="preserve">Laplace </w:t>
      </w:r>
      <w:r>
        <w:t>előtt. Az eredmény egy alapértelmezetten szürke kép, amin sötét és világosabb színek jelölik az éleket. Erre láthatunk példát az alábbi képen</w:t>
      </w:r>
      <w:r w:rsidR="004E3BAF">
        <w:t xml:space="preserve"> a már fentebb is bemutatott képrészlettel (</w:t>
      </w:r>
      <w:r w:rsidR="00AA7863">
        <w:fldChar w:fldCharType="begin"/>
      </w:r>
      <w:r w:rsidR="00AA7863">
        <w:instrText xml:space="preserve"> REF _Ref36408538 \h </w:instrText>
      </w:r>
      <w:r w:rsidR="00AA7863">
        <w:fldChar w:fldCharType="separate"/>
      </w:r>
      <w:r w:rsidR="00AA7863">
        <w:t xml:space="preserve">ábra </w:t>
      </w:r>
      <w:r w:rsidR="00AA7863">
        <w:rPr>
          <w:noProof/>
        </w:rPr>
        <w:t>3</w:t>
      </w:r>
      <w:r w:rsidR="00AA7863">
        <w:t>.</w:t>
      </w:r>
      <w:r w:rsidR="00AA7863">
        <w:rPr>
          <w:noProof/>
        </w:rPr>
        <w:t>4</w:t>
      </w:r>
      <w:r w:rsidR="00AA7863">
        <w:fldChar w:fldCharType="end"/>
      </w:r>
      <w:r w:rsidR="004E3BAF">
        <w:t>)</w: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4E3BAF" w14:paraId="3653F217" w14:textId="77777777" w:rsidTr="004E3BAF">
        <w:tc>
          <w:tcPr>
            <w:tcW w:w="4247" w:type="dxa"/>
            <w:vAlign w:val="center"/>
          </w:tcPr>
          <w:p w14:paraId="02D477EA" w14:textId="77777777" w:rsidR="004E3BAF" w:rsidRDefault="004E3BAF" w:rsidP="004E3BAF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5F9905A" wp14:editId="7B173385">
                  <wp:extent cx="2419046" cy="972000"/>
                  <wp:effectExtent l="0" t="0" r="0" b="6350"/>
                  <wp:docPr id="20" name="Picture 20" descr="A close up of a piece of pap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shot 2020-03-29 at 20.57.2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046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623195" w14:textId="37128B5F" w:rsidR="004E3BAF" w:rsidRDefault="004E3BAF" w:rsidP="004E3BAF">
            <w:pPr>
              <w:pStyle w:val="Caption"/>
            </w:pPr>
            <w:bookmarkStart w:id="28" w:name="_Ref36408538"/>
            <w:r>
              <w:t xml:space="preserve">ábra </w:t>
            </w:r>
            <w:fldSimple w:instr=" STYLEREF 1 \s ">
              <w:r w:rsidR="00A75C9F">
                <w:rPr>
                  <w:noProof/>
                </w:rPr>
                <w:t>3</w:t>
              </w:r>
            </w:fldSimple>
            <w:r w:rsidR="00A75C9F">
              <w:t>.</w:t>
            </w:r>
            <w:fldSimple w:instr=" SEQ ábra \* ARABIC \s 1 ">
              <w:r w:rsidR="00A75C9F">
                <w:rPr>
                  <w:noProof/>
                </w:rPr>
                <w:t>4</w:t>
              </w:r>
            </w:fldSimple>
            <w:bookmarkEnd w:id="28"/>
            <w:r>
              <w:t>: Laplace éldetektor példaeredmény</w:t>
            </w:r>
          </w:p>
        </w:tc>
        <w:tc>
          <w:tcPr>
            <w:tcW w:w="4247" w:type="dxa"/>
            <w:vAlign w:val="center"/>
          </w:tcPr>
          <w:p w14:paraId="75569655" w14:textId="77777777" w:rsidR="004E3BAF" w:rsidRDefault="004E3BAF" w:rsidP="004E3BAF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5D3D665" wp14:editId="3D63391E">
                  <wp:extent cx="2419049" cy="972000"/>
                  <wp:effectExtent l="0" t="0" r="0" b="6350"/>
                  <wp:docPr id="21" name="Picture 21" descr="A close up of text on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shot 2020-03-29 at 20.57.54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049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150B02" w14:textId="5866C838" w:rsidR="004E3BAF" w:rsidRDefault="004E3BAF" w:rsidP="004E3BAF">
            <w:pPr>
              <w:pStyle w:val="Caption"/>
            </w:pPr>
            <w:bookmarkStart w:id="29" w:name="_Ref36412715"/>
            <w:r>
              <w:t xml:space="preserve">ábra </w:t>
            </w:r>
            <w:fldSimple w:instr=" STYLEREF 1 \s ">
              <w:r w:rsidR="00A75C9F">
                <w:rPr>
                  <w:noProof/>
                </w:rPr>
                <w:t>3</w:t>
              </w:r>
            </w:fldSimple>
            <w:r w:rsidR="00A75C9F">
              <w:t>.</w:t>
            </w:r>
            <w:fldSimple w:instr=" SEQ ábra \* ARABIC \s 1 ">
              <w:r w:rsidR="00A75C9F">
                <w:rPr>
                  <w:noProof/>
                </w:rPr>
                <w:t>5</w:t>
              </w:r>
            </w:fldSimple>
            <w:bookmarkEnd w:id="29"/>
            <w:r>
              <w:t xml:space="preserve">: </w:t>
            </w:r>
            <w:proofErr w:type="spellStart"/>
            <w:r>
              <w:t>Canny</w:t>
            </w:r>
            <w:proofErr w:type="spellEnd"/>
            <w:r>
              <w:t xml:space="preserve"> éldetektor példaeredmény</w:t>
            </w:r>
          </w:p>
        </w:tc>
      </w:tr>
    </w:tbl>
    <w:p w14:paraId="427DDF4A" w14:textId="1A71C999" w:rsidR="00816519" w:rsidRDefault="00287686" w:rsidP="00997A7B">
      <w:r>
        <w:t xml:space="preserve">A </w:t>
      </w:r>
      <w:proofErr w:type="spellStart"/>
      <w:r>
        <w:t>Canny</w:t>
      </w:r>
      <w:proofErr w:type="spellEnd"/>
      <w:r>
        <w:t xml:space="preserve"> </w:t>
      </w:r>
      <w:proofErr w:type="spellStart"/>
      <w:r>
        <w:t>éldetekor</w:t>
      </w:r>
      <w:proofErr w:type="spellEnd"/>
      <w:r>
        <w:t xml:space="preserve"> </w:t>
      </w:r>
      <w:r w:rsidR="00C1214E">
        <w:t xml:space="preserve">technika a legelterjedtebb és legeffektívebb algoritmusként van </w:t>
      </w:r>
      <w:proofErr w:type="spellStart"/>
      <w:r w:rsidR="00C1214E">
        <w:t>számontartva</w:t>
      </w:r>
      <w:proofErr w:type="spellEnd"/>
      <w:r w:rsidR="00C1214E">
        <w:t>. Számítási mechanizmusa jóval komplexebb, mint az ismertetett</w:t>
      </w:r>
      <w:r w:rsidR="002A1CC9">
        <w:t xml:space="preserve">eké, amely során Gauss transzformáció </w:t>
      </w:r>
      <w:r w:rsidR="00FE176E">
        <w:t xml:space="preserve">után </w:t>
      </w:r>
      <w:proofErr w:type="spellStart"/>
      <w:r w:rsidR="00FE176E">
        <w:t>Sobel</w:t>
      </w:r>
      <w:proofErr w:type="spellEnd"/>
      <w:r w:rsidR="00FE176E">
        <w:t xml:space="preserve"> vagy </w:t>
      </w:r>
      <w:proofErr w:type="spellStart"/>
      <w:r w:rsidR="00FE176E">
        <w:t>Prewitt</w:t>
      </w:r>
      <w:proofErr w:type="spellEnd"/>
      <w:r w:rsidR="00FE176E">
        <w:t xml:space="preserve"> (implementáció függő) detekciót is végre kell hajtani</w:t>
      </w:r>
      <w:r w:rsidR="00AF5ED8">
        <w:t xml:space="preserve"> majd végül egyéb zaj csökkentő</w:t>
      </w:r>
      <w:r w:rsidR="007304AE">
        <w:t xml:space="preserve"> és élkiemelő módszerekkel kapjuk meg a végeredményt. A </w:t>
      </w:r>
      <w:r w:rsidR="00A73223">
        <w:t xml:space="preserve">megszokott </w:t>
      </w:r>
      <w:r w:rsidR="007304AE">
        <w:t xml:space="preserve">képrészlet </w:t>
      </w:r>
      <w:proofErr w:type="spellStart"/>
      <w:r w:rsidR="007304AE">
        <w:t>Canny</w:t>
      </w:r>
      <w:proofErr w:type="spellEnd"/>
      <w:r w:rsidR="007304AE">
        <w:t xml:space="preserve"> éldetektált </w:t>
      </w:r>
      <w:r w:rsidR="00A73223">
        <w:t>eredménye látható a fentebb</w:t>
      </w:r>
      <w:r w:rsidR="00FB3B23">
        <w:t>i</w:t>
      </w:r>
      <w:r w:rsidR="00A73223">
        <w:t xml:space="preserve"> ábrán (</w:t>
      </w:r>
      <w:r w:rsidR="00A73223">
        <w:fldChar w:fldCharType="begin"/>
      </w:r>
      <w:r w:rsidR="00A73223">
        <w:instrText xml:space="preserve"> REF _Ref36412715 \h </w:instrText>
      </w:r>
      <w:r w:rsidR="00A73223">
        <w:fldChar w:fldCharType="separate"/>
      </w:r>
      <w:r w:rsidR="00A73223">
        <w:t xml:space="preserve">ábra </w:t>
      </w:r>
      <w:r w:rsidR="00A73223">
        <w:rPr>
          <w:noProof/>
        </w:rPr>
        <w:t>3</w:t>
      </w:r>
      <w:r w:rsidR="00A73223">
        <w:t>.</w:t>
      </w:r>
      <w:r w:rsidR="00A73223">
        <w:rPr>
          <w:noProof/>
        </w:rPr>
        <w:t>5</w:t>
      </w:r>
      <w:r w:rsidR="00A73223">
        <w:fldChar w:fldCharType="end"/>
      </w:r>
      <w:r w:rsidR="00A73223">
        <w:t>).</w:t>
      </w:r>
    </w:p>
    <w:p w14:paraId="1A4FBC17" w14:textId="7D850E4C" w:rsidR="00FB3B23" w:rsidRDefault="00FB3B23" w:rsidP="00997A7B">
      <w:r>
        <w:t xml:space="preserve">A megfelelő éldetekciós módszer kiválasztása kulcskérdés a feliratpozícionálást tekintve, mivel az élek írják le a legtöbb és pontosabb információt az ismertetett tulajdonságok közül. A </w:t>
      </w:r>
      <w:r>
        <w:rPr>
          <w:i/>
          <w:iCs/>
        </w:rPr>
        <w:t xml:space="preserve">Laplace </w:t>
      </w:r>
      <w:r>
        <w:t xml:space="preserve">módszer esetében látható, hogy a kimenet egy szürkés </w:t>
      </w:r>
      <w:r>
        <w:lastRenderedPageBreak/>
        <w:t>kép, aminek a felhasználása további szükséges egyszerűsítéseket igényelne, ezért ezt a lehetőséget kizártam a további gondolkodásból.</w:t>
      </w:r>
      <w:r w:rsidR="00EF308D">
        <w:t xml:space="preserve"> A </w:t>
      </w:r>
      <w:proofErr w:type="spellStart"/>
      <w:r w:rsidR="00EF308D">
        <w:t>Canny</w:t>
      </w:r>
      <w:proofErr w:type="spellEnd"/>
      <w:r w:rsidR="00EF308D">
        <w:t xml:space="preserve"> módszernek megvan az az előnye, hogy tisztán jelöli az éleket szinte zajtalanul a </w:t>
      </w:r>
      <w:proofErr w:type="spellStart"/>
      <w:r w:rsidR="00EF308D">
        <w:t>Sobel</w:t>
      </w:r>
      <w:proofErr w:type="spellEnd"/>
      <w:r w:rsidR="00EF308D">
        <w:t xml:space="preserve"> és </w:t>
      </w:r>
      <w:proofErr w:type="spellStart"/>
      <w:r w:rsidR="00EF308D">
        <w:t>Prewitt</w:t>
      </w:r>
      <w:proofErr w:type="spellEnd"/>
      <w:r w:rsidR="00EF308D">
        <w:t xml:space="preserve"> technikákkal ellentétben. Azonban ez olyan szempontból kevésbé kedvező, hogyha a pixelek színekhez prioritást szeretnénk társítani, ami leírja, hogy az adott pixel milyen fontos része a vizuális tartalomnak, akkor </w:t>
      </w:r>
      <w:proofErr w:type="spellStart"/>
      <w:r w:rsidR="00EF308D">
        <w:t>Canny</w:t>
      </w:r>
      <w:proofErr w:type="spellEnd"/>
      <w:r w:rsidR="00EF308D">
        <w:t xml:space="preserve"> esetén ezt csak binárisan vagyunk képesek megtenni.</w:t>
      </w:r>
    </w:p>
    <w:p w14:paraId="05191D97" w14:textId="39115E3D" w:rsidR="00EF308D" w:rsidRDefault="00EF308D" w:rsidP="00A75C9F">
      <w:r>
        <w:t>A</w:t>
      </w:r>
      <w:r w:rsidR="00A75C9F">
        <w:t xml:space="preserve"> tárgyalt algoritmusok </w:t>
      </w:r>
      <w:r w:rsidR="00A75C9F">
        <w:fldChar w:fldCharType="begin"/>
      </w:r>
      <w:r w:rsidR="00A75C9F">
        <w:instrText xml:space="preserve"> REF _Ref26950906 \n \h </w:instrText>
      </w:r>
      <w:r w:rsidR="00A75C9F">
        <w:fldChar w:fldCharType="separate"/>
      </w:r>
      <w:r w:rsidR="00A75C9F">
        <w:t>[21]</w:t>
      </w:r>
      <w:r w:rsidR="00A75C9F">
        <w:fldChar w:fldCharType="end"/>
      </w:r>
      <w:r w:rsidR="00A75C9F">
        <w:t xml:space="preserve"> futási idejét vizsgáltam meg a döntés megkönnyítéséhez. Ehhez a már ábrákon bemutatott képet (</w:t>
      </w:r>
      <w:r w:rsidR="00A75C9F">
        <w:fldChar w:fldCharType="begin"/>
      </w:r>
      <w:r w:rsidR="00A75C9F">
        <w:instrText xml:space="preserve"> REF _Ref23865059 \h </w:instrText>
      </w:r>
      <w:r w:rsidR="00A75C9F">
        <w:fldChar w:fldCharType="separate"/>
      </w:r>
      <w:r w:rsidR="00A75C9F">
        <w:rPr>
          <w:noProof/>
        </w:rPr>
        <w:t>1</w:t>
      </w:r>
      <w:r w:rsidR="00A75C9F">
        <w:t>.</w:t>
      </w:r>
      <w:r w:rsidR="00A75C9F">
        <w:rPr>
          <w:noProof/>
        </w:rPr>
        <w:t>2</w:t>
      </w:r>
      <w:r w:rsidR="00A75C9F">
        <w:t>. ábr</w:t>
      </w:r>
      <w:r w:rsidR="00A75C9F">
        <w:t>a</w:t>
      </w:r>
      <w:r w:rsidR="00A75C9F">
        <w:fldChar w:fldCharType="end"/>
      </w:r>
      <w:r w:rsidR="00A75C9F">
        <w:t xml:space="preserve">) vettem segítségül kisebb (800x443) felbontásban. </w:t>
      </w:r>
      <w:r w:rsidR="004273B5">
        <w:t xml:space="preserve">A forrásban bemutatott implementációk közül csak a Laplace és </w:t>
      </w:r>
      <w:proofErr w:type="spellStart"/>
      <w:r w:rsidR="004273B5">
        <w:t>Canny</w:t>
      </w:r>
      <w:proofErr w:type="spellEnd"/>
      <w:r w:rsidR="004273B5">
        <w:t xml:space="preserve"> megoldásoknál használtak </w:t>
      </w:r>
      <w:proofErr w:type="spellStart"/>
      <w:r w:rsidR="004273B5">
        <w:t>OpenCV</w:t>
      </w:r>
      <w:proofErr w:type="spellEnd"/>
      <w:r w:rsidR="004273B5">
        <w:t xml:space="preserve"> függvényeket, a többit algoritmus saját kódsorok megvalósításával történt. </w:t>
      </w:r>
      <w:r w:rsidR="00A75C9F">
        <w:t>Az eredményt az alábbi grafikonon vizualizáltam (</w:t>
      </w:r>
      <w:r w:rsidR="00A75C9F">
        <w:fldChar w:fldCharType="begin"/>
      </w:r>
      <w:r w:rsidR="00A75C9F">
        <w:instrText xml:space="preserve"> REF _Ref36758224 \h </w:instrText>
      </w:r>
      <w:r w:rsidR="00A75C9F">
        <w:fldChar w:fldCharType="separate"/>
      </w:r>
      <w:r w:rsidR="00A75C9F">
        <w:t xml:space="preserve">ábra </w:t>
      </w:r>
      <w:r w:rsidR="00A75C9F">
        <w:rPr>
          <w:noProof/>
        </w:rPr>
        <w:t>3</w:t>
      </w:r>
      <w:r w:rsidR="00A75C9F">
        <w:t>.</w:t>
      </w:r>
      <w:r w:rsidR="00A75C9F">
        <w:rPr>
          <w:noProof/>
        </w:rPr>
        <w:t>6</w:t>
      </w:r>
      <w:r w:rsidR="00A75C9F">
        <w:fldChar w:fldCharType="end"/>
      </w:r>
      <w:r w:rsidR="00A75C9F">
        <w:t>).</w:t>
      </w:r>
    </w:p>
    <w:p w14:paraId="2C1CAD4D" w14:textId="035E8ECE" w:rsidR="00A75C9F" w:rsidRDefault="004273B5" w:rsidP="00A75C9F">
      <w:pPr>
        <w:keepNext/>
        <w:ind w:firstLine="0"/>
        <w:jc w:val="center"/>
      </w:pPr>
      <w:r w:rsidRPr="004273B5">
        <w:drawing>
          <wp:inline distT="0" distB="0" distL="0" distR="0" wp14:anchorId="2B2349FB" wp14:editId="51F6D3A2">
            <wp:extent cx="4148807" cy="2809129"/>
            <wp:effectExtent l="0" t="0" r="4445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0748" cy="28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3B5">
        <w:t xml:space="preserve"> </w:t>
      </w:r>
    </w:p>
    <w:p w14:paraId="63313072" w14:textId="5751C052" w:rsidR="00A75C9F" w:rsidRDefault="00A75C9F" w:rsidP="00A75C9F">
      <w:pPr>
        <w:pStyle w:val="Caption"/>
      </w:pPr>
      <w:bookmarkStart w:id="30" w:name="_Ref36758224"/>
      <w:r>
        <w:t xml:space="preserve">ábra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ábra \* ARABIC \s 1 ">
        <w:r>
          <w:rPr>
            <w:noProof/>
          </w:rPr>
          <w:t>6</w:t>
        </w:r>
      </w:fldSimple>
      <w:bookmarkEnd w:id="30"/>
      <w:r>
        <w:t>: Éldetektorok futási ideje</w:t>
      </w:r>
    </w:p>
    <w:p w14:paraId="1E452F15" w14:textId="1A277665" w:rsidR="00A75C9F" w:rsidRDefault="00A75C9F" w:rsidP="004273B5">
      <w:r w:rsidRPr="00A75C9F">
        <w:t xml:space="preserve"> </w:t>
      </w:r>
      <w:r w:rsidR="004273B5">
        <w:t xml:space="preserve">A grafikont látva egyértelművé vált számomra, hogy nem érdemes kézi implementációra hagyatkozni a </w:t>
      </w:r>
      <w:proofErr w:type="spellStart"/>
      <w:r w:rsidR="004273B5">
        <w:t>Sobel</w:t>
      </w:r>
      <w:proofErr w:type="spellEnd"/>
      <w:r w:rsidR="004273B5">
        <w:t xml:space="preserve"> és </w:t>
      </w:r>
      <w:proofErr w:type="spellStart"/>
      <w:r w:rsidR="004273B5">
        <w:t>Prewitt</w:t>
      </w:r>
      <w:proofErr w:type="spellEnd"/>
      <w:r w:rsidR="004273B5">
        <w:t xml:space="preserve"> éldetektorok esetében, ezért </w:t>
      </w:r>
      <w:proofErr w:type="spellStart"/>
      <w:r w:rsidR="004273B5">
        <w:t>OpenCV</w:t>
      </w:r>
      <w:proofErr w:type="spellEnd"/>
      <w:r w:rsidR="004273B5">
        <w:t>-s megoldással is elvégeztem a detektálást az említett képen. Ennek az eredményét is a fenti grafikon (</w:t>
      </w:r>
      <w:r w:rsidR="004273B5">
        <w:fldChar w:fldCharType="begin"/>
      </w:r>
      <w:r w:rsidR="004273B5">
        <w:instrText xml:space="preserve"> REF _Ref36758224 \h </w:instrText>
      </w:r>
      <w:r w:rsidR="004273B5">
        <w:fldChar w:fldCharType="separate"/>
      </w:r>
      <w:r w:rsidR="004273B5">
        <w:t xml:space="preserve">ábra </w:t>
      </w:r>
      <w:r w:rsidR="004273B5">
        <w:rPr>
          <w:noProof/>
        </w:rPr>
        <w:t>3</w:t>
      </w:r>
      <w:r w:rsidR="004273B5">
        <w:t>.</w:t>
      </w:r>
      <w:r w:rsidR="004273B5">
        <w:rPr>
          <w:noProof/>
        </w:rPr>
        <w:t>6</w:t>
      </w:r>
      <w:r w:rsidR="004273B5">
        <w:fldChar w:fldCharType="end"/>
      </w:r>
      <w:r w:rsidR="004273B5">
        <w:t xml:space="preserve">) jobb szélén jelenítettem meg. A számok és említett tulajdonságok miatt azonban továbbra is a </w:t>
      </w:r>
      <w:proofErr w:type="spellStart"/>
      <w:r w:rsidR="004273B5">
        <w:t>Canny</w:t>
      </w:r>
      <w:proofErr w:type="spellEnd"/>
      <w:r w:rsidR="004273B5">
        <w:t xml:space="preserve"> éldetektort részesítettem </w:t>
      </w:r>
      <w:r w:rsidR="004273B5" w:rsidRPr="004273B5">
        <w:t>előnyben a munkám további részében.</w:t>
      </w:r>
    </w:p>
    <w:p w14:paraId="3FD7DC08" w14:textId="77777777" w:rsidR="00A75C9F" w:rsidRPr="00FB3B23" w:rsidRDefault="00A75C9F" w:rsidP="00A75C9F">
      <w:pPr>
        <w:ind w:firstLine="0"/>
        <w:jc w:val="center"/>
      </w:pPr>
    </w:p>
    <w:p w14:paraId="4225C856" w14:textId="686812AB" w:rsidR="00B73B0E" w:rsidRDefault="00B73B0E" w:rsidP="00B73B0E">
      <w:pPr>
        <w:pStyle w:val="Heading2"/>
      </w:pPr>
      <w:r>
        <w:lastRenderedPageBreak/>
        <w:t>Rendszerarchitektúra</w:t>
      </w:r>
      <w:bookmarkEnd w:id="27"/>
    </w:p>
    <w:p w14:paraId="3E8354E6" w14:textId="77777777" w:rsidR="00F13588" w:rsidRDefault="00B73B0E" w:rsidP="002F5B55">
      <w:r>
        <w:t>A</w:t>
      </w:r>
      <w:r w:rsidR="00F13588">
        <w:t xml:space="preserve"> négy tulajdonság alapvetően határozza meg</w:t>
      </w:r>
      <w:r w:rsidR="00F13588">
        <w:rPr>
          <w:lang w:val="x-none"/>
        </w:rPr>
        <w:t xml:space="preserve"> </w:t>
      </w:r>
      <w:r>
        <w:t xml:space="preserve">a tervezendő rendszer </w:t>
      </w:r>
      <w:r w:rsidR="00F13588" w:rsidRPr="00F13588">
        <w:t>szöveg</w:t>
      </w:r>
      <w:r>
        <w:t>illesztési</w:t>
      </w:r>
      <w:r w:rsidR="00F13588" w:rsidRPr="00F13588">
        <w:t xml:space="preserve"> </w:t>
      </w:r>
      <w:r>
        <w:t>algoritmusát. Szerettem volna olyan rendszert létrehozni, amely nyitott más tulajdonságok később</w:t>
      </w:r>
      <w:r w:rsidR="00984850">
        <w:t>i</w:t>
      </w:r>
      <w:r>
        <w:t xml:space="preserve"> </w:t>
      </w:r>
      <w:r w:rsidR="00984850">
        <w:t xml:space="preserve">figyelembevételére és </w:t>
      </w:r>
      <w:r>
        <w:t xml:space="preserve">ezek integrálása </w:t>
      </w:r>
      <w:r w:rsidR="00984850">
        <w:t>könnyedén</w:t>
      </w:r>
      <w:r>
        <w:t xml:space="preserve"> elvégezhető. </w:t>
      </w:r>
      <w:r w:rsidR="009023A6">
        <w:t xml:space="preserve">A detekciós algoritmusokat futtató környezetet különálló </w:t>
      </w:r>
      <w:r w:rsidR="009023A6" w:rsidRPr="009023A6">
        <w:rPr>
          <w:i/>
          <w:iCs/>
        </w:rPr>
        <w:t>komponens</w:t>
      </w:r>
      <w:r w:rsidR="009023A6">
        <w:rPr>
          <w:i/>
          <w:iCs/>
        </w:rPr>
        <w:t>eknek</w:t>
      </w:r>
      <w:r w:rsidR="009023A6">
        <w:t xml:space="preserve"> tekintettem, melyek feladata a képekből történő információ kinyerés és </w:t>
      </w:r>
      <w:r w:rsidR="00A77469">
        <w:t>ezek alapján</w:t>
      </w:r>
      <w:r w:rsidR="009023A6">
        <w:t xml:space="preserve"> egy megfeleltetési ábra, </w:t>
      </w:r>
      <w:r w:rsidR="009023A6">
        <w:rPr>
          <w:i/>
          <w:iCs/>
        </w:rPr>
        <w:t>map</w:t>
      </w:r>
      <w:r w:rsidR="009023A6">
        <w:t xml:space="preserve"> létrehozása</w:t>
      </w:r>
      <w:r w:rsidR="009C71E3">
        <w:t xml:space="preserve">. Például a szövegdetektáló algoritmusnak feladata felismerni a </w:t>
      </w:r>
      <w:r w:rsidR="009C71E3" w:rsidRPr="009C71E3">
        <w:t xml:space="preserve">szöveget a képen és a </w:t>
      </w:r>
      <w:r w:rsidR="009C71E3">
        <w:t>hozzá tartozó eredményt könnyen feldolgozható formára hozni</w:t>
      </w:r>
      <w:r w:rsidR="004267D2">
        <w:t xml:space="preserve"> egy olyan fájlal, ami rámutat a megtalált részletekre.</w:t>
      </w:r>
    </w:p>
    <w:p w14:paraId="4F5CC43C" w14:textId="77777777" w:rsidR="00B525A2" w:rsidRDefault="00A77469" w:rsidP="002F5B55">
      <w:r>
        <w:t xml:space="preserve">A komponensek eredménye, azaz a </w:t>
      </w:r>
      <w:r>
        <w:rPr>
          <w:i/>
          <w:iCs/>
        </w:rPr>
        <w:t>map</w:t>
      </w:r>
      <w:r>
        <w:t>-</w:t>
      </w:r>
      <w:proofErr w:type="spellStart"/>
      <w:r>
        <w:t>ek</w:t>
      </w:r>
      <w:proofErr w:type="spellEnd"/>
      <w:r>
        <w:t xml:space="preserve"> egy </w:t>
      </w:r>
      <w:r w:rsidRPr="00A77469">
        <w:rPr>
          <w:i/>
          <w:iCs/>
        </w:rPr>
        <w:t>prioritizáló</w:t>
      </w:r>
      <w:r w:rsidR="005442D0">
        <w:t xml:space="preserve"> komponens </w:t>
      </w:r>
      <w:r>
        <w:t xml:space="preserve">által kerülnek feldolgozásra, amely egy konfiguráció és a szegmens méretének megfelelően keresi meg a legjobb pozíciót. A konfiguráció írja le, hogy milyen tulajdonságokat érdemes figyelembe venni. A szegmensméret pedig azt, hogy mekkora helyet keresünk a képen. A prioritizáló kimenetként egy pozíciót </w:t>
      </w:r>
      <w:r w:rsidR="00B525A2">
        <w:t xml:space="preserve">határoz meg, </w:t>
      </w:r>
      <w:r w:rsidR="005442D0">
        <w:t>a</w:t>
      </w:r>
      <w:r w:rsidR="00B525A2">
        <w:t xml:space="preserve">melyet egy vizualizációs eszköz könnyedén fel tud dolgozni és ezek alapján a képre égetni. </w:t>
      </w:r>
    </w:p>
    <w:p w14:paraId="34E112FB" w14:textId="17ED2136" w:rsidR="00A77469" w:rsidRPr="00B525A2" w:rsidRDefault="00B525A2" w:rsidP="002F5B55">
      <w:r>
        <w:t>Az architektúra tervhez készítettem egy sematikus ábrát (</w:t>
      </w:r>
      <w:r>
        <w:fldChar w:fldCharType="begin"/>
      </w:r>
      <w:r>
        <w:instrText xml:space="preserve"> REF _Ref26018599 \h </w:instrText>
      </w:r>
      <w:r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>
        <w:fldChar w:fldCharType="end"/>
      </w:r>
      <w:r>
        <w:t xml:space="preserve">). Látható, hogy a detekciós komponensek megkapják a képet és egy </w:t>
      </w:r>
      <w:r>
        <w:rPr>
          <w:i/>
          <w:iCs/>
        </w:rPr>
        <w:t xml:space="preserve">Map </w:t>
      </w:r>
      <w:r>
        <w:t xml:space="preserve">objektumot adnak oda a </w:t>
      </w:r>
      <w:proofErr w:type="spellStart"/>
      <w:r>
        <w:t>Prioritizálónak</w:t>
      </w:r>
      <w:proofErr w:type="spellEnd"/>
      <w:r>
        <w:t xml:space="preserve">. A Prioritizáló az említett bemenetek alapján kimentként adja a felirat koordinátákat, amelyből a </w:t>
      </w:r>
      <w:proofErr w:type="spellStart"/>
      <w:r w:rsidRPr="00B525A2">
        <w:rPr>
          <w:i/>
          <w:iCs/>
        </w:rPr>
        <w:t>Visualizer</w:t>
      </w:r>
      <w:proofErr w:type="spellEnd"/>
      <w:r>
        <w:t xml:space="preserve"> készíti el a végleges képet.</w:t>
      </w:r>
    </w:p>
    <w:p w14:paraId="39A1F137" w14:textId="5470F4E0" w:rsidR="00A77469" w:rsidRDefault="003734E2" w:rsidP="00A77469">
      <w:pPr>
        <w:pStyle w:val="Kp"/>
      </w:pPr>
      <w:r>
        <w:rPr>
          <w:noProof/>
        </w:rPr>
        <w:lastRenderedPageBreak/>
        <w:drawing>
          <wp:inline distT="0" distB="0" distL="0" distR="0" wp14:anchorId="0C6F1630" wp14:editId="5CF88FA5">
            <wp:extent cx="5300740" cy="4564684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rchitecture-HUN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4"/>
                    <a:stretch/>
                  </pic:blipFill>
                  <pic:spPr bwMode="auto">
                    <a:xfrm>
                      <a:off x="0" y="0"/>
                      <a:ext cx="5359244" cy="4615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31" w:name="_Ref26018599"/>
    <w:p w14:paraId="14AF9024" w14:textId="3666ACB5" w:rsidR="009C71E3" w:rsidRPr="009C71E3" w:rsidRDefault="00A75C9F" w:rsidP="00A7746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7</w:t>
        </w:r>
      </w:fldSimple>
      <w:r w:rsidR="00A77469">
        <w:t>. ábra</w:t>
      </w:r>
      <w:bookmarkEnd w:id="31"/>
      <w:r w:rsidR="00A77469">
        <w:t>: Feliratszegmens pozícionáló rendszer architektúra</w:t>
      </w:r>
    </w:p>
    <w:p w14:paraId="2E3981A8" w14:textId="77777777" w:rsidR="00967EDA" w:rsidRDefault="00967EDA" w:rsidP="00967EDA">
      <w:pPr>
        <w:pStyle w:val="Heading1"/>
      </w:pPr>
      <w:bookmarkStart w:id="32" w:name="_Toc26966212"/>
      <w:r>
        <w:lastRenderedPageBreak/>
        <w:t>Megvalósítás</w:t>
      </w:r>
      <w:bookmarkEnd w:id="32"/>
    </w:p>
    <w:p w14:paraId="6F2FD5EE" w14:textId="77777777" w:rsidR="00BC2475" w:rsidRPr="00BC2475" w:rsidRDefault="00F3535F" w:rsidP="00397BD8">
      <w:r>
        <w:t xml:space="preserve">A detektáló komponenseket egységbe zártan közelítettem meg. Mindegyik bemenete egy kép és kimenete egy </w:t>
      </w:r>
      <w:r>
        <w:rPr>
          <w:i/>
          <w:iCs/>
        </w:rPr>
        <w:t xml:space="preserve">map, </w:t>
      </w:r>
      <w:r>
        <w:t xml:space="preserve">ami leírja a fontosnak tartott részeket, egy fekete-fehér </w:t>
      </w:r>
      <w:r w:rsidR="001D5EBC">
        <w:t>szürkeárnyalatos kép formájában. A komponensek b</w:t>
      </w:r>
      <w:r>
        <w:t>emutatás</w:t>
      </w:r>
      <w:r w:rsidR="001D5EBC">
        <w:t>a</w:t>
      </w:r>
      <w:r>
        <w:t xml:space="preserve"> prioritási sorrendben olvasható. Legfontosabb az éldetektor, mert univerzálisabban használható a többinél</w:t>
      </w:r>
      <w:r w:rsidR="001D5EBC">
        <w:t xml:space="preserve"> a képek típusától függetlenül.</w:t>
      </w:r>
      <w:r>
        <w:t xml:space="preserve"> </w:t>
      </w:r>
    </w:p>
    <w:p w14:paraId="192F0BBE" w14:textId="77777777" w:rsidR="00967EDA" w:rsidRDefault="00967EDA" w:rsidP="00967EDA">
      <w:pPr>
        <w:pStyle w:val="Heading2"/>
      </w:pPr>
      <w:bookmarkStart w:id="33" w:name="_Toc26966213"/>
      <w:r>
        <w:t>Éldetekció</w:t>
      </w:r>
      <w:bookmarkEnd w:id="33"/>
    </w:p>
    <w:p w14:paraId="3CE22A4D" w14:textId="77777777" w:rsidR="00967EDA" w:rsidRDefault="00967EDA" w:rsidP="00967EDA">
      <w:r>
        <w:t>Egy kép lényegi tartalmát jól összefoglalják a látható objektumok élei. Az éleket önmagukban vizsgálva is már egy jó közelítést kaphatunk az ajánlott feliratpozícióhoz.</w:t>
      </w:r>
      <w:r w:rsidR="00BC2475">
        <w:t xml:space="preserve"> Emberi szemmel akár csak az élek rajzolatából is felismerjük, hogy egy márkát, szöveget, vagy más objektumot ábrázol az eredeti kép</w:t>
      </w:r>
      <w:r w:rsidR="00075A7D">
        <w:t>.</w:t>
      </w:r>
      <w:r w:rsidR="00BC2475">
        <w:t xml:space="preserve"> </w:t>
      </w:r>
      <w:r w:rsidR="00075A7D">
        <w:t>T</w:t>
      </w:r>
      <w:r w:rsidR="00BC2475">
        <w:t xml:space="preserve">ehát ez a technika egy általánosításnak tekinthető a </w:t>
      </w:r>
      <w:r w:rsidR="00B00B56">
        <w:t>másik háromhoz képest. Viszont bizonyos esetekben kizárólagos használata</w:t>
      </w:r>
      <w:r w:rsidR="00C013FE">
        <w:t xml:space="preserve"> nem kívánt eredményhez vezetne</w:t>
      </w:r>
      <w:r w:rsidR="00B00B56">
        <w:t>. Például egy olyan képen, ahol a lényeges tartalom egyszerűbb mintázatú és kevesebb élt tartalmaz</w:t>
      </w:r>
      <w:r w:rsidR="00C013FE">
        <w:t>,</w:t>
      </w:r>
      <w:r w:rsidR="00B00B56">
        <w:t xml:space="preserve"> mint a háttér vagy más képterület, nem kívánt eredményre vezetne a használata.</w:t>
      </w:r>
    </w:p>
    <w:p w14:paraId="4B7DA13E" w14:textId="755A9DF6" w:rsidR="00BC2475" w:rsidRDefault="0022100C" w:rsidP="00967EDA">
      <w:r w:rsidRPr="00332306">
        <w:t>Többfajta algoritmus is létezik éldetekciós problémamegoldásra</w:t>
      </w:r>
      <w:r w:rsidR="00332306">
        <w:t>, melyeket már a kapcsolódó fejezetben (</w:t>
      </w:r>
      <w:r w:rsidR="00332306">
        <w:fldChar w:fldCharType="begin"/>
      </w:r>
      <w:r w:rsidR="00332306">
        <w:instrText xml:space="preserve"> REF _Ref36759044 \n \h </w:instrText>
      </w:r>
      <w:r w:rsidR="00332306">
        <w:fldChar w:fldCharType="separate"/>
      </w:r>
      <w:r w:rsidR="00332306">
        <w:t>3.1.1</w:t>
      </w:r>
      <w:r w:rsidR="00332306">
        <w:fldChar w:fldCharType="end"/>
      </w:r>
      <w:r w:rsidR="00332306">
        <w:t>) részletesen bemutattam</w:t>
      </w:r>
      <w:r w:rsidRPr="00332306">
        <w:t xml:space="preserve">. </w:t>
      </w:r>
      <w:r w:rsidR="00332306">
        <w:t>A</w:t>
      </w:r>
      <w:r w:rsidR="00183FB1" w:rsidRPr="00332306">
        <w:t xml:space="preserve"> </w:t>
      </w:r>
      <w:r w:rsidR="00B00B56" w:rsidRPr="00332306">
        <w:rPr>
          <w:i/>
          <w:iCs/>
        </w:rPr>
        <w:t xml:space="preserve">John F. </w:t>
      </w:r>
      <w:proofErr w:type="spellStart"/>
      <w:r w:rsidR="00B00B56" w:rsidRPr="00332306">
        <w:rPr>
          <w:i/>
          <w:iCs/>
        </w:rPr>
        <w:t>Canny</w:t>
      </w:r>
      <w:proofErr w:type="spellEnd"/>
      <w:r w:rsidR="00B00B56" w:rsidRPr="00332306">
        <w:rPr>
          <w:i/>
          <w:iCs/>
        </w:rPr>
        <w:t xml:space="preserve"> </w:t>
      </w:r>
      <w:r w:rsidR="00B00B56" w:rsidRPr="00332306">
        <w:t>által kidolgozott eljárás</w:t>
      </w:r>
      <w:r w:rsidR="00183FB1" w:rsidRPr="00332306">
        <w:t xml:space="preserve"> </w:t>
      </w:r>
      <w:r w:rsidR="00332306">
        <w:t xml:space="preserve">mellett döntöttem, amely </w:t>
      </w:r>
      <w:r w:rsidR="00183FB1" w:rsidRPr="00332306">
        <w:t xml:space="preserve">képes az élek erőteljes elhatárolására, így két színnel (fehér-fekete) leírható </w:t>
      </w:r>
      <w:r w:rsidR="001B2480" w:rsidRPr="00332306">
        <w:t>az adott éldetektált kép.</w:t>
      </w:r>
      <w:r w:rsidR="00183FB1" w:rsidRPr="00332306">
        <w:t xml:space="preserve"> </w:t>
      </w:r>
      <w:r w:rsidR="003B0EA5">
        <w:t>A</w:t>
      </w:r>
      <w:r w:rsidR="00B00B56">
        <w:t xml:space="preserve"> </w:t>
      </w:r>
      <w:proofErr w:type="spellStart"/>
      <w:r w:rsidR="00B00B56" w:rsidRPr="001B2480">
        <w:t>Canny</w:t>
      </w:r>
      <w:proofErr w:type="spellEnd"/>
      <w:r w:rsidR="00B00B56" w:rsidRPr="001B2480">
        <w:t xml:space="preserve"> </w:t>
      </w:r>
      <w:proofErr w:type="spellStart"/>
      <w:r w:rsidR="00B00B56" w:rsidRPr="001B2480">
        <w:t>edge</w:t>
      </w:r>
      <w:proofErr w:type="spellEnd"/>
      <w:r w:rsidR="00B00B56" w:rsidRPr="001B2480">
        <w:t xml:space="preserve"> </w:t>
      </w:r>
      <w:r w:rsidR="001B2480">
        <w:t>detektor</w:t>
      </w:r>
      <w:r w:rsidR="003B0EA5">
        <w:t xml:space="preserve"> számításai közben</w:t>
      </w:r>
      <w:r w:rsidR="00D41383">
        <w:t xml:space="preserve"> több állapottal rendelkez</w:t>
      </w:r>
      <w:r w:rsidR="001B2480">
        <w:t>i</w:t>
      </w:r>
      <w:r w:rsidR="003B0EA5">
        <w:t xml:space="preserve"> és </w:t>
      </w:r>
      <w:r w:rsidR="00D41383">
        <w:t>képes érzékelni élek erősségének széles skáláját.</w:t>
      </w:r>
      <w:r w:rsidR="00F43553">
        <w:t xml:space="preserve"> </w:t>
      </w:r>
      <w:r w:rsidR="00B04B27">
        <w:t>Részletes bemutatás nélkül elmondható, hogy</w:t>
      </w:r>
      <w:r w:rsidR="00D47855">
        <w:t xml:space="preserve"> az állapotok különböző képtranszformációs műveletek határait jelölik (például zaj csökkentés, gradiens meghatározás </w:t>
      </w:r>
      <w:r w:rsidR="00B04B27">
        <w:t>stb.</w:t>
      </w:r>
      <w:r w:rsidR="00D47855">
        <w:t>). Továbbá kiemelendő, hogy az algoritmus szürkeárnyalatos képeken működik, ezért előzetes</w:t>
      </w:r>
      <w:r w:rsidR="00B04B27">
        <w:t xml:space="preserve"> át</w:t>
      </w:r>
      <w:r w:rsidR="00D47855">
        <w:t>skálázást kell végezni színes képeken</w:t>
      </w:r>
      <w:r w:rsidR="008A7EA2">
        <w:t xml:space="preserve"> </w:t>
      </w:r>
      <w:r w:rsidR="008A7EA2">
        <w:fldChar w:fldCharType="begin"/>
      </w:r>
      <w:r w:rsidR="008A7EA2">
        <w:instrText xml:space="preserve"> REF _Ref25270092 \n \h </w:instrText>
      </w:r>
      <w:r w:rsidR="008A7EA2">
        <w:fldChar w:fldCharType="separate"/>
      </w:r>
      <w:r w:rsidR="00F76BE9">
        <w:t>[2</w:t>
      </w:r>
      <w:r w:rsidR="00F76BE9">
        <w:t>2</w:t>
      </w:r>
      <w:r w:rsidR="00F76BE9">
        <w:t>]</w:t>
      </w:r>
      <w:r w:rsidR="008A7EA2">
        <w:fldChar w:fldCharType="end"/>
      </w:r>
      <w:r w:rsidR="00D47855">
        <w:t>.</w:t>
      </w:r>
    </w:p>
    <w:p w14:paraId="2D9F9620" w14:textId="77777777" w:rsidR="00BA1607" w:rsidRDefault="00B04B27" w:rsidP="00967EDA">
      <w:r>
        <w:t xml:space="preserve">Mivel szerettem volna mielőbb látni ötletem eredményességét, ezért az </w:t>
      </w:r>
      <w:r w:rsidR="00BA1607">
        <w:t>algoritmus alkalmazásával elkészítettem egy éldetekción alapuló feliratelhelyező programot</w:t>
      </w:r>
      <w:r>
        <w:t xml:space="preserve">, amely képes volt </w:t>
      </w:r>
      <w:r w:rsidR="004C5FCB">
        <w:t>a feliratot azonosító</w:t>
      </w:r>
      <w:r>
        <w:t xml:space="preserve"> szövegdobozt </w:t>
      </w:r>
      <w:r w:rsidR="004C5FCB">
        <w:t>pozícionálni</w:t>
      </w:r>
      <w:r>
        <w:t xml:space="preserve"> az éldetektált képen</w:t>
      </w:r>
      <w:r w:rsidR="00BA1607">
        <w:t>.</w:t>
      </w:r>
      <w:r>
        <w:t xml:space="preserve"> A komponensbe zárást és az elvárt ki- és bemeneteknek megfelelő működést csak később végeztem el.</w:t>
      </w:r>
      <w:r w:rsidR="00BA1607">
        <w:t xml:space="preserve"> </w:t>
      </w:r>
      <w:r w:rsidR="004C5FCB">
        <w:t>M</w:t>
      </w:r>
      <w:r w:rsidR="00BA1607">
        <w:t>űködés során a képekből először szürkeárnyalatos változat készül</w:t>
      </w:r>
      <w:r>
        <w:t>t</w:t>
      </w:r>
      <w:r w:rsidR="00BA1607">
        <w:t>, majd az élek detektálása következ</w:t>
      </w:r>
      <w:r>
        <w:t>ett</w:t>
      </w:r>
      <w:r w:rsidR="00BA1607">
        <w:t xml:space="preserve">. Az így kapott eredményen egy élminimumot kereső </w:t>
      </w:r>
      <w:r w:rsidR="00BA1607">
        <w:lastRenderedPageBreak/>
        <w:t>implementációt készítettem, amely képes detektálni azt a kép középpontjához legközelebb elhelyezkedő területet, amely a felirat szövegdobozának méretével rendelkezik és a legkevesebb élt tartalmazza.</w:t>
      </w:r>
    </w:p>
    <w:p w14:paraId="5E4F11DB" w14:textId="77777777" w:rsidR="005A501E" w:rsidRDefault="005A501E" w:rsidP="005A501E">
      <w:pPr>
        <w:pStyle w:val="Kp"/>
      </w:pPr>
      <w:r>
        <w:rPr>
          <w:noProof/>
        </w:rPr>
        <w:drawing>
          <wp:inline distT="0" distB="0" distL="0" distR="0" wp14:anchorId="537C28F5" wp14:editId="5D3C1E3C">
            <wp:extent cx="4153234" cy="2550352"/>
            <wp:effectExtent l="0" t="0" r="0" b="254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11-22 at 0.06.3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584" cy="257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4" w:name="_Ref25273760"/>
    <w:p w14:paraId="1A6CDC4C" w14:textId="0F5C3433" w:rsidR="005A501E" w:rsidRDefault="00A75C9F" w:rsidP="005A501E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1</w:t>
        </w:r>
      </w:fldSimple>
      <w:r w:rsidR="005A501E">
        <w:t>. ábra</w:t>
      </w:r>
      <w:bookmarkEnd w:id="34"/>
      <w:r w:rsidR="005A501E">
        <w:t xml:space="preserve">: </w:t>
      </w:r>
      <w:r w:rsidR="002903D9">
        <w:t>É</w:t>
      </w:r>
      <w:r w:rsidR="005A501E">
        <w:t>ldetekció alapján készített feliratpozíció ajánlás</w:t>
      </w:r>
    </w:p>
    <w:p w14:paraId="5D4C0C00" w14:textId="35DC19A7" w:rsidR="005A501E" w:rsidRPr="004C5FCB" w:rsidRDefault="005A501E" w:rsidP="004C5FCB">
      <w:r>
        <w:t>A kapcsolódó ábrán (</w:t>
      </w:r>
      <w:r>
        <w:fldChar w:fldCharType="begin"/>
      </w:r>
      <w:r>
        <w:instrText xml:space="preserve"> REF _Ref25273760 \h </w:instrText>
      </w:r>
      <w: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1</w:t>
      </w:r>
      <w:r w:rsidR="00F76BE9">
        <w:t>. ábra</w:t>
      </w:r>
      <w:r>
        <w:fldChar w:fldCharType="end"/>
      </w:r>
      <w:r>
        <w:t>) jól látható az elkészített program vizualizált eredménye. A</w:t>
      </w:r>
      <w:r w:rsidR="004C5FCB">
        <w:t xml:space="preserve"> már bemutatott ábrához</w:t>
      </w:r>
      <w:r>
        <w:t xml:space="preserve"> </w:t>
      </w:r>
      <w:r w:rsidR="004C5FCB">
        <w:t>(</w:t>
      </w:r>
      <w:r>
        <w:fldChar w:fldCharType="begin"/>
      </w:r>
      <w:r>
        <w:instrText xml:space="preserve"> REF _Ref25068953 \h </w:instrText>
      </w:r>
      <w:r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>
        <w:fldChar w:fldCharType="end"/>
      </w:r>
      <w:r w:rsidR="004C5FCB">
        <w:t>)</w:t>
      </w:r>
      <w:r>
        <w:t xml:space="preserve"> hasonló kiindulási képből egy letisztított, éleket tartalmazó kép készült, majd egy fehér szövegdoboz került elhelyezésre a legkevesebb élt tartalmazó részen. Az ábrán (</w:t>
      </w:r>
      <w:r>
        <w:fldChar w:fldCharType="begin"/>
      </w:r>
      <w:r>
        <w:instrText xml:space="preserve"> REF _Ref25273760 \h </w:instrText>
      </w:r>
      <w: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1</w:t>
      </w:r>
      <w:r w:rsidR="00F76BE9">
        <w:t>. ábra</w:t>
      </w:r>
      <w:r>
        <w:fldChar w:fldCharType="end"/>
      </w:r>
      <w:r>
        <w:t>) pontosan látszódik a</w:t>
      </w:r>
      <w:r w:rsidR="004C5FCB">
        <w:t xml:space="preserve"> kizárólagos</w:t>
      </w:r>
      <w:r>
        <w:t xml:space="preserve"> éldetekció </w:t>
      </w:r>
      <w:r w:rsidR="004C5FCB">
        <w:t>használat hátránya.</w:t>
      </w:r>
      <w:r>
        <w:t xml:space="preserve"> </w:t>
      </w:r>
      <w:r w:rsidR="004C5FCB">
        <w:t>U</w:t>
      </w:r>
      <w:r>
        <w:t xml:space="preserve">gyanis a képen szereplő arc </w:t>
      </w:r>
      <w:r w:rsidR="004C5FCB">
        <w:t>fejtetöje</w:t>
      </w:r>
      <w:r>
        <w:t xml:space="preserve"> tartalmazta a </w:t>
      </w:r>
      <w:r w:rsidR="004C5FCB">
        <w:t>legkevésbé sűrűbb területet</w:t>
      </w:r>
      <w:r>
        <w:t>, így a szövegdoboz rálóg a személy fejére</w:t>
      </w:r>
      <w:r w:rsidR="004C5FCB">
        <w:t>, ami egy videó nézése közben igen zavaró lenne</w:t>
      </w:r>
      <w:r>
        <w:t xml:space="preserve">. Ez a probléma könnyen javítható </w:t>
      </w:r>
      <w:r w:rsidRPr="004C5FCB">
        <w:t>lenne</w:t>
      </w:r>
      <w:r w:rsidR="004C5FCB" w:rsidRPr="004C5FCB">
        <w:t>, ha a megtalált élekhez fontosságot is tudnánk társítani egy arc, vagy objektumdetektálóval, amely</w:t>
      </w:r>
      <w:r w:rsidR="008D1047">
        <w:t xml:space="preserve"> terveim között szerepelt</w:t>
      </w:r>
      <w:r w:rsidRPr="004C5FCB">
        <w:t>.</w:t>
      </w:r>
    </w:p>
    <w:p w14:paraId="49754546" w14:textId="77777777" w:rsidR="005A501E" w:rsidRDefault="00451B7C" w:rsidP="005A501E">
      <w:pPr>
        <w:pStyle w:val="Heading2"/>
      </w:pPr>
      <w:bookmarkStart w:id="35" w:name="_Ref25511024"/>
      <w:bookmarkStart w:id="36" w:name="_Toc26966214"/>
      <w:r>
        <w:t>Objektumdetektálás</w:t>
      </w:r>
      <w:bookmarkEnd w:id="35"/>
      <w:bookmarkEnd w:id="36"/>
    </w:p>
    <w:p w14:paraId="32EF7023" w14:textId="68603AB7" w:rsidR="00451B7C" w:rsidRDefault="00451B7C" w:rsidP="00451B7C">
      <w:r>
        <w:t>Feliratszegmensek okos elhelyezéséhez meg</w:t>
      </w:r>
      <w:r w:rsidR="00267762">
        <w:t xml:space="preserve"> </w:t>
      </w:r>
      <w:r>
        <w:t xml:space="preserve">kell értenünk, hogy mi, vagy milyen </w:t>
      </w:r>
      <w:r w:rsidR="00611E7F">
        <w:t>objektumok</w:t>
      </w:r>
      <w:r>
        <w:t xml:space="preserve"> szerepelnek a képen. Objektumdetekciót képeken már nagyfokú hatékonysággal lehet folytatni </w:t>
      </w:r>
      <w:r w:rsidR="00611E7F">
        <w:t>számítógépes technikákkal</w:t>
      </w:r>
      <w:r>
        <w:t>. Számos szoftver és algoritmus áll rendelkezésre, melyek képesek ezt a problémát megoldani</w:t>
      </w:r>
      <w:r w:rsidR="00611E7F">
        <w:t xml:space="preserve">. A legismertebb </w:t>
      </w:r>
      <w:proofErr w:type="spellStart"/>
      <w:r w:rsidR="00FA51E3">
        <w:t>techinkák</w:t>
      </w:r>
      <w:proofErr w:type="spellEnd"/>
      <w:r w:rsidR="00611E7F">
        <w:t xml:space="preserve"> neurális hálózat alapúak, ezért betanítást és sok optimalizálást igényelnek.</w:t>
      </w:r>
      <w:r w:rsidR="00C733A1">
        <w:t xml:space="preserve"> Mivel mesterséges intelligencia alapú megoldást szerettem volna nyújtani a feladatomra, ezért mindenképp egy hálózat alapú algoritmusban gondolkoztam. Választásom a YOLO (</w:t>
      </w:r>
      <w:proofErr w:type="spellStart"/>
      <w:r w:rsidR="00C733A1" w:rsidRPr="00FA51E3">
        <w:rPr>
          <w:i/>
          <w:iCs/>
        </w:rPr>
        <w:t>You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only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Look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Once</w:t>
      </w:r>
      <w:proofErr w:type="spellEnd"/>
      <w:r w:rsidR="00C733A1" w:rsidRPr="00FA51E3">
        <w:rPr>
          <w:i/>
          <w:iCs/>
        </w:rPr>
        <w:t>)</w:t>
      </w:r>
      <w:r w:rsidR="00C733A1">
        <w:t xml:space="preserve"> nevezetű architektúrára esett, mert számos felmérésen kiemelkedő </w:t>
      </w:r>
      <w:r w:rsidR="00C733A1">
        <w:lastRenderedPageBreak/>
        <w:t xml:space="preserve">helyen szerepelt és </w:t>
      </w:r>
      <w:r w:rsidR="00FA51E3">
        <w:t xml:space="preserve">elsősorban </w:t>
      </w:r>
      <w:r w:rsidR="00C733A1">
        <w:t>ezt ajánlják objektumfelismerésre</w:t>
      </w:r>
      <w:r w:rsidR="00A726F4">
        <w:t xml:space="preserve"> </w:t>
      </w:r>
      <w:r w:rsidR="00A726F4">
        <w:fldChar w:fldCharType="begin"/>
      </w:r>
      <w:r w:rsidR="00A726F4">
        <w:instrText xml:space="preserve"> REF _Ref25437005 \n \h </w:instrText>
      </w:r>
      <w:r w:rsidR="00A726F4">
        <w:fldChar w:fldCharType="separate"/>
      </w:r>
      <w:r w:rsidR="00F76BE9">
        <w:t>[24]</w:t>
      </w:r>
      <w:r w:rsidR="00A726F4">
        <w:fldChar w:fldCharType="end"/>
      </w:r>
      <w:r w:rsidR="00FA51E3">
        <w:t>.</w:t>
      </w:r>
      <w:r w:rsidR="00A726F4">
        <w:t xml:space="preserve"> </w:t>
      </w:r>
      <w:r w:rsidR="00FA51E3">
        <w:t>További nagy pozitívuma, hogy</w:t>
      </w:r>
      <w:r w:rsidR="00A726F4">
        <w:t xml:space="preserve"> valós idejű működésre is képes, ami videók feldolgozásánál igen hasznos tud lenni</w:t>
      </w:r>
      <w:r w:rsidR="00334527">
        <w:t xml:space="preserve"> </w:t>
      </w:r>
      <w:r w:rsidR="00334527">
        <w:fldChar w:fldCharType="begin"/>
      </w:r>
      <w:r w:rsidR="00334527">
        <w:instrText xml:space="preserve"> REF _Ref25438566 \n \h </w:instrText>
      </w:r>
      <w:r w:rsidR="00334527">
        <w:fldChar w:fldCharType="separate"/>
      </w:r>
      <w:r w:rsidR="00F76BE9">
        <w:t>[25]</w:t>
      </w:r>
      <w:r w:rsidR="00334527">
        <w:fldChar w:fldCharType="end"/>
      </w:r>
      <w:r w:rsidR="00A726F4">
        <w:t>.</w:t>
      </w:r>
    </w:p>
    <w:p w14:paraId="26ADC329" w14:textId="1D208C99" w:rsidR="00FA7830" w:rsidRPr="00F54605" w:rsidRDefault="00C733A1" w:rsidP="00451B7C">
      <w:pPr>
        <w:rPr>
          <w:color w:val="000000" w:themeColor="text1"/>
        </w:rPr>
      </w:pPr>
      <w:r>
        <w:t>YOLO</w:t>
      </w:r>
      <w:r w:rsidR="00BB25C9">
        <w:t xml:space="preserve"> </w:t>
      </w:r>
      <w:r w:rsidR="00FA7830">
        <w:t>használatánál</w:t>
      </w:r>
      <w:r w:rsidR="00BB25C9">
        <w:t xml:space="preserve"> lehetőségünk van </w:t>
      </w:r>
      <w:r w:rsidR="00FA7830">
        <w:t xml:space="preserve">a </w:t>
      </w:r>
      <w:r w:rsidR="00BB25C9">
        <w:t>hálózat újra tanítására különlegesebb adathalmazokhoz</w:t>
      </w:r>
      <w:r w:rsidR="006027D3">
        <w:t xml:space="preserve">, de alkalmazhatunk már előre feltanított modelleket is. Az én problémámat szerettem volna minél széleskörűbben megoldani és nem egy adott videótípusra optimalizálni, ezért úgy </w:t>
      </w:r>
      <w:r w:rsidR="006027D3" w:rsidRPr="00F54605">
        <w:rPr>
          <w:color w:val="000000" w:themeColor="text1"/>
        </w:rPr>
        <w:t>döntöttem, hogy nem merülök el egy megfelelő adathalmaz keresésében és felcímkézésében.</w:t>
      </w:r>
      <w:r w:rsidR="003734E2" w:rsidRPr="00F54605">
        <w:rPr>
          <w:color w:val="000000" w:themeColor="text1"/>
        </w:rPr>
        <w:t xml:space="preserve"> </w:t>
      </w:r>
      <w:r w:rsidR="000D3D7D" w:rsidRPr="00F54605">
        <w:rPr>
          <w:color w:val="000000" w:themeColor="text1"/>
        </w:rPr>
        <w:t xml:space="preserve">Az </w:t>
      </w:r>
      <w:r w:rsidR="004A2DF7" w:rsidRPr="00F54605">
        <w:rPr>
          <w:color w:val="000000" w:themeColor="text1"/>
        </w:rPr>
        <w:t>alapértelmezett</w:t>
      </w:r>
      <w:r w:rsidR="000D3D7D" w:rsidRPr="00F54605">
        <w:rPr>
          <w:color w:val="000000" w:themeColor="text1"/>
        </w:rPr>
        <w:t xml:space="preserve"> paraméterezés jól használható általánosabb objektumok felismeréséhez (pl.: emberek, autók, </w:t>
      </w:r>
      <w:r w:rsidR="004A2DF7" w:rsidRPr="00F54605">
        <w:rPr>
          <w:color w:val="000000" w:themeColor="text1"/>
        </w:rPr>
        <w:t>tárgyak), melyet alkalmasnak véltem a problémámhoz. Más beállításokkal bizonyos témakörben hatékonyabb, de általánosságban pontatlanabb megoldás készült volna. Ebbe az irányba akkor érdemes tovább vizsgálódni, ha már tudjuk előre, hogy a feliratozandó videó milyen vizuális témakört érint</w:t>
      </w:r>
      <w:r w:rsidR="00503209" w:rsidRPr="00F54605">
        <w:rPr>
          <w:color w:val="000000" w:themeColor="text1"/>
        </w:rPr>
        <w:t>, í</w:t>
      </w:r>
      <w:r w:rsidR="004A2DF7" w:rsidRPr="00F54605">
        <w:rPr>
          <w:color w:val="000000" w:themeColor="text1"/>
        </w:rPr>
        <w:t>gy a tartalom szempontjából értékes objektumok hatékonyabban lokalizálhatók</w:t>
      </w:r>
      <w:r w:rsidR="00503209" w:rsidRPr="00F54605">
        <w:rPr>
          <w:color w:val="000000" w:themeColor="text1"/>
        </w:rPr>
        <w:t>. E</w:t>
      </w:r>
      <w:r w:rsidR="004A2DF7" w:rsidRPr="00F54605">
        <w:rPr>
          <w:color w:val="000000" w:themeColor="text1"/>
        </w:rPr>
        <w:t xml:space="preserve">rre az opcióra </w:t>
      </w:r>
      <w:r w:rsidR="00503209" w:rsidRPr="00F54605">
        <w:rPr>
          <w:color w:val="000000" w:themeColor="text1"/>
        </w:rPr>
        <w:t xml:space="preserve">továbbfejlesztési lehetőségként tekintettem, nem pedig megvalósítandó </w:t>
      </w:r>
      <w:r w:rsidR="00D71214" w:rsidRPr="00F54605">
        <w:rPr>
          <w:color w:val="000000" w:themeColor="text1"/>
        </w:rPr>
        <w:t>rész</w:t>
      </w:r>
      <w:r w:rsidR="00503209" w:rsidRPr="00F54605">
        <w:rPr>
          <w:color w:val="000000" w:themeColor="text1"/>
        </w:rPr>
        <w:t>feladatként</w:t>
      </w:r>
      <w:r w:rsidR="00D71214" w:rsidRPr="00F54605">
        <w:rPr>
          <w:color w:val="000000" w:themeColor="text1"/>
        </w:rPr>
        <w:t xml:space="preserve"> az említett általános felismerési tulajdonságnak köszönhetően.</w:t>
      </w:r>
    </w:p>
    <w:p w14:paraId="7324CA91" w14:textId="0361D5BF" w:rsidR="00334527" w:rsidRDefault="00334527" w:rsidP="00451B7C">
      <w:r w:rsidRPr="00F54605">
        <w:rPr>
          <w:color w:val="000000" w:themeColor="text1"/>
        </w:rPr>
        <w:t>Az elkészült programom a fe</w:t>
      </w:r>
      <w:r>
        <w:t xml:space="preserve">ntiek alapján a képeket </w:t>
      </w:r>
      <w:r w:rsidR="002903D9">
        <w:t>áttranszformálta, egy olyan megjelenítésbe, amely leírja, hogy a pixelek milyen fontosságúak a feliratra nézve. Tehát a bemeneti képen először lefuttattam az objektum felismerést, majd a megtalált objektumokat osztályoztam a fontosságuk alapján. Az emberi alakoknak adtam alapértelmezetten a legnagyobb prioritást, ezért ők kapták a legvilágosabb színezetet</w:t>
      </w:r>
      <w:r w:rsidR="000733A0">
        <w:t>.</w:t>
      </w:r>
      <w:r w:rsidR="002903D9">
        <w:t xml:space="preserve"> </w:t>
      </w:r>
      <w:r w:rsidR="00EE3554">
        <w:t>A</w:t>
      </w:r>
      <w:r w:rsidR="002903D9">
        <w:t xml:space="preserve"> többi objektumot egy szinttel kevésbé fontosnak </w:t>
      </w:r>
      <w:r w:rsidR="000733A0">
        <w:t xml:space="preserve">klasszifikáltam, ezért a kimeneti </w:t>
      </w:r>
      <w:r w:rsidR="000733A0">
        <w:rPr>
          <w:i/>
          <w:iCs/>
        </w:rPr>
        <w:t>map</w:t>
      </w:r>
      <w:r w:rsidR="000733A0">
        <w:t>-en ezek már szürke színnel szerepelnek</w:t>
      </w:r>
      <w:r w:rsidR="002903D9">
        <w:t xml:space="preserve">. A folyamat eredményét szemlélteti a </w:t>
      </w:r>
      <w:r w:rsidR="002903D9">
        <w:fldChar w:fldCharType="begin"/>
      </w:r>
      <w:r w:rsidR="002903D9">
        <w:instrText xml:space="preserve"> REF _Ref25439796 \h </w:instrText>
      </w:r>
      <w:r w:rsidR="002903D9"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 w:rsidR="002903D9">
        <w:fldChar w:fldCharType="end"/>
      </w:r>
      <w:r w:rsidR="002903D9">
        <w:t>.</w:t>
      </w:r>
    </w:p>
    <w:p w14:paraId="657C123C" w14:textId="77777777" w:rsidR="002903D9" w:rsidRDefault="002903D9" w:rsidP="002903D9">
      <w:pPr>
        <w:pStyle w:val="Kp"/>
      </w:pPr>
      <w:r w:rsidRPr="002903D9">
        <w:rPr>
          <w:noProof/>
        </w:rPr>
        <w:drawing>
          <wp:inline distT="0" distB="0" distL="0" distR="0" wp14:anchorId="6660DED4" wp14:editId="2D514E99">
            <wp:extent cx="5400040" cy="1271270"/>
            <wp:effectExtent l="0" t="0" r="0" b="0"/>
            <wp:docPr id="14" name="Picture 14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7" w:name="_Ref25439796"/>
    <w:p w14:paraId="63D487D9" w14:textId="1320799E" w:rsidR="002903D9" w:rsidRDefault="00A75C9F" w:rsidP="002903D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2</w:t>
        </w:r>
      </w:fldSimple>
      <w:r w:rsidR="002903D9">
        <w:t>. ábra</w:t>
      </w:r>
      <w:bookmarkEnd w:id="37"/>
      <w:r w:rsidR="002903D9">
        <w:t xml:space="preserve">: </w:t>
      </w:r>
      <w:proofErr w:type="spellStart"/>
      <w:r w:rsidR="002903D9">
        <w:t>Objektumdetekciós</w:t>
      </w:r>
      <w:proofErr w:type="spellEnd"/>
      <w:r w:rsidR="002903D9">
        <w:t xml:space="preserve"> eredmények felhasználása</w:t>
      </w:r>
    </w:p>
    <w:p w14:paraId="6B6C79EE" w14:textId="00DEFA4E" w:rsidR="002903D9" w:rsidRDefault="002903D9" w:rsidP="002903D9">
      <w:r>
        <w:t>A program bemenete egy egyszerű kép (</w:t>
      </w:r>
      <w:r w:rsidR="00CA36D6">
        <w:fldChar w:fldCharType="begin"/>
      </w:r>
      <w:r w:rsidR="00CA36D6">
        <w:instrText xml:space="preserve"> REF _Ref25439796 \h </w:instrText>
      </w:r>
      <w:r w:rsidR="00CA36D6"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 w:rsidR="00CA36D6">
        <w:fldChar w:fldCharType="end"/>
      </w:r>
      <w:r w:rsidR="00CA36D6">
        <w:t xml:space="preserve"> bal oldala), amin a YOLO segítségével objektumdetekció történik (középső kép). Az eredmény egy szürkeárnyalatú </w:t>
      </w:r>
      <w:r w:rsidR="000733A0">
        <w:t>megfeleltetés</w:t>
      </w:r>
      <w:r w:rsidR="00CA36D6">
        <w:t xml:space="preserve"> (jobb oldal), amely feketének jelöli az objektumok szempontjából </w:t>
      </w:r>
      <w:r w:rsidR="00CA36D6">
        <w:lastRenderedPageBreak/>
        <w:t xml:space="preserve">lényegtelennek tartott részeket és fehérrel a legfontosabbakat. A kettő közötti árnyalatok pedig a köztes észrevételeket. A technikának az az előnye, hogy így emberi szemmel és számítógéppel is könnyen emészthető a felismerés eredménye és jól leírja az objektumok egymás közötti relációját. A fontosabb tárgyak kitakarhatják a kevésbé fontosabbakat, ezért lehetséges, hogy a középső képen zölden látszódó </w:t>
      </w:r>
      <w:proofErr w:type="spellStart"/>
      <w:r w:rsidR="00CA36D6" w:rsidRPr="00CA36D6">
        <w:rPr>
          <w:i/>
          <w:iCs/>
        </w:rPr>
        <w:t>handbag</w:t>
      </w:r>
      <w:proofErr w:type="spellEnd"/>
      <w:r w:rsidR="00CA36D6">
        <w:t xml:space="preserve"> a végeredményben már nem tűnik fel. Az eredményt felhasználva a komponenseket integráló program </w:t>
      </w:r>
      <w:r w:rsidR="00297E37">
        <w:t>sokkal könnyebben megtudja határozni, hogy melyik objektumot a legkisebb probléma kitakarni, amennyiben nincs másra lehetőség.</w:t>
      </w:r>
    </w:p>
    <w:p w14:paraId="3B8E8118" w14:textId="77777777" w:rsidR="006A6A2C" w:rsidRDefault="006A6A2C" w:rsidP="006A6A2C">
      <w:pPr>
        <w:pStyle w:val="Heading2"/>
      </w:pPr>
      <w:bookmarkStart w:id="38" w:name="_Toc26966215"/>
      <w:r>
        <w:t>Karakterlokalizáció</w:t>
      </w:r>
      <w:bookmarkEnd w:id="38"/>
    </w:p>
    <w:p w14:paraId="64FB4345" w14:textId="77777777" w:rsidR="006A6A2C" w:rsidRDefault="006A6A2C" w:rsidP="006A6A2C">
      <w:r>
        <w:t>Ahogy az eddigi ábrákon is látszódott a karakterek és megjelenített szövegek fontos szerepet játszanak videókon és képeken. Feliratot helyezni egy már meglévő szövegre vagy feliratra különösen zavaró</w:t>
      </w:r>
      <w:r w:rsidR="003146B7">
        <w:t xml:space="preserve"> mert,</w:t>
      </w:r>
      <w:r>
        <w:t xml:space="preserve"> nem csak a meglévő karaktereket teszi olvashatatlanná, a ráhelyezett szegmens elolvasása is </w:t>
      </w:r>
      <w:r w:rsidR="003146B7">
        <w:t xml:space="preserve">nehézkessé </w:t>
      </w:r>
      <w:r>
        <w:t xml:space="preserve">válik. Karakterek felismerésével az </w:t>
      </w:r>
      <w:r w:rsidRPr="006A6A2C">
        <w:rPr>
          <w:i/>
          <w:iCs/>
        </w:rPr>
        <w:t>OCR</w:t>
      </w:r>
      <w:r>
        <w:t xml:space="preserve"> problematika foglalkozik</w:t>
      </w:r>
      <w:r w:rsidR="0020293F">
        <w:t xml:space="preserve">, mely válaszolhatna arra a kérdésre, hogy hol helyezkednek el a szövegek a képen, de számítási ideje és komplexitása bőven meghaladja a </w:t>
      </w:r>
      <w:r w:rsidR="003146B7">
        <w:t xml:space="preserve">számomra </w:t>
      </w:r>
      <w:r w:rsidR="0020293F">
        <w:t xml:space="preserve">szükségeset. Az én esetemben nem fontos, hogy a fellelhető szövegek mit írnak le, vagy milyen nyelven </w:t>
      </w:r>
      <w:r w:rsidR="003146B7">
        <w:t>láthatóak</w:t>
      </w:r>
      <w:r w:rsidR="0020293F">
        <w:t xml:space="preserve">, egyedül csak a helyzetük lényeges. Karakterek lokalizációjára, felismerés nélkül lényegesen gyorsabb és egyszerűbb megoldások </w:t>
      </w:r>
      <w:r w:rsidR="003146B7">
        <w:t>állnak rendelkezésre</w:t>
      </w:r>
      <w:r w:rsidR="0020293F">
        <w:t>, amelyek</w:t>
      </w:r>
      <w:r w:rsidR="00586A65">
        <w:t xml:space="preserve"> </w:t>
      </w:r>
      <w:r w:rsidR="0020293F">
        <w:t xml:space="preserve">elegendőek </w:t>
      </w:r>
      <w:r w:rsidR="003146B7">
        <w:t>célomra</w:t>
      </w:r>
      <w:r w:rsidR="0020293F">
        <w:t>.</w:t>
      </w:r>
    </w:p>
    <w:p w14:paraId="165087D5" w14:textId="40A668B0" w:rsidR="0020293F" w:rsidRDefault="0020293F" w:rsidP="006A6A2C">
      <w:r>
        <w:t xml:space="preserve">2017-ben </w:t>
      </w:r>
      <w:proofErr w:type="spellStart"/>
      <w:r>
        <w:t>Xinyu</w:t>
      </w:r>
      <w:proofErr w:type="spellEnd"/>
      <w:r>
        <w:t xml:space="preserve"> </w:t>
      </w:r>
      <w:proofErr w:type="spellStart"/>
      <w:r>
        <w:t>Zhou</w:t>
      </w:r>
      <w:proofErr w:type="spellEnd"/>
      <w:r>
        <w:t xml:space="preserve"> és csapata publikálta</w:t>
      </w:r>
      <w:r w:rsidR="003146B7">
        <w:t xml:space="preserve"> a</w:t>
      </w:r>
      <w:r>
        <w:t xml:space="preserve"> röviden </w:t>
      </w:r>
      <w:r w:rsidRPr="0020293F">
        <w:rPr>
          <w:i/>
          <w:iCs/>
        </w:rPr>
        <w:t>EAST</w:t>
      </w:r>
      <w:r>
        <w:rPr>
          <w:i/>
          <w:iCs/>
        </w:rPr>
        <w:t xml:space="preserve"> </w:t>
      </w:r>
      <w:r>
        <w:t>nevezetű neurális háló architektúrát, amely gyorsan képes a karakterek lokalizációjára és könnyen felhasználható más problémákra is</w:t>
      </w:r>
      <w:r w:rsidR="00586A65">
        <w:t xml:space="preserve"> </w:t>
      </w:r>
      <w:r w:rsidR="00586A65">
        <w:fldChar w:fldCharType="begin"/>
      </w:r>
      <w:r w:rsidR="00586A65">
        <w:instrText xml:space="preserve"> REF _Ref25509140 \n \h </w:instrText>
      </w:r>
      <w:r w:rsidR="00586A65">
        <w:fldChar w:fldCharType="separate"/>
      </w:r>
      <w:r w:rsidR="00F76BE9">
        <w:t>[26]</w:t>
      </w:r>
      <w:r w:rsidR="00586A65">
        <w:fldChar w:fldCharType="end"/>
      </w:r>
      <w:r>
        <w:t>.</w:t>
      </w:r>
      <w:r w:rsidR="00586A65">
        <w:t xml:space="preserve"> Én az általuk készített modellt használtam</w:t>
      </w:r>
      <w:r w:rsidR="000B161A">
        <w:t xml:space="preserve"> fel a szövegdetektálásra alkalmas programban </w:t>
      </w:r>
      <w:r w:rsidR="000B161A">
        <w:fldChar w:fldCharType="begin"/>
      </w:r>
      <w:r w:rsidR="000B161A">
        <w:instrText xml:space="preserve"> REF _Ref25510852 \n \h </w:instrText>
      </w:r>
      <w:r w:rsidR="000B161A">
        <w:fldChar w:fldCharType="separate"/>
      </w:r>
      <w:r w:rsidR="00F76BE9">
        <w:t>[27]</w:t>
      </w:r>
      <w:r w:rsidR="000B161A">
        <w:fldChar w:fldCharType="end"/>
      </w:r>
      <w:r w:rsidR="000B161A">
        <w:t>.</w:t>
      </w:r>
    </w:p>
    <w:p w14:paraId="2A77C116" w14:textId="7E2DD989" w:rsidR="000B161A" w:rsidRDefault="003B7F9A" w:rsidP="006A6A2C">
      <w:r>
        <w:t xml:space="preserve">A megírt program feladata hasonlóan az objektumdetektálóéhoz </w:t>
      </w:r>
      <w:r w:rsidR="00BE0C66">
        <w:t>(</w:t>
      </w:r>
      <w:r>
        <w:fldChar w:fldCharType="begin"/>
      </w:r>
      <w:r>
        <w:instrText xml:space="preserve"> REF _Ref25511024 \n \h </w:instrText>
      </w:r>
      <w:r>
        <w:fldChar w:fldCharType="separate"/>
      </w:r>
      <w:r w:rsidR="00F76BE9">
        <w:t>4.2</w:t>
      </w:r>
      <w:r>
        <w:fldChar w:fldCharType="end"/>
      </w:r>
      <w:r>
        <w:t xml:space="preserve"> fejezet) csupán annyi volt, hogy kijelölje a fontosabb részeket a képen. Ebben az esetben nem láttam értelmét </w:t>
      </w:r>
      <w:r w:rsidR="00BE0C66">
        <w:t>prioritásos</w:t>
      </w:r>
      <w:r>
        <w:t xml:space="preserve"> sorrend felállításának, mert a szöveg mérete</w:t>
      </w:r>
      <w:r w:rsidR="009D65EF">
        <w:t>, helyzete</w:t>
      </w:r>
      <w:r>
        <w:t xml:space="preserve"> nem feltétlen írja le fontosságát</w:t>
      </w:r>
      <w:r w:rsidR="009D65EF">
        <w:t>.</w:t>
      </w:r>
    </w:p>
    <w:p w14:paraId="4F372024" w14:textId="08841B13" w:rsidR="003B7F9A" w:rsidRDefault="003B7F9A" w:rsidP="006A6A2C">
      <w:r>
        <w:t xml:space="preserve">A szövegdetektáló algoritmus úgy működik, hogy egy konfidencia számot rendel a felismert </w:t>
      </w:r>
      <w:r w:rsidR="009D65EF">
        <w:t>képrészletekhez</w:t>
      </w:r>
      <w:r>
        <w:t xml:space="preserve">. Azt, hogy mit </w:t>
      </w:r>
      <w:r w:rsidR="009D65EF">
        <w:t>detektál</w:t>
      </w:r>
      <w:r>
        <w:t xml:space="preserve"> karkatereknek a konfidenci</w:t>
      </w:r>
      <w:r w:rsidR="009D65EF">
        <w:t>a</w:t>
      </w:r>
      <w:r>
        <w:t xml:space="preserve"> </w:t>
      </w:r>
      <w:r w:rsidR="009D65EF">
        <w:t>állításával tudjuk befolyásolni</w:t>
      </w:r>
      <w:r>
        <w:t xml:space="preserve">. Az érték finomhangolásához </w:t>
      </w:r>
      <w:r w:rsidR="00A774BC">
        <w:t xml:space="preserve">többek között </w:t>
      </w:r>
      <w:r>
        <w:t xml:space="preserve">a már bemutatott </w:t>
      </w:r>
      <w:r w:rsidR="000A723F">
        <w:t xml:space="preserve">két képet </w:t>
      </w:r>
      <w:r w:rsidR="00A774BC">
        <w:t>is fel</w:t>
      </w:r>
      <w:r w:rsidR="000A723F">
        <w:t>használtam (</w:t>
      </w:r>
      <w:r w:rsidR="000A723F">
        <w:fldChar w:fldCharType="begin"/>
      </w:r>
      <w:r w:rsidR="000A723F">
        <w:instrText xml:space="preserve"> REF _Ref23865059 \h </w:instrText>
      </w:r>
      <w:r w:rsidR="000A723F"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 w:rsidR="000A723F">
        <w:fldChar w:fldCharType="end"/>
      </w:r>
      <w:r w:rsidR="000A723F">
        <w:t xml:space="preserve"> és </w:t>
      </w:r>
      <w:r w:rsidR="000A723F">
        <w:fldChar w:fldCharType="begin"/>
      </w:r>
      <w:r w:rsidR="000A723F">
        <w:instrText xml:space="preserve"> REF _Ref25068953 \h </w:instrText>
      </w:r>
      <w:r w:rsidR="000A723F"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 w:rsidR="000A723F">
        <w:fldChar w:fldCharType="end"/>
      </w:r>
      <w:r w:rsidR="000A723F">
        <w:t>).</w:t>
      </w:r>
      <w:r w:rsidR="006E2616">
        <w:t xml:space="preserve"> Először 50%-</w:t>
      </w:r>
      <w:proofErr w:type="spellStart"/>
      <w:r w:rsidR="006E2616">
        <w:t>os</w:t>
      </w:r>
      <w:proofErr w:type="spellEnd"/>
      <w:r w:rsidR="006E2616">
        <w:t xml:space="preserve"> konfidenciaszint felett tekintettem egy képrészletet szövegnek, ami a híradós képnél (</w:t>
      </w:r>
      <w:r w:rsidR="006E2616">
        <w:fldChar w:fldCharType="begin"/>
      </w:r>
      <w:r w:rsidR="006E2616">
        <w:instrText xml:space="preserve"> REF _Ref25068953 \h </w:instrText>
      </w:r>
      <w:r w:rsidR="006E2616"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1</w:t>
      </w:r>
      <w:r w:rsidR="00F76BE9">
        <w:t xml:space="preserve"> </w:t>
      </w:r>
      <w:r w:rsidR="00F76BE9">
        <w:lastRenderedPageBreak/>
        <w:t>ábra</w:t>
      </w:r>
      <w:r w:rsidR="006E2616">
        <w:fldChar w:fldCharType="end"/>
      </w:r>
      <w:r w:rsidR="006E2616">
        <w:t>) teljesen megfelelő volt.</w:t>
      </w:r>
      <w:r w:rsidR="00D27240">
        <w:t xml:space="preserve"> Megtalálta az algoritmus az alul-felül látható karkatereket.</w:t>
      </w:r>
      <w:r w:rsidR="006E2616">
        <w:t xml:space="preserve"> De az autóverseny részletnél látható szövegeket</w:t>
      </w:r>
      <w:r w:rsidR="00D27240">
        <w:t xml:space="preserve"> kis pontossággal</w:t>
      </w:r>
      <w:r w:rsidR="006E2616">
        <w:t xml:space="preserve"> találta meg (</w:t>
      </w:r>
      <w:r w:rsidR="006E2616">
        <w:fldChar w:fldCharType="begin"/>
      </w:r>
      <w:r w:rsidR="006E2616">
        <w:instrText xml:space="preserve"> REF _Ref25516084 \h </w:instrText>
      </w:r>
      <w:r w:rsidR="006E2616"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3</w:t>
      </w:r>
      <w:r w:rsidR="00F76BE9">
        <w:t>. ábra</w:t>
      </w:r>
      <w:r w:rsidR="006E2616">
        <w:fldChar w:fldCharType="end"/>
      </w:r>
      <w:r w:rsidR="006E2616">
        <w:t xml:space="preserve">, felső kép). </w:t>
      </w:r>
    </w:p>
    <w:p w14:paraId="10D8D2EF" w14:textId="77777777" w:rsidR="006E2616" w:rsidRDefault="006E2616" w:rsidP="006E2616">
      <w:pPr>
        <w:pStyle w:val="Kp"/>
      </w:pPr>
      <w:r>
        <w:rPr>
          <w:noProof/>
        </w:rPr>
        <w:drawing>
          <wp:inline distT="0" distB="0" distL="0" distR="0" wp14:anchorId="2341066C" wp14:editId="47A87847">
            <wp:extent cx="5144877" cy="2851946"/>
            <wp:effectExtent l="0" t="0" r="0" b="5715"/>
            <wp:docPr id="8" name="Picture 8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ult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713" cy="286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C3BC" w14:textId="77777777" w:rsidR="006E2616" w:rsidRPr="006E2616" w:rsidRDefault="006E2616" w:rsidP="006E2616">
      <w:pPr>
        <w:pStyle w:val="Caption"/>
      </w:pPr>
      <w:r>
        <w:rPr>
          <w:noProof/>
        </w:rPr>
        <w:drawing>
          <wp:inline distT="0" distB="0" distL="0" distR="0" wp14:anchorId="67D0663C" wp14:editId="4FE02DFC">
            <wp:extent cx="5161549" cy="2861188"/>
            <wp:effectExtent l="0" t="0" r="0" b="0"/>
            <wp:docPr id="12" name="Picture 12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ult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758" cy="286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9" w:name="_Ref25516084"/>
    <w:p w14:paraId="2901E3E2" w14:textId="7C30DC99" w:rsidR="006E2616" w:rsidRDefault="00A75C9F" w:rsidP="006E2616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3</w:t>
        </w:r>
      </w:fldSimple>
      <w:r w:rsidR="006E2616">
        <w:t>. ábra</w:t>
      </w:r>
      <w:bookmarkEnd w:id="39"/>
      <w:r w:rsidR="006E2616">
        <w:t>: Karakterdetektálás a mintaképeken 50%-</w:t>
      </w:r>
      <w:proofErr w:type="spellStart"/>
      <w:r w:rsidR="006E2616">
        <w:t>os</w:t>
      </w:r>
      <w:proofErr w:type="spellEnd"/>
      <w:r w:rsidR="006E2616">
        <w:t xml:space="preserve"> és 0.01%-</w:t>
      </w:r>
      <w:proofErr w:type="spellStart"/>
      <w:r w:rsidR="006E2616">
        <w:t>os</w:t>
      </w:r>
      <w:proofErr w:type="spellEnd"/>
      <w:r w:rsidR="006E2616">
        <w:t xml:space="preserve"> konfidenciaszinttel</w:t>
      </w:r>
    </w:p>
    <w:p w14:paraId="48900DBF" w14:textId="0BDA02F1" w:rsidR="006E2616" w:rsidRDefault="006E2616" w:rsidP="006E2616">
      <w:r>
        <w:t>50%-</w:t>
      </w:r>
      <w:proofErr w:type="spellStart"/>
      <w:r>
        <w:t>os</w:t>
      </w:r>
      <w:proofErr w:type="spellEnd"/>
      <w:r>
        <w:t xml:space="preserve"> konfidenciával látható, hogy a képen </w:t>
      </w:r>
      <w:r w:rsidRPr="00F54605">
        <w:rPr>
          <w:color w:val="000000" w:themeColor="text1"/>
        </w:rPr>
        <w:t>szereplő baloldali listán csak három nevet tudott detektálni</w:t>
      </w:r>
      <w:r w:rsidR="00D27240" w:rsidRPr="00F54605">
        <w:rPr>
          <w:color w:val="000000" w:themeColor="text1"/>
        </w:rPr>
        <w:t>. A</w:t>
      </w:r>
      <w:r w:rsidRPr="00F54605">
        <w:rPr>
          <w:color w:val="000000" w:themeColor="text1"/>
        </w:rPr>
        <w:t xml:space="preserve"> </w:t>
      </w:r>
      <w:r w:rsidR="00BE0C66" w:rsidRPr="00F54605">
        <w:rPr>
          <w:color w:val="000000" w:themeColor="text1"/>
        </w:rPr>
        <w:t xml:space="preserve">százalékot </w:t>
      </w:r>
      <w:r w:rsidR="00D27240" w:rsidRPr="00F54605">
        <w:rPr>
          <w:color w:val="000000" w:themeColor="text1"/>
        </w:rPr>
        <w:t xml:space="preserve">szisztematikusan </w:t>
      </w:r>
      <w:r w:rsidR="00BE0C66" w:rsidRPr="00F54605">
        <w:rPr>
          <w:color w:val="000000" w:themeColor="text1"/>
        </w:rPr>
        <w:t xml:space="preserve">csökkentettem, </w:t>
      </w:r>
      <w:r w:rsidR="008A2E20" w:rsidRPr="00F54605">
        <w:rPr>
          <w:color w:val="000000" w:themeColor="text1"/>
        </w:rPr>
        <w:t>melyet az alábbi diagrammon lehet szemmel követni (</w:t>
      </w:r>
      <w:r w:rsidR="008A2E20" w:rsidRPr="00F54605">
        <w:rPr>
          <w:color w:val="000000" w:themeColor="text1"/>
        </w:rPr>
        <w:fldChar w:fldCharType="begin"/>
      </w:r>
      <w:r w:rsidR="008A2E20" w:rsidRPr="00F54605">
        <w:rPr>
          <w:color w:val="000000" w:themeColor="text1"/>
        </w:rPr>
        <w:instrText xml:space="preserve"> REF _Ref26811197 \h </w:instrText>
      </w:r>
      <w:r w:rsidR="008A2E20" w:rsidRPr="00F54605">
        <w:rPr>
          <w:color w:val="000000" w:themeColor="text1"/>
        </w:rPr>
      </w:r>
      <w:r w:rsidR="008A2E20" w:rsidRPr="00F54605">
        <w:rPr>
          <w:color w:val="000000" w:themeColor="text1"/>
        </w:rP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4</w:t>
      </w:r>
      <w:r w:rsidR="00F76BE9">
        <w:t>. ábra</w:t>
      </w:r>
      <w:r w:rsidR="008A2E20" w:rsidRPr="00F54605">
        <w:rPr>
          <w:color w:val="000000" w:themeColor="text1"/>
        </w:rPr>
        <w:fldChar w:fldCharType="end"/>
      </w:r>
      <w:r w:rsidR="008A2E20" w:rsidRPr="00F54605">
        <w:rPr>
          <w:color w:val="000000" w:themeColor="text1"/>
        </w:rPr>
        <w:t>). A diagramm függőleges tengelyén a fenti ábra (</w:t>
      </w:r>
      <w:r w:rsidR="008A2E20" w:rsidRPr="00F54605">
        <w:rPr>
          <w:color w:val="000000" w:themeColor="text1"/>
        </w:rPr>
        <w:fldChar w:fldCharType="begin"/>
      </w:r>
      <w:r w:rsidR="008A2E20" w:rsidRPr="00F54605">
        <w:rPr>
          <w:color w:val="000000" w:themeColor="text1"/>
        </w:rPr>
        <w:instrText xml:space="preserve"> REF _Ref25516084 \h </w:instrText>
      </w:r>
      <w:r w:rsidR="008A2E20" w:rsidRPr="00F54605">
        <w:rPr>
          <w:color w:val="000000" w:themeColor="text1"/>
        </w:rPr>
      </w:r>
      <w:r w:rsidR="008A2E20" w:rsidRPr="00F54605">
        <w:rPr>
          <w:color w:val="000000" w:themeColor="text1"/>
        </w:rP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3</w:t>
      </w:r>
      <w:r w:rsidR="00F76BE9">
        <w:t>. ábra</w:t>
      </w:r>
      <w:r w:rsidR="008A2E20" w:rsidRPr="00F54605">
        <w:rPr>
          <w:color w:val="000000" w:themeColor="text1"/>
        </w:rPr>
        <w:fldChar w:fldCharType="end"/>
      </w:r>
      <w:r w:rsidR="008A2E20" w:rsidRPr="00F54605">
        <w:rPr>
          <w:color w:val="000000" w:themeColor="text1"/>
        </w:rPr>
        <w:t xml:space="preserve">) bal oldalán található 20 elemű névsor felismert szövegsorainak számát látjuk. </w:t>
      </w:r>
      <w:r w:rsidR="00277FDF" w:rsidRPr="00F54605">
        <w:rPr>
          <w:color w:val="000000" w:themeColor="text1"/>
        </w:rPr>
        <w:t xml:space="preserve">Vízszintes tengely a vizsgált konfidencia százalékokat azonosítja. </w:t>
      </w:r>
      <w:r w:rsidR="008A2E20" w:rsidRPr="00F54605">
        <w:rPr>
          <w:color w:val="000000" w:themeColor="text1"/>
        </w:rPr>
        <w:t>50%-</w:t>
      </w:r>
      <w:proofErr w:type="spellStart"/>
      <w:r w:rsidR="008A2E20" w:rsidRPr="00F54605">
        <w:rPr>
          <w:color w:val="000000" w:themeColor="text1"/>
        </w:rPr>
        <w:t>nál</w:t>
      </w:r>
      <w:proofErr w:type="spellEnd"/>
      <w:r w:rsidR="008A2E20" w:rsidRPr="00F54605">
        <w:rPr>
          <w:color w:val="000000" w:themeColor="text1"/>
        </w:rPr>
        <w:t xml:space="preserve"> </w:t>
      </w:r>
      <w:r w:rsidR="00277FDF" w:rsidRPr="00F54605">
        <w:rPr>
          <w:color w:val="000000" w:themeColor="text1"/>
        </w:rPr>
        <w:t>a megtalált sorok száma</w:t>
      </w:r>
      <w:r w:rsidR="008A2E20" w:rsidRPr="00F54605">
        <w:rPr>
          <w:color w:val="000000" w:themeColor="text1"/>
        </w:rPr>
        <w:t xml:space="preserve"> három, míg 0.0125%-</w:t>
      </w:r>
      <w:proofErr w:type="spellStart"/>
      <w:r w:rsidR="008A2E20" w:rsidRPr="00F54605">
        <w:rPr>
          <w:color w:val="000000" w:themeColor="text1"/>
        </w:rPr>
        <w:t>nál</w:t>
      </w:r>
      <w:proofErr w:type="spellEnd"/>
      <w:r w:rsidR="008A2E20" w:rsidRPr="00F54605">
        <w:rPr>
          <w:color w:val="000000" w:themeColor="text1"/>
        </w:rPr>
        <w:t xml:space="preserve"> kilenc, de itt már tévesen is szövegként </w:t>
      </w:r>
      <w:r w:rsidR="008A2E20" w:rsidRPr="00F54605">
        <w:rPr>
          <w:color w:val="000000" w:themeColor="text1"/>
        </w:rPr>
        <w:lastRenderedPageBreak/>
        <w:t>detektált egy nem releváns képrészletet</w:t>
      </w:r>
      <w:r w:rsidR="00277FDF" w:rsidRPr="00F54605">
        <w:rPr>
          <w:color w:val="000000" w:themeColor="text1"/>
        </w:rPr>
        <w:t xml:space="preserve"> </w:t>
      </w:r>
      <w:r w:rsidR="00BE0C66" w:rsidRPr="00F54605">
        <w:rPr>
          <w:color w:val="000000" w:themeColor="text1"/>
        </w:rPr>
        <w:t>(</w:t>
      </w:r>
      <w:r w:rsidR="00BE0C66" w:rsidRPr="00F54605">
        <w:rPr>
          <w:color w:val="000000" w:themeColor="text1"/>
        </w:rPr>
        <w:fldChar w:fldCharType="begin"/>
      </w:r>
      <w:r w:rsidR="00BE0C66" w:rsidRPr="00F54605">
        <w:rPr>
          <w:color w:val="000000" w:themeColor="text1"/>
        </w:rPr>
        <w:instrText xml:space="preserve"> REF _Ref25516084 \h </w:instrText>
      </w:r>
      <w:r w:rsidR="00BE0C66" w:rsidRPr="00F54605">
        <w:rPr>
          <w:color w:val="000000" w:themeColor="text1"/>
        </w:rPr>
      </w:r>
      <w:r w:rsidR="00BE0C66" w:rsidRPr="00F54605">
        <w:rPr>
          <w:color w:val="000000" w:themeColor="text1"/>
        </w:rP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3</w:t>
      </w:r>
      <w:r w:rsidR="00F76BE9">
        <w:t>. ábra</w:t>
      </w:r>
      <w:r w:rsidR="00BE0C66" w:rsidRPr="00F54605">
        <w:rPr>
          <w:color w:val="000000" w:themeColor="text1"/>
        </w:rPr>
        <w:fldChar w:fldCharType="end"/>
      </w:r>
      <w:r w:rsidR="00BE0C66" w:rsidRPr="00F54605">
        <w:rPr>
          <w:color w:val="000000" w:themeColor="text1"/>
        </w:rPr>
        <w:t xml:space="preserve">, alsó </w:t>
      </w:r>
      <w:r w:rsidR="00BE0C66">
        <w:t xml:space="preserve">kép). Sajnos látható, hogy ilyen alacsony érték mellett sem vett észre minden szöveget. </w:t>
      </w:r>
      <w:r w:rsidR="00EE26ED">
        <w:t xml:space="preserve">A baloldali </w:t>
      </w:r>
      <w:r w:rsidR="00277FDF">
        <w:t>névsor</w:t>
      </w:r>
      <w:r w:rsidR="00EE26ED">
        <w:t xml:space="preserve"> felét így sem ismerte fel. A</w:t>
      </w:r>
      <w:r w:rsidR="00BE0C66">
        <w:t xml:space="preserve"> további csökkentés már erős negatív hatással lenne az</w:t>
      </w:r>
      <w:r w:rsidR="00EE26ED">
        <w:t xml:space="preserve"> </w:t>
      </w:r>
      <w:r w:rsidR="00BE0C66">
        <w:t>eredményre, ezért a konfidenciát 0</w:t>
      </w:r>
      <w:r w:rsidR="00EE26ED">
        <w:t>,</w:t>
      </w:r>
      <w:r w:rsidR="00BE0C66">
        <w:t>0</w:t>
      </w:r>
      <w:r w:rsidR="008231CC">
        <w:t>2</w:t>
      </w:r>
      <w:r w:rsidR="00BE0C66">
        <w:t>5%-</w:t>
      </w:r>
      <w:proofErr w:type="spellStart"/>
      <w:r w:rsidR="00BE0C66">
        <w:t>on</w:t>
      </w:r>
      <w:proofErr w:type="spellEnd"/>
      <w:r w:rsidR="00BE0C66">
        <w:t xml:space="preserve"> hagytam, mivel ezzel az értékkel találta meg a legtöbb szöveget úgy, hogy más vizuális elemet, nem kategorizált karakternek.</w:t>
      </w:r>
    </w:p>
    <w:p w14:paraId="6D8C597D" w14:textId="55877CCF" w:rsidR="008A2E20" w:rsidRDefault="00277FDF" w:rsidP="008A2E20">
      <w:pPr>
        <w:pStyle w:val="Kp"/>
      </w:pPr>
      <w:r w:rsidRPr="00277FDF">
        <w:rPr>
          <w:noProof/>
        </w:rPr>
        <w:drawing>
          <wp:inline distT="0" distB="0" distL="0" distR="0" wp14:anchorId="4FF5A0A4" wp14:editId="643637AE">
            <wp:extent cx="4248625" cy="3026012"/>
            <wp:effectExtent l="0" t="0" r="6350" b="0"/>
            <wp:docPr id="24" name="Picture 2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395"/>
                    <a:stretch/>
                  </pic:blipFill>
                  <pic:spPr bwMode="auto">
                    <a:xfrm>
                      <a:off x="0" y="0"/>
                      <a:ext cx="4282812" cy="3050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40" w:name="_Ref26811197"/>
    <w:bookmarkStart w:id="41" w:name="_Ref26811188"/>
    <w:p w14:paraId="35F83E6D" w14:textId="267BD4B3" w:rsidR="008231CC" w:rsidRDefault="00A75C9F" w:rsidP="008A2E2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4</w:t>
        </w:r>
      </w:fldSimple>
      <w:r w:rsidR="008A2E20">
        <w:t>. ábra</w:t>
      </w:r>
      <w:bookmarkEnd w:id="40"/>
      <w:r w:rsidR="008A2E20">
        <w:t>: Megtalált szövegsorok száma a konfidencia függvényében</w:t>
      </w:r>
      <w:bookmarkEnd w:id="41"/>
    </w:p>
    <w:p w14:paraId="596C3E83" w14:textId="7A054241" w:rsidR="00BE0C66" w:rsidRDefault="00BE0C66" w:rsidP="006E2616">
      <w:r>
        <w:t>A program kimente hasonló az objektumdetektálásnál (</w:t>
      </w:r>
      <w:r>
        <w:fldChar w:fldCharType="begin"/>
      </w:r>
      <w:r>
        <w:instrText xml:space="preserve"> REF _Ref25511024 \n \h </w:instrText>
      </w:r>
      <w:r>
        <w:fldChar w:fldCharType="separate"/>
      </w:r>
      <w:r w:rsidR="00F76BE9">
        <w:t>4.2</w:t>
      </w:r>
      <w:r>
        <w:fldChar w:fldCharType="end"/>
      </w:r>
      <w:r>
        <w:t xml:space="preserve"> fejezet) már ismertetett formátumhoz azzal a különbséggel, hogy csak fekete és fehér színeket használtam</w:t>
      </w:r>
      <w:r w:rsidR="00E80418">
        <w:t xml:space="preserve"> információhordozóként</w:t>
      </w:r>
      <w:r>
        <w:t>.</w:t>
      </w:r>
      <w:r w:rsidR="00E80418">
        <w:t xml:space="preserve"> </w:t>
      </w:r>
      <w:r w:rsidR="004E39E3">
        <w:t xml:space="preserve">Ezzel a technikával a modulok kimenete könnyen összekapcsolható, ha képpontonként egy logikai VAGY műveletet végzünk. A keletkezett </w:t>
      </w:r>
      <w:r w:rsidR="00EE26ED">
        <w:t xml:space="preserve">fehér színnek megfelelő </w:t>
      </w:r>
      <w:r w:rsidR="004E39E3">
        <w:t>egyesek (vagy nem nullások) leírják a fontos tartalmat.</w:t>
      </w:r>
    </w:p>
    <w:p w14:paraId="28A71789" w14:textId="77777777" w:rsidR="006E2616" w:rsidRDefault="00515111" w:rsidP="00515111">
      <w:pPr>
        <w:pStyle w:val="Heading2"/>
      </w:pPr>
      <w:bookmarkStart w:id="42" w:name="_Toc26966216"/>
      <w:r>
        <w:t>Logó és márkajelzés</w:t>
      </w:r>
      <w:r w:rsidR="00B94725">
        <w:t xml:space="preserve"> </w:t>
      </w:r>
      <w:r>
        <w:t>detekció</w:t>
      </w:r>
      <w:bookmarkEnd w:id="42"/>
    </w:p>
    <w:p w14:paraId="2D3EA47C" w14:textId="70B023F1" w:rsidR="00F00A3E" w:rsidRDefault="00515111" w:rsidP="00515111">
      <w:r>
        <w:t xml:space="preserve">Logók és márkajelzések detektálása nem csak feliratozási szempontból érdekes. Nagyvállalatoknak, hirdető cégeknek nagy értéket képvisel, ha a videók és TV adások során megtudják mondani, hogy egy-egy reklámkampány mennyire volt eredményes </w:t>
      </w:r>
      <w:r w:rsidR="00E962C9">
        <w:t xml:space="preserve">a logó és márkajelzések előfordulásának tekintetében. </w:t>
      </w:r>
      <w:r w:rsidR="00610330">
        <w:t>Illetve szükséges bizonyos esetekben a logók kitakarása, ha a hozzátartozó vállalat nem egyezett bele márkajelzésük feltüntetésébe.</w:t>
      </w:r>
    </w:p>
    <w:p w14:paraId="5738E7FC" w14:textId="7904E0BD" w:rsidR="00515111" w:rsidRDefault="00F00A3E" w:rsidP="00515111">
      <w:r>
        <w:lastRenderedPageBreak/>
        <w:t>A témakör nehézsége</w:t>
      </w:r>
      <w:r w:rsidR="00531873">
        <w:t xml:space="preserve">, hogy </w:t>
      </w:r>
      <w:r>
        <w:t>robosztus megoldás, ami képes több száz márkát felismerni, nagyon sok tanítómintát igényel</w:t>
      </w:r>
      <w:r w:rsidR="00531873">
        <w:t>, ráadásul</w:t>
      </w:r>
      <w:r>
        <w:t xml:space="preserve"> a különböző </w:t>
      </w:r>
      <w:r w:rsidR="00267762">
        <w:t>felismerendő</w:t>
      </w:r>
      <w:r w:rsidR="00531873">
        <w:t xml:space="preserve"> </w:t>
      </w:r>
      <w:r>
        <w:t>logók</w:t>
      </w:r>
      <w:r w:rsidR="00CC03F7">
        <w:t xml:space="preserve"> képeiből </w:t>
      </w:r>
      <w:r>
        <w:t xml:space="preserve">külön-külön. </w:t>
      </w:r>
      <w:r w:rsidR="00531873">
        <w:t xml:space="preserve">Mivel ilyen megoldás összeállítása igen nehéz és </w:t>
      </w:r>
      <w:r w:rsidR="009B321E">
        <w:t>szabad felhasználású változata nem is beszerezhető, ezért a nagy hatékonyságú logódetektorról le kellett mondanom</w:t>
      </w:r>
      <w:r w:rsidR="00001A63">
        <w:t xml:space="preserve">. </w:t>
      </w:r>
      <w:r w:rsidR="009B321E">
        <w:t>Azonban n</w:t>
      </w:r>
      <w:r w:rsidR="00001A63">
        <w:t>agy szakirodalommal rendelkezik a témakör és könnyű elmélyülni</w:t>
      </w:r>
      <w:r w:rsidR="009B321E">
        <w:t xml:space="preserve"> benne.</w:t>
      </w:r>
      <w:r w:rsidR="00001A63">
        <w:t xml:space="preserve"> Általában hálózatfeltanításról és konfigurálásról számolnak be a források </w:t>
      </w:r>
      <w:r w:rsidR="00001A63">
        <w:fldChar w:fldCharType="begin"/>
      </w:r>
      <w:r w:rsidR="00001A63">
        <w:instrText xml:space="preserve"> REF _Ref25698158 \n \h </w:instrText>
      </w:r>
      <w:r w:rsidR="00001A63">
        <w:fldChar w:fldCharType="separate"/>
      </w:r>
      <w:r w:rsidR="00F76BE9">
        <w:t>[28]</w:t>
      </w:r>
      <w:r w:rsidR="00001A63">
        <w:fldChar w:fldCharType="end"/>
      </w:r>
      <w:r w:rsidR="00001A63">
        <w:t xml:space="preserve">. Én szerettem volna egy </w:t>
      </w:r>
      <w:r w:rsidR="00C067C4">
        <w:t xml:space="preserve">olyan megoldást használni, ami </w:t>
      </w:r>
      <w:r w:rsidR="009B321E">
        <w:t>egyszerűen</w:t>
      </w:r>
      <w:r w:rsidR="00C067C4">
        <w:t xml:space="preserve"> beilleszthető eddigi munkámba és nem igényel hosszas környezetkialakítást. Végül a YOLO hálózatarchitektúra mellett döntöttem, melyhez találtam olyan súlyokat és konfigurációt, </w:t>
      </w:r>
      <w:r w:rsidR="009B321E">
        <w:t>amely</w:t>
      </w:r>
      <w:r w:rsidR="00C067C4">
        <w:t xml:space="preserve"> márkajelzések detektálásához </w:t>
      </w:r>
      <w:r w:rsidR="009B321E">
        <w:t>készült</w:t>
      </w:r>
      <w:r w:rsidR="00C067C4">
        <w:t xml:space="preserve"> </w:t>
      </w:r>
      <w:r w:rsidR="00C067C4">
        <w:fldChar w:fldCharType="begin"/>
      </w:r>
      <w:r w:rsidR="00C067C4">
        <w:instrText xml:space="preserve"> REF _Ref25698516 \n \h </w:instrText>
      </w:r>
      <w:r w:rsidR="00C067C4">
        <w:fldChar w:fldCharType="separate"/>
      </w:r>
      <w:r w:rsidR="00F76BE9">
        <w:t>[29]</w:t>
      </w:r>
      <w:r w:rsidR="00C067C4">
        <w:fldChar w:fldCharType="end"/>
      </w:r>
      <w:r w:rsidR="00C067C4">
        <w:t xml:space="preserve">. A paraméterezés 47 márkajelzést képes felismerni melyek között szerepelnek nagy világmárkák </w:t>
      </w:r>
      <w:r w:rsidR="000C222E">
        <w:t xml:space="preserve">is </w:t>
      </w:r>
      <w:r w:rsidR="00C067C4">
        <w:t>(</w:t>
      </w:r>
      <w:r w:rsidR="000C222E">
        <w:t xml:space="preserve">pl.: </w:t>
      </w:r>
      <w:r w:rsidR="00C067C4">
        <w:t xml:space="preserve">Ford, </w:t>
      </w:r>
      <w:proofErr w:type="spellStart"/>
      <w:r w:rsidR="009B321E">
        <w:t>Nvidia</w:t>
      </w:r>
      <w:proofErr w:type="spellEnd"/>
      <w:r w:rsidR="00C067C4">
        <w:t xml:space="preserve">, </w:t>
      </w:r>
      <w:r w:rsidR="009B321E">
        <w:t>CocaCola stb.</w:t>
      </w:r>
      <w:r w:rsidR="00C067C4">
        <w:t xml:space="preserve">) </w:t>
      </w:r>
      <w:r w:rsidR="00C067C4">
        <w:fldChar w:fldCharType="begin"/>
      </w:r>
      <w:r w:rsidR="00C067C4">
        <w:instrText xml:space="preserve"> REF _Ref25698789 \n \h </w:instrText>
      </w:r>
      <w:r w:rsidR="00C067C4">
        <w:fldChar w:fldCharType="separate"/>
      </w:r>
      <w:r w:rsidR="00F76BE9">
        <w:t>[30]</w:t>
      </w:r>
      <w:r w:rsidR="00C067C4">
        <w:fldChar w:fldCharType="end"/>
      </w:r>
      <w:r w:rsidR="00C067C4">
        <w:t>.</w:t>
      </w:r>
      <w:r w:rsidR="000C222E">
        <w:t xml:space="preserve"> A</w:t>
      </w:r>
      <w:r w:rsidR="009B321E">
        <w:t xml:space="preserve"> következő képen</w:t>
      </w:r>
      <w:r w:rsidR="000C222E">
        <w:t xml:space="preserve"> </w:t>
      </w:r>
      <w:r w:rsidR="009B321E">
        <w:t>(</w:t>
      </w:r>
      <w:r w:rsidR="000C222E">
        <w:fldChar w:fldCharType="begin"/>
      </w:r>
      <w:r w:rsidR="000C222E">
        <w:instrText xml:space="preserve"> REF _Ref25703188 \h </w:instrText>
      </w:r>
      <w:r w:rsidR="000C222E"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5</w:t>
      </w:r>
      <w:r w:rsidR="00F76BE9">
        <w:t>. ábra</w:t>
      </w:r>
      <w:r w:rsidR="000C222E">
        <w:fldChar w:fldCharType="end"/>
      </w:r>
      <w:r w:rsidR="009B321E">
        <w:t xml:space="preserve">) </w:t>
      </w:r>
      <w:r w:rsidR="000C222E">
        <w:t>látszódik, hogy a megjelenített 7 márka közül csak 2-t ismer fel az algoritmus</w:t>
      </w:r>
      <w:r w:rsidR="009B321E">
        <w:t>.</w:t>
      </w:r>
      <w:r w:rsidR="000C222E">
        <w:t xml:space="preserve"> </w:t>
      </w:r>
      <w:r w:rsidR="009B321E">
        <w:t>Az</w:t>
      </w:r>
      <w:r w:rsidR="000C222E">
        <w:t xml:space="preserve"> Apple </w:t>
      </w:r>
      <w:r w:rsidR="00F76BE9">
        <w:t>logójára is fel van tanítva</w:t>
      </w:r>
      <w:r w:rsidR="009B321E">
        <w:t xml:space="preserve"> a hálózat, azonban ebben a formában nem tudta beazonosítani, csak a Pepsi és a Google márkákat.</w:t>
      </w:r>
      <w:r w:rsidR="000C222E">
        <w:t xml:space="preserve"> </w:t>
      </w:r>
      <w:r w:rsidR="009B321E">
        <w:t>M</w:t>
      </w:r>
      <w:r w:rsidR="000C222E">
        <w:t xml:space="preserve">ás képeken a harapott </w:t>
      </w:r>
      <w:r w:rsidR="009B321E">
        <w:t>alma jelet</w:t>
      </w:r>
      <w:r w:rsidR="000C222E">
        <w:t xml:space="preserve"> gond nélkül megtalálta. Mivel a tématerület igen nagy és javulást hosszas elmélyüléssel lehetne elérni ezért a gyors korrekcióra nem volt lehetőségem. </w:t>
      </w:r>
    </w:p>
    <w:p w14:paraId="5A57E95B" w14:textId="77777777" w:rsidR="000C222E" w:rsidRDefault="000C222E" w:rsidP="000C222E">
      <w:pPr>
        <w:pStyle w:val="Kp"/>
      </w:pPr>
      <w:r w:rsidRPr="000C222E">
        <w:rPr>
          <w:noProof/>
        </w:rPr>
        <w:drawing>
          <wp:inline distT="0" distB="0" distL="0" distR="0" wp14:anchorId="2BF18197" wp14:editId="21227883">
            <wp:extent cx="4737253" cy="19559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edictions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8" b="10448"/>
                    <a:stretch/>
                  </pic:blipFill>
                  <pic:spPr bwMode="auto">
                    <a:xfrm>
                      <a:off x="0" y="0"/>
                      <a:ext cx="4774075" cy="197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43" w:name="_Ref25703188"/>
    <w:p w14:paraId="79A0293D" w14:textId="00892071" w:rsidR="000C222E" w:rsidRDefault="00A75C9F" w:rsidP="000C222E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5</w:t>
        </w:r>
      </w:fldSimple>
      <w:r w:rsidR="000C222E">
        <w:t>. ábra</w:t>
      </w:r>
      <w:bookmarkEnd w:id="43"/>
      <w:r w:rsidR="000C222E">
        <w:t xml:space="preserve">: </w:t>
      </w:r>
      <w:proofErr w:type="spellStart"/>
      <w:r w:rsidR="000C222E">
        <w:t>Logódetekció</w:t>
      </w:r>
      <w:proofErr w:type="spellEnd"/>
      <w:r w:rsidR="000C222E">
        <w:t xml:space="preserve"> eredménye, ahol a 7 márka közül a színesen keretezetteket találta meg az algoritmus.</w:t>
      </w:r>
    </w:p>
    <w:p w14:paraId="1BD03787" w14:textId="73365154" w:rsidR="00F76BE9" w:rsidRPr="00F76BE9" w:rsidRDefault="00F76BE9" w:rsidP="00F76BE9">
      <w:r>
        <w:t xml:space="preserve">A hálózatot futtató algoritmusom azonos koncepció alapján lett elkészítve, mint a karakterdetekciós eljárás. A bemeneti kép eredménye egy ugyanolyan fekete-fehér megfeleltetése volt a képnek, melyből könnyen ki lehet nyerni a fontos képrészleteket </w:t>
      </w:r>
      <w:proofErr w:type="spellStart"/>
      <w:r>
        <w:t>algoritmikailag</w:t>
      </w:r>
      <w:proofErr w:type="spellEnd"/>
      <w:r>
        <w:t xml:space="preserve"> és emberi szemmel is.</w:t>
      </w:r>
    </w:p>
    <w:p w14:paraId="105AF98E" w14:textId="77777777" w:rsidR="00E12B6F" w:rsidRDefault="00C90B2C" w:rsidP="00E12B6F">
      <w:pPr>
        <w:pStyle w:val="Heading2"/>
      </w:pPr>
      <w:bookmarkStart w:id="44" w:name="_Toc26966217"/>
      <w:r>
        <w:lastRenderedPageBreak/>
        <w:t>A</w:t>
      </w:r>
      <w:r w:rsidR="00E12B6F">
        <w:t>lgoritmusok felhasználása</w:t>
      </w:r>
      <w:bookmarkEnd w:id="44"/>
    </w:p>
    <w:p w14:paraId="0D2481C0" w14:textId="4E4C1B40" w:rsidR="00581E58" w:rsidRDefault="00E12B6F" w:rsidP="00E12B6F">
      <w:r>
        <w:t>Tehát a</w:t>
      </w:r>
      <w:r w:rsidR="00952A39">
        <w:t>z ismertetett</w:t>
      </w:r>
      <w:r>
        <w:t xml:space="preserve"> képtulajdonságokat négy különféle módszerrel </w:t>
      </w:r>
      <w:r w:rsidR="00952A39">
        <w:t>észleltem és dolgoztam fel. A következő lépés az eredmények felhasználása.</w:t>
      </w:r>
      <w:r w:rsidR="007D198B">
        <w:t xml:space="preserve"> A márka, objektum és szöveg detekciónál megtudjuk mondani, hogy felirat a felismert területekre ne kerüljön, mert </w:t>
      </w:r>
      <w:r w:rsidR="00B438E0">
        <w:t>észleltük</w:t>
      </w:r>
      <w:r w:rsidR="007D198B">
        <w:t xml:space="preserve"> a konkrét pozíciójukat és </w:t>
      </w:r>
      <w:r w:rsidR="00334AD9">
        <w:t xml:space="preserve">kategorizálásunk szerint </w:t>
      </w:r>
      <w:r w:rsidR="007D198B">
        <w:t>nagy befolyással vannak az össz</w:t>
      </w:r>
      <w:r w:rsidR="00B438E0">
        <w:t>esített</w:t>
      </w:r>
      <w:r w:rsidR="007D198B">
        <w:t xml:space="preserve"> vizuális </w:t>
      </w:r>
      <w:r w:rsidR="00B438E0">
        <w:t>élmény</w:t>
      </w:r>
      <w:r w:rsidR="00C90B2C">
        <w:t>re</w:t>
      </w:r>
      <w:r w:rsidR="007D198B">
        <w:t>.</w:t>
      </w:r>
      <w:r w:rsidR="00C90B2C">
        <w:t xml:space="preserve"> Illetve ezekben az esetekben az eredeti képen történik a detektálás és nem egy áttranszformált verzión.</w:t>
      </w:r>
      <w:r w:rsidR="00334AD9">
        <w:t xml:space="preserve"> Ezt </w:t>
      </w:r>
      <w:r w:rsidR="00C90B2C">
        <w:t xml:space="preserve">a </w:t>
      </w:r>
      <w:r w:rsidR="00334AD9">
        <w:t xml:space="preserve">három detekciót </w:t>
      </w:r>
      <w:r w:rsidR="00A774BC">
        <w:t>elneveztem</w:t>
      </w:r>
      <w:r w:rsidR="00334AD9">
        <w:t xml:space="preserve"> </w:t>
      </w:r>
      <w:r w:rsidR="00334AD9" w:rsidRPr="00334AD9">
        <w:rPr>
          <w:i/>
          <w:iCs/>
        </w:rPr>
        <w:t>kizárásos</w:t>
      </w:r>
      <w:r w:rsidR="00334AD9">
        <w:t xml:space="preserve"> </w:t>
      </w:r>
      <w:proofErr w:type="spellStart"/>
      <w:r w:rsidR="00334AD9">
        <w:t>detekciónak</w:t>
      </w:r>
      <w:proofErr w:type="spellEnd"/>
      <w:r w:rsidR="00334AD9">
        <w:t>.</w:t>
      </w:r>
      <w:r w:rsidR="007D198B">
        <w:t xml:space="preserve"> </w:t>
      </w:r>
      <w:proofErr w:type="spellStart"/>
      <w:r w:rsidR="007D198B">
        <w:t>Éldetekciónál</w:t>
      </w:r>
      <w:proofErr w:type="spellEnd"/>
      <w:r w:rsidR="007D198B">
        <w:t xml:space="preserve"> azonban más a helyzet</w:t>
      </w:r>
      <w:r w:rsidR="00B438E0">
        <w:t xml:space="preserve">. Sok esetben található annyi él a képen, hogy fedésük nélkül képtelenség </w:t>
      </w:r>
      <w:r w:rsidR="0043147A">
        <w:t>lenne</w:t>
      </w:r>
      <w:r w:rsidR="00B438E0">
        <w:t xml:space="preserve"> elhelyezni a feliratot</w:t>
      </w:r>
      <w:r w:rsidR="0043147A">
        <w:t>. Valamint</w:t>
      </w:r>
      <w:r w:rsidR="00C90B2C">
        <w:t xml:space="preserve"> a számításhoz szürkeárnyalatúvá kell alakítani a képet.</w:t>
      </w:r>
      <w:r w:rsidR="00B438E0">
        <w:t xml:space="preserve"> </w:t>
      </w:r>
      <w:r w:rsidR="0005338C">
        <w:t>A megtervezett rendszer architektúrája azonban képes elfedni ezt a különbséget. Az előzetes transzformációkat komponensen belülre kell mozgatni</w:t>
      </w:r>
      <w:r w:rsidR="00005A77">
        <w:t xml:space="preserve">. </w:t>
      </w:r>
    </w:p>
    <w:p w14:paraId="34C3CD8E" w14:textId="77777777" w:rsidR="0040738E" w:rsidRDefault="0005338C" w:rsidP="00E12B6F">
      <w:r>
        <w:t xml:space="preserve">Tehát a prioritizáló komponens a megkapott inputokat összesíti egy képre, melyen </w:t>
      </w:r>
      <w:r w:rsidR="00581E58">
        <w:t xml:space="preserve">ezáltal </w:t>
      </w:r>
      <w:r>
        <w:t xml:space="preserve">megjelennek a fontos és kevésbé fontos területek az élek mellett és kialakul a </w:t>
      </w:r>
      <w:proofErr w:type="spellStart"/>
      <w:r w:rsidRPr="0005338C">
        <w:rPr>
          <w:i/>
          <w:iCs/>
        </w:rPr>
        <w:t>prioritizált</w:t>
      </w:r>
      <w:proofErr w:type="spellEnd"/>
      <w:r>
        <w:t xml:space="preserve"> kép. </w:t>
      </w:r>
      <w:r w:rsidR="00005A77">
        <w:t>Az így kapott</w:t>
      </w:r>
      <w:r w:rsidR="00435628">
        <w:t xml:space="preserve"> eredményen</w:t>
      </w:r>
      <w:r w:rsidR="00005A77">
        <w:t xml:space="preserve"> egy </w:t>
      </w:r>
      <w:r w:rsidR="00435628">
        <w:t>csúszó ablak</w:t>
      </w:r>
      <w:r w:rsidR="00005A77">
        <w:t xml:space="preserve"> segítségével </w:t>
      </w:r>
      <w:r w:rsidR="00096821">
        <w:t>végig iteráltam</w:t>
      </w:r>
      <w:r w:rsidR="00435628">
        <w:t>.</w:t>
      </w:r>
      <w:r w:rsidR="00005A77">
        <w:t xml:space="preserve"> </w:t>
      </w:r>
      <w:r w:rsidR="00435628">
        <w:t>A csúszó ablak területe megfelel a megadott felirat</w:t>
      </w:r>
      <w:r w:rsidR="00581E58">
        <w:t xml:space="preserve"> </w:t>
      </w:r>
      <w:r w:rsidR="00435628">
        <w:t>szövegdoboz méretének. Erre a területre eső</w:t>
      </w:r>
      <w:r w:rsidR="00581E58">
        <w:t xml:space="preserve"> sűrűséget számoltam ki ciklikusan</w:t>
      </w:r>
      <w:r w:rsidR="00005A77">
        <w:t xml:space="preserve">, </w:t>
      </w:r>
      <w:r w:rsidR="00581E58">
        <w:t>ami gyakorlatilag a</w:t>
      </w:r>
      <w:r w:rsidR="00005A77">
        <w:t xml:space="preserve"> </w:t>
      </w:r>
      <w:r w:rsidR="00581E58">
        <w:t>nem fekete képpontokhoz tartozó értékek összegének felel meg</w:t>
      </w:r>
      <w:r w:rsidR="00005A77">
        <w:t xml:space="preserve">. Mivel nagyobb felbontású képeken is </w:t>
      </w:r>
      <w:r w:rsidR="00581E58">
        <w:t>szerettem volna</w:t>
      </w:r>
      <w:r w:rsidR="00EB348B">
        <w:t xml:space="preserve"> használni</w:t>
      </w:r>
      <w:r w:rsidR="00005A77">
        <w:t xml:space="preserve"> az algoritmust</w:t>
      </w:r>
      <w:r w:rsidR="00581E58">
        <w:t xml:space="preserve">, ezért a </w:t>
      </w:r>
      <w:proofErr w:type="spellStart"/>
      <w:r w:rsidR="00581E58">
        <w:t>képpontonkénti</w:t>
      </w:r>
      <w:proofErr w:type="spellEnd"/>
      <w:r w:rsidR="00581E58">
        <w:t xml:space="preserve"> iterálás és számításvégzés hosszas ideig tartott. Az elhúzódó számítási időt, úgy küszöböltem ki, hogy az egyes iterációkhoz tartozó növekményt </w:t>
      </w:r>
      <w:proofErr w:type="spellStart"/>
      <w:r w:rsidR="00581E58">
        <w:t>paraméterezhetővé</w:t>
      </w:r>
      <w:proofErr w:type="spellEnd"/>
      <w:r w:rsidR="00581E58">
        <w:t xml:space="preserve"> tettem. Ennek köszönhetően a számítás gyorsítására van lehetőségünk, ami hasznos lehet nagyobb felbontású képeknél és videóknál</w:t>
      </w:r>
      <w:r w:rsidR="00EB348B">
        <w:t>.</w:t>
      </w:r>
    </w:p>
    <w:p w14:paraId="4C9248F7" w14:textId="57F32145" w:rsidR="00E12B6F" w:rsidRDefault="0040738E" w:rsidP="0040738E">
      <w:r>
        <w:t>A képfeldolgozási folyamatot a lenti ábrán (</w:t>
      </w:r>
      <w:r>
        <w:fldChar w:fldCharType="begin"/>
      </w:r>
      <w:r>
        <w:instrText xml:space="preserve"> REF _Ref25955731 \h </w:instrText>
      </w:r>
      <w: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6</w:t>
      </w:r>
      <w:r w:rsidR="00F76BE9">
        <w:t>. ábra</w:t>
      </w:r>
      <w:r>
        <w:fldChar w:fldCharType="end"/>
      </w:r>
      <w:r>
        <w:t xml:space="preserve">) vizualizáltam egy tetszőlegesen választott képpel. 0-ik lépésben a </w:t>
      </w:r>
      <w:proofErr w:type="spellStart"/>
      <w:r>
        <w:t>SkyNews</w:t>
      </w:r>
      <w:proofErr w:type="spellEnd"/>
      <w:r>
        <w:t xml:space="preserve"> híradó kiindulási képe látható. Első lépésben kiemelésre kerültek a beazonosított elemek (objektum, szöveg és logó). A </w:t>
      </w:r>
      <w:proofErr w:type="spellStart"/>
      <w:r>
        <w:t>SkyNews</w:t>
      </w:r>
      <w:proofErr w:type="spellEnd"/>
      <w:r>
        <w:t xml:space="preserve"> logója is szerepel a képen, de ezt a logódetektor sajnos nem képes beazonosítani, ezért a hozzá tartozó </w:t>
      </w:r>
      <w:r>
        <w:rPr>
          <w:i/>
          <w:iCs/>
        </w:rPr>
        <w:t xml:space="preserve">map </w:t>
      </w:r>
      <w:r>
        <w:t xml:space="preserve">fekete marad. Azonban a szöveg és objektum felismerő sikeresen azonosítja a látható elemeket és a második sorban vizualizálásra kerültek a detektált területek fehér lenyomatai. Harmadik lépésben, a három kizárásos kép egyesítésre kerül az éldetektor eredményei mellett. Ezáltal előáll a már említett </w:t>
      </w:r>
      <w:proofErr w:type="spellStart"/>
      <w:r>
        <w:rPr>
          <w:i/>
          <w:iCs/>
        </w:rPr>
        <w:t>prioritizált</w:t>
      </w:r>
      <w:proofErr w:type="spellEnd"/>
      <w:r>
        <w:t xml:space="preserve"> kép.</w:t>
      </w:r>
    </w:p>
    <w:p w14:paraId="2305F7A3" w14:textId="4BF3CE6B" w:rsidR="00FC683A" w:rsidRDefault="008D5514" w:rsidP="00FC683A">
      <w:pPr>
        <w:pStyle w:val="Kp"/>
      </w:pPr>
      <w:r>
        <w:rPr>
          <w:noProof/>
        </w:rPr>
        <w:lastRenderedPageBreak/>
        <w:drawing>
          <wp:inline distT="0" distB="0" distL="0" distR="0" wp14:anchorId="6342BC3B" wp14:editId="0111E041">
            <wp:extent cx="5367728" cy="5671335"/>
            <wp:effectExtent l="0" t="0" r="444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e-HU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285" cy="570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5" w:name="_Ref25955731"/>
    <w:p w14:paraId="36F9DBC4" w14:textId="4B71154C" w:rsidR="00B438E0" w:rsidRDefault="00A75C9F" w:rsidP="00FC683A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6</w:t>
        </w:r>
      </w:fldSimple>
      <w:r w:rsidR="00FC683A">
        <w:t>. ábra</w:t>
      </w:r>
      <w:bookmarkEnd w:id="45"/>
      <w:r w:rsidR="00FC683A">
        <w:t>: Képfeldolgozás bemutatása</w:t>
      </w:r>
    </w:p>
    <w:p w14:paraId="438921BD" w14:textId="77777777" w:rsidR="00096821" w:rsidRDefault="00096821" w:rsidP="00096821">
      <w:pPr>
        <w:pStyle w:val="Kp"/>
      </w:pPr>
      <w:r>
        <w:rPr>
          <w:noProof/>
        </w:rPr>
        <w:drawing>
          <wp:inline distT="0" distB="0" distL="0" distR="0" wp14:anchorId="21FB9128" wp14:editId="733874D6">
            <wp:extent cx="4708427" cy="2520315"/>
            <wp:effectExtent l="0" t="0" r="3810" b="0"/>
            <wp:docPr id="17" name="Picture 17" descr="A person sitting in front of a televisio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riginal-with-subtitle-texted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352" cy="25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6" w:name="_Ref25964753"/>
    <w:p w14:paraId="7EE01E42" w14:textId="653D324A" w:rsidR="00096821" w:rsidRDefault="00A75C9F" w:rsidP="00096821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7</w:t>
        </w:r>
      </w:fldSimple>
      <w:r w:rsidR="00096821">
        <w:t>. ábra</w:t>
      </w:r>
      <w:bookmarkEnd w:id="46"/>
      <w:r w:rsidR="00096821">
        <w:t xml:space="preserve">: Az </w:t>
      </w:r>
      <w:proofErr w:type="spellStart"/>
      <w:r w:rsidR="00096821">
        <w:t>újrapozícionált</w:t>
      </w:r>
      <w:proofErr w:type="spellEnd"/>
      <w:r w:rsidR="00096821">
        <w:t xml:space="preserve"> felirat elhelyezve a képen</w:t>
      </w:r>
    </w:p>
    <w:p w14:paraId="3DC3A041" w14:textId="0A3E36F2" w:rsidR="005E05A9" w:rsidRDefault="00096821" w:rsidP="005E05A9">
      <w:r>
        <w:lastRenderedPageBreak/>
        <w:t xml:space="preserve">A </w:t>
      </w:r>
      <w:r w:rsidR="005D04EE">
        <w:t xml:space="preserve">megtervezett rendszer </w:t>
      </w:r>
      <w:r>
        <w:t>algoritmus</w:t>
      </w:r>
      <w:r w:rsidR="005D04EE">
        <w:t>a</w:t>
      </w:r>
      <w:r>
        <w:t xml:space="preserve"> alapján készült el a</w:t>
      </w:r>
      <w:r w:rsidR="005D04EE">
        <w:t xml:space="preserve"> fenti ábrán látható feliratozás</w:t>
      </w:r>
      <w:r>
        <w:t xml:space="preserve"> </w:t>
      </w:r>
      <w:r w:rsidR="005D04EE">
        <w:t>(</w:t>
      </w:r>
      <w:r>
        <w:fldChar w:fldCharType="begin"/>
      </w:r>
      <w:r>
        <w:instrText xml:space="preserve"> REF _Ref25964753 \h </w:instrText>
      </w:r>
      <w: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7</w:t>
      </w:r>
      <w:r w:rsidR="00F76BE9">
        <w:t>. ábra</w:t>
      </w:r>
      <w:r>
        <w:fldChar w:fldCharType="end"/>
      </w:r>
      <w:r w:rsidR="005D04EE">
        <w:t>).</w:t>
      </w:r>
      <w:r>
        <w:t xml:space="preserve"> </w:t>
      </w:r>
      <w:r w:rsidR="005D04EE">
        <w:t>A</w:t>
      </w:r>
      <w:r>
        <w:t xml:space="preserve"> </w:t>
      </w:r>
      <w:r w:rsidR="00253CC5">
        <w:t xml:space="preserve">definiált képtulajdonságok </w:t>
      </w:r>
      <w:r w:rsidR="005D04EE">
        <w:t xml:space="preserve">figyelembevételével </w:t>
      </w:r>
      <w:r w:rsidR="00253CC5">
        <w:t xml:space="preserve">a legkevésbé zavaróbb helyre került a felirat. Ezt zölden bekeretezve jelöltem. </w:t>
      </w:r>
      <w:r w:rsidR="005D04EE">
        <w:t>Közelebbről megnézve észrevehető, hogy a felirat szövegdobozának bal sarka beleesik az emberi objektumnak detektált részbe, de annak csak a jobb felső sarkát érinti.</w:t>
      </w:r>
      <w:r w:rsidR="005E05A9">
        <w:t xml:space="preserve"> További példa feliratozott képek a </w:t>
      </w:r>
      <w:r w:rsidR="005E05A9">
        <w:fldChar w:fldCharType="begin"/>
      </w:r>
      <w:r w:rsidR="005E05A9">
        <w:instrText xml:space="preserve"> REF _Ref26965307 \w \h </w:instrText>
      </w:r>
      <w:r w:rsidR="005E05A9">
        <w:fldChar w:fldCharType="separate"/>
      </w:r>
      <w:r w:rsidR="00F76BE9">
        <w:t>6</w:t>
      </w:r>
      <w:r w:rsidR="005E05A9">
        <w:fldChar w:fldCharType="end"/>
      </w:r>
      <w:r w:rsidR="005E05A9">
        <w:t xml:space="preserve"> </w:t>
      </w:r>
      <w:r w:rsidR="005E05A9">
        <w:fldChar w:fldCharType="begin"/>
      </w:r>
      <w:r w:rsidR="005E05A9">
        <w:instrText xml:space="preserve"> REF _Ref26965307 \h </w:instrText>
      </w:r>
      <w:r w:rsidR="005E05A9">
        <w:fldChar w:fldCharType="separate"/>
      </w:r>
      <w:r w:rsidR="00F76BE9">
        <w:t>Függelék</w:t>
      </w:r>
      <w:r w:rsidR="005E05A9">
        <w:fldChar w:fldCharType="end"/>
      </w:r>
      <w:r w:rsidR="005E05A9">
        <w:t xml:space="preserve"> részben találhatók (</w:t>
      </w:r>
      <w:r w:rsidR="005E05A9">
        <w:fldChar w:fldCharType="begin"/>
      </w:r>
      <w:r w:rsidR="005E05A9">
        <w:instrText xml:space="preserve"> REF _Ref26965367 \h </w:instrText>
      </w:r>
      <w:r w:rsidR="005E05A9">
        <w:fldChar w:fldCharType="separate"/>
      </w:r>
      <w:r w:rsidR="00F76BE9">
        <w:rPr>
          <w:noProof/>
        </w:rPr>
        <w:t>6</w:t>
      </w:r>
      <w:r w:rsidR="00F76BE9">
        <w:t>.</w:t>
      </w:r>
      <w:r w:rsidR="00F76BE9">
        <w:rPr>
          <w:noProof/>
        </w:rPr>
        <w:t>1</w:t>
      </w:r>
      <w:r w:rsidR="00F76BE9">
        <w:t>. ábra</w:t>
      </w:r>
      <w:r w:rsidR="005E05A9">
        <w:fldChar w:fldCharType="end"/>
      </w:r>
      <w:r w:rsidR="005E05A9">
        <w:t>)</w:t>
      </w:r>
    </w:p>
    <w:p w14:paraId="36C30CC3" w14:textId="5709700E" w:rsidR="007C1DD4" w:rsidRDefault="00762029" w:rsidP="007C1DD4">
      <w:pPr>
        <w:pStyle w:val="Heading1"/>
      </w:pPr>
      <w:bookmarkStart w:id="47" w:name="_Toc26966218"/>
      <w:r>
        <w:lastRenderedPageBreak/>
        <w:t>Lezárás</w:t>
      </w:r>
      <w:bookmarkEnd w:id="47"/>
    </w:p>
    <w:p w14:paraId="201CAF5E" w14:textId="58F9FCCE" w:rsidR="00ED17CD" w:rsidRPr="00ED17CD" w:rsidRDefault="00ED17CD" w:rsidP="00ED17CD">
      <w:r>
        <w:t>Lezárásként megemlítem, hogy miken lenne érdemes tovább dolgozni a megoldásomat illetően, valamint egy rövid összefoglalás adok munkámról.</w:t>
      </w:r>
    </w:p>
    <w:p w14:paraId="73CD5EB7" w14:textId="77777777" w:rsidR="00762029" w:rsidRDefault="00762029" w:rsidP="00762029">
      <w:pPr>
        <w:pStyle w:val="Heading2"/>
      </w:pPr>
      <w:bookmarkStart w:id="48" w:name="_Toc26966219"/>
      <w:r>
        <w:t>Továbbfejlesztési javaslatok</w:t>
      </w:r>
      <w:bookmarkEnd w:id="48"/>
    </w:p>
    <w:p w14:paraId="28B7966E" w14:textId="71FAB95D" w:rsidR="001E3B1E" w:rsidRDefault="00762029" w:rsidP="003105ED">
      <w:r>
        <w:t>M</w:t>
      </w:r>
      <w:r w:rsidR="004475EA">
        <w:t xml:space="preserve">unkám </w:t>
      </w:r>
      <w:r w:rsidR="00A774BC">
        <w:t>jó</w:t>
      </w:r>
      <w:r w:rsidR="004475EA">
        <w:t xml:space="preserve"> alapot nyújt videókon történő feliratozások javítására, melyet a későbbiekben tervezek elkészíteni. Továbbfejlesztési javaslatként a detektorok finomhangolását emelném ki. Sok esetben a megtalált objektumokhoz tartozó kizárt terület nagy részt fed le a képen és ezzel megnehezíti, hogy a felirat </w:t>
      </w:r>
      <w:r>
        <w:t>kényelmes közelségbe</w:t>
      </w:r>
      <w:r w:rsidR="004475EA">
        <w:t xml:space="preserve"> kerüljön a lényegi tartalomhoz</w:t>
      </w:r>
      <w:r>
        <w:t>.</w:t>
      </w:r>
      <w:r w:rsidR="004475EA">
        <w:t xml:space="preserve"> </w:t>
      </w:r>
      <w:r>
        <w:t xml:space="preserve">Ezzel csökkenteni lehetne a </w:t>
      </w:r>
      <w:r w:rsidR="001E3B1E">
        <w:t xml:space="preserve">kényelmetlen </w:t>
      </w:r>
      <w:r w:rsidR="004475EA">
        <w:t xml:space="preserve">szemmozgások hosszát. </w:t>
      </w:r>
    </w:p>
    <w:p w14:paraId="2612CEDB" w14:textId="17FAE6F3" w:rsidR="004475EA" w:rsidRDefault="004475EA" w:rsidP="003105ED">
      <w:r>
        <w:t xml:space="preserve">A logódetektor pontosításán is érdemes elgondolkodni, hogy több és jobb minőségben találja meg a márkajelzéseket. </w:t>
      </w:r>
      <w:r w:rsidR="00762029">
        <w:t>A feliratok képre</w:t>
      </w:r>
      <w:r w:rsidR="004348AB">
        <w:t xml:space="preserve"> </w:t>
      </w:r>
      <w:r w:rsidR="00762029">
        <w:t xml:space="preserve">égetése mellett hasznos lenne a feliratfájl generálásában is elmerülni, hogy a megoldás széleskörűbben is használható legyen. Erre a rendszerarchitektúra kitűnően alkalmas, hiszen a </w:t>
      </w:r>
      <w:proofErr w:type="spellStart"/>
      <w:r w:rsidR="00762029">
        <w:t>vizualizátor</w:t>
      </w:r>
      <w:proofErr w:type="spellEnd"/>
      <w:r w:rsidR="00762029">
        <w:t xml:space="preserve"> helyett csak egy feliratfájl létrehozására alkalmas komponenst kell megvalósítani.</w:t>
      </w:r>
    </w:p>
    <w:p w14:paraId="3A9679AE" w14:textId="77777777" w:rsidR="00FD3FFD" w:rsidRPr="00FD3FFD" w:rsidRDefault="00762029" w:rsidP="00762029">
      <w:r>
        <w:t>Önmagában megoldásom alkalmas címek, reklámszövegek kényelmes elhelyezésére plakátokon, képeken.</w:t>
      </w:r>
    </w:p>
    <w:p w14:paraId="39C6E50C" w14:textId="77777777" w:rsidR="00762029" w:rsidRDefault="00762029" w:rsidP="00762029">
      <w:pPr>
        <w:pStyle w:val="Heading2"/>
      </w:pPr>
      <w:bookmarkStart w:id="49" w:name="_Toc26966220"/>
      <w:r>
        <w:t>Összefoglalás</w:t>
      </w:r>
      <w:bookmarkEnd w:id="49"/>
    </w:p>
    <w:p w14:paraId="1E4DD939" w14:textId="77777777" w:rsidR="00326965" w:rsidRDefault="00762029" w:rsidP="00326965">
      <w:r>
        <w:t>Dolgo</w:t>
      </w:r>
      <w:r w:rsidRPr="001565C4">
        <w:t>zatomban bemutattam a feliratozás fontosságát és jelenlegi automatizált megol</w:t>
      </w:r>
      <w:r>
        <w:t>dásokat</w:t>
      </w:r>
      <w:r w:rsidR="006D0774">
        <w:t xml:space="preserve"> a témakör ismertetése mellett</w:t>
      </w:r>
      <w:r>
        <w:t>. Irodalomkutatást végeztem a témakörben és rámutattam a pozícionálási megközelítésekre, melyek párbeszédek könnyebb megértését teszik lehetővé. Célom ismertetése után egy rendszerarchitektúrát terveztem, amely lehetővé teszi feliratok okos pozícionálását vizuális tartalmak alapján. Az algoritmus figyelembe veszi a megjelenő logókat, a képen már szereplő szövegeket, a különböző objektumokat és képes az élek detektálására is. A rendszer használatával elkerülhetjük, hogy az elhelyezendő szöveg zavaró helyzetbe kerüljön megadott képeken. Az implementált megoldást komponensekre bontva bemutattam és egy példán keresztül ábrázoltam a feldolgozás folyamatát.</w:t>
      </w:r>
      <w:r w:rsidR="00326965">
        <w:t xml:space="preserve"> Legvégül továbbfejlesztési javaslatokat tettem.</w:t>
      </w:r>
    </w:p>
    <w:p w14:paraId="2B932DB5" w14:textId="77777777" w:rsidR="00422897" w:rsidRPr="00422897" w:rsidRDefault="00422897" w:rsidP="00422897">
      <w:pPr>
        <w:pStyle w:val="Caption"/>
      </w:pPr>
    </w:p>
    <w:p w14:paraId="484D55F7" w14:textId="77777777" w:rsidR="0063585C" w:rsidRDefault="0063585C" w:rsidP="00816BCB">
      <w:pPr>
        <w:pStyle w:val="Fejezetcimszmozsnlkl"/>
      </w:pPr>
      <w:bookmarkStart w:id="50" w:name="_Toc26966221"/>
      <w:r w:rsidRPr="00B50CAA">
        <w:lastRenderedPageBreak/>
        <w:t>Irodalomjegyzék</w:t>
      </w:r>
      <w:bookmarkEnd w:id="50"/>
    </w:p>
    <w:p w14:paraId="59E7BD12" w14:textId="6D934057" w:rsidR="00E407C0" w:rsidRDefault="00E407C0" w:rsidP="00BD6B5D">
      <w:pPr>
        <w:pStyle w:val="Irodalomjegyzksor"/>
        <w:rPr>
          <w:sz w:val="22"/>
          <w:szCs w:val="22"/>
        </w:rPr>
      </w:pPr>
      <w:bookmarkStart w:id="51" w:name="_Ref24987367"/>
      <w:bookmarkStart w:id="52" w:name="_Ref24126417"/>
      <w:bookmarkStart w:id="53" w:name="_Ref23947444"/>
      <w:bookmarkStart w:id="54" w:name="_Ref23949478"/>
      <w:bookmarkStart w:id="55" w:name="_Ref332797594"/>
      <w:r w:rsidRPr="00C067C4">
        <w:rPr>
          <w:sz w:val="22"/>
          <w:szCs w:val="22"/>
        </w:rPr>
        <w:t>Y</w:t>
      </w:r>
      <w:r w:rsidR="00BD4423" w:rsidRPr="00C067C4">
        <w:rPr>
          <w:sz w:val="22"/>
          <w:szCs w:val="22"/>
        </w:rPr>
        <w:t xml:space="preserve">ongtao Hu, Jan Kautz, Yizhou Yu, Wenoing Wang, </w:t>
      </w:r>
      <w:r w:rsidR="00BD4423" w:rsidRPr="00C067C4">
        <w:rPr>
          <w:i/>
          <w:iCs/>
          <w:sz w:val="22"/>
          <w:szCs w:val="22"/>
        </w:rPr>
        <w:t xml:space="preserve">Speaker-following Video Subtitles, </w:t>
      </w:r>
      <w:r w:rsidR="00BD4423" w:rsidRPr="00C067C4">
        <w:rPr>
          <w:sz w:val="22"/>
          <w:szCs w:val="22"/>
        </w:rPr>
        <w:t xml:space="preserve">arXiv:1407.5145v1, 2014.07, </w:t>
      </w:r>
      <w:hyperlink r:id="rId30" w:history="1">
        <w:r w:rsidR="00BD4423" w:rsidRPr="00C067C4">
          <w:rPr>
            <w:rStyle w:val="Hyperlink"/>
            <w:sz w:val="22"/>
            <w:szCs w:val="22"/>
          </w:rPr>
          <w:t>https://www.researchgate.net/publication/264123179_Speaker-Following_Video_Subtitles</w:t>
        </w:r>
      </w:hyperlink>
      <w:r w:rsidR="00BD4423" w:rsidRPr="00C067C4">
        <w:rPr>
          <w:sz w:val="22"/>
          <w:szCs w:val="22"/>
        </w:rPr>
        <w:t>, (2019.11.18)</w:t>
      </w:r>
      <w:bookmarkEnd w:id="51"/>
    </w:p>
    <w:p w14:paraId="2A4D3B4D" w14:textId="36EE58AB" w:rsidR="00FD3FFD" w:rsidRPr="00C067C4" w:rsidRDefault="00FD3FFD" w:rsidP="00FD3FFD">
      <w:pPr>
        <w:pStyle w:val="Irodalomjegyzksor"/>
        <w:rPr>
          <w:sz w:val="22"/>
          <w:szCs w:val="22"/>
        </w:rPr>
      </w:pPr>
      <w:bookmarkStart w:id="56" w:name="_Ref24201576"/>
      <w:r w:rsidRPr="00C067C4">
        <w:rPr>
          <w:sz w:val="22"/>
          <w:szCs w:val="22"/>
        </w:rPr>
        <w:t xml:space="preserve">Shea Laverty: </w:t>
      </w:r>
      <w:r w:rsidRPr="00C067C4">
        <w:rPr>
          <w:i/>
          <w:iCs/>
          <w:sz w:val="22"/>
          <w:szCs w:val="22"/>
        </w:rPr>
        <w:t>What is Open Captioning?</w:t>
      </w:r>
      <w:r w:rsidRPr="00C067C4">
        <w:rPr>
          <w:sz w:val="22"/>
          <w:szCs w:val="22"/>
        </w:rPr>
        <w:t xml:space="preserve">, </w:t>
      </w:r>
      <w:hyperlink r:id="rId31" w:history="1">
        <w:r w:rsidRPr="00C067C4">
          <w:rPr>
            <w:rStyle w:val="Hyperlink"/>
            <w:sz w:val="22"/>
            <w:szCs w:val="22"/>
          </w:rPr>
          <w:t>https://www.techwalla.com/articles/what-is-open-captioning</w:t>
        </w:r>
      </w:hyperlink>
      <w:r w:rsidRPr="00C067C4">
        <w:rPr>
          <w:sz w:val="22"/>
          <w:szCs w:val="22"/>
        </w:rPr>
        <w:t>, (2019.11.09)</w:t>
      </w:r>
      <w:bookmarkEnd w:id="56"/>
    </w:p>
    <w:p w14:paraId="6FE8B1B1" w14:textId="34B6ECDD" w:rsidR="00FD3FFD" w:rsidRPr="00FD3FFD" w:rsidRDefault="00FD3FFD" w:rsidP="00FD3FFD">
      <w:pPr>
        <w:pStyle w:val="Irodalomjegyzksor"/>
        <w:rPr>
          <w:sz w:val="22"/>
          <w:szCs w:val="22"/>
        </w:rPr>
      </w:pPr>
      <w:bookmarkStart w:id="57" w:name="_Ref24981926"/>
      <w:r w:rsidRPr="00C067C4">
        <w:rPr>
          <w:sz w:val="22"/>
          <w:szCs w:val="22"/>
        </w:rPr>
        <w:t xml:space="preserve">Washington University: </w:t>
      </w:r>
      <w:r w:rsidRPr="00C067C4">
        <w:rPr>
          <w:i/>
          <w:iCs/>
          <w:sz w:val="22"/>
          <w:szCs w:val="22"/>
        </w:rPr>
        <w:t xml:space="preserve">What is the difference between open and closed captioning? </w:t>
      </w:r>
      <w:hyperlink r:id="rId32" w:history="1">
        <w:r w:rsidRPr="00C067C4">
          <w:rPr>
            <w:rStyle w:val="Hyperlink"/>
            <w:sz w:val="22"/>
            <w:szCs w:val="22"/>
          </w:rPr>
          <w:t>https://www.washington.edu/doit/what-difference-between-open-and-closed-captioning</w:t>
        </w:r>
      </w:hyperlink>
      <w:r w:rsidRPr="00C067C4">
        <w:rPr>
          <w:sz w:val="22"/>
          <w:szCs w:val="22"/>
        </w:rPr>
        <w:t>, (2019.11.18)</w:t>
      </w:r>
      <w:bookmarkEnd w:id="57"/>
    </w:p>
    <w:p w14:paraId="4CF5C065" w14:textId="22D91921" w:rsidR="00BD6B5D" w:rsidRPr="00C067C4" w:rsidRDefault="00BD6B5D" w:rsidP="00BD6B5D">
      <w:pPr>
        <w:pStyle w:val="Irodalomjegyzksor"/>
        <w:rPr>
          <w:sz w:val="22"/>
          <w:szCs w:val="22"/>
        </w:rPr>
      </w:pPr>
      <w:bookmarkStart w:id="58" w:name="_Ref26096492"/>
      <w:r w:rsidRPr="00C067C4">
        <w:rPr>
          <w:sz w:val="22"/>
          <w:szCs w:val="22"/>
        </w:rPr>
        <w:t xml:space="preserve">Google Cloud Speech-to-Text Service, </w:t>
      </w:r>
      <w:hyperlink r:id="rId33" w:history="1">
        <w:r w:rsidRPr="00C067C4">
          <w:rPr>
            <w:rStyle w:val="Hyperlink"/>
            <w:sz w:val="22"/>
            <w:szCs w:val="22"/>
          </w:rPr>
          <w:t>https://cloud.google.com/speech-to-text</w:t>
        </w:r>
      </w:hyperlink>
      <w:r w:rsidRPr="00C067C4">
        <w:rPr>
          <w:sz w:val="22"/>
          <w:szCs w:val="22"/>
        </w:rPr>
        <w:t>, (2019.11.08)</w:t>
      </w:r>
      <w:bookmarkEnd w:id="52"/>
      <w:bookmarkEnd w:id="58"/>
    </w:p>
    <w:p w14:paraId="0AE2CE84" w14:textId="49097810" w:rsidR="00BD6B5D" w:rsidRPr="00C067C4" w:rsidRDefault="00BD6B5D" w:rsidP="00BD6B5D">
      <w:pPr>
        <w:pStyle w:val="Irodalomjegyzksor"/>
        <w:rPr>
          <w:sz w:val="22"/>
          <w:szCs w:val="22"/>
        </w:rPr>
      </w:pPr>
      <w:bookmarkStart w:id="59" w:name="_Ref24126425"/>
      <w:r w:rsidRPr="00C067C4">
        <w:rPr>
          <w:sz w:val="22"/>
          <w:szCs w:val="22"/>
        </w:rPr>
        <w:t xml:space="preserve">Amazon Transcribe Service, </w:t>
      </w:r>
      <w:hyperlink r:id="rId34" w:history="1">
        <w:r w:rsidRPr="00C067C4">
          <w:rPr>
            <w:rStyle w:val="Hyperlink"/>
            <w:sz w:val="22"/>
            <w:szCs w:val="22"/>
          </w:rPr>
          <w:t>https://aws.amazon.com/transcribe/</w:t>
        </w:r>
      </w:hyperlink>
      <w:r w:rsidRPr="00C067C4">
        <w:rPr>
          <w:sz w:val="22"/>
          <w:szCs w:val="22"/>
        </w:rPr>
        <w:t>, (2019.11.08)</w:t>
      </w:r>
      <w:bookmarkEnd w:id="59"/>
      <w:r w:rsidRPr="00C067C4">
        <w:rPr>
          <w:sz w:val="22"/>
          <w:szCs w:val="22"/>
        </w:rPr>
        <w:t xml:space="preserve"> </w:t>
      </w:r>
    </w:p>
    <w:p w14:paraId="3A19600A" w14:textId="01CC4023" w:rsidR="00BD6B5D" w:rsidRPr="00C067C4" w:rsidRDefault="00BD6B5D" w:rsidP="00BD6B5D">
      <w:pPr>
        <w:pStyle w:val="Irodalomjegyzksor"/>
        <w:rPr>
          <w:sz w:val="22"/>
          <w:szCs w:val="22"/>
        </w:rPr>
      </w:pPr>
      <w:bookmarkStart w:id="60" w:name="_Ref24126544"/>
      <w:r w:rsidRPr="00C067C4">
        <w:rPr>
          <w:sz w:val="22"/>
          <w:szCs w:val="22"/>
        </w:rPr>
        <w:t xml:space="preserve">IBM Watson Speech-to-Text Service, </w:t>
      </w:r>
      <w:hyperlink r:id="rId35" w:history="1">
        <w:r w:rsidRPr="00C067C4">
          <w:rPr>
            <w:rStyle w:val="Hyperlink"/>
            <w:sz w:val="22"/>
            <w:szCs w:val="22"/>
          </w:rPr>
          <w:t>https://www.ibm.com/cloud/watson-speech-to-text</w:t>
        </w:r>
      </w:hyperlink>
      <w:r w:rsidRPr="00C067C4">
        <w:rPr>
          <w:sz w:val="22"/>
          <w:szCs w:val="22"/>
        </w:rPr>
        <w:t>, (2019. 11. 0</w:t>
      </w:r>
      <w:r w:rsidR="00D10EAB" w:rsidRPr="00C067C4">
        <w:rPr>
          <w:sz w:val="22"/>
          <w:szCs w:val="22"/>
        </w:rPr>
        <w:t>8</w:t>
      </w:r>
      <w:r w:rsidRPr="00C067C4">
        <w:rPr>
          <w:sz w:val="22"/>
          <w:szCs w:val="22"/>
        </w:rPr>
        <w:t>)</w:t>
      </w:r>
      <w:bookmarkEnd w:id="60"/>
    </w:p>
    <w:p w14:paraId="7A864169" w14:textId="0ED05300" w:rsidR="00D10EAB" w:rsidRPr="00C067C4" w:rsidRDefault="00D10EAB" w:rsidP="00BD6B5D">
      <w:pPr>
        <w:pStyle w:val="Irodalomjegyzksor"/>
        <w:rPr>
          <w:sz w:val="22"/>
          <w:szCs w:val="22"/>
        </w:rPr>
      </w:pPr>
      <w:bookmarkStart w:id="61" w:name="_Ref24126747"/>
      <w:r w:rsidRPr="00C067C4">
        <w:rPr>
          <w:sz w:val="22"/>
          <w:szCs w:val="22"/>
        </w:rPr>
        <w:t xml:space="preserve">Simon James: </w:t>
      </w:r>
      <w:r w:rsidRPr="00C067C4">
        <w:rPr>
          <w:i/>
          <w:iCs/>
          <w:sz w:val="22"/>
          <w:szCs w:val="22"/>
        </w:rPr>
        <w:t xml:space="preserve">5 Good Open Source Speech Recognition/Speech-to-text Systems, </w:t>
      </w:r>
      <w:hyperlink r:id="rId36" w:history="1">
        <w:r w:rsidRPr="00C067C4">
          <w:rPr>
            <w:rStyle w:val="Hyperlink"/>
            <w:sz w:val="22"/>
            <w:szCs w:val="22"/>
          </w:rPr>
          <w:t>https://fosspost.org/lists/open-source-speech-recognition-speech-to-text</w:t>
        </w:r>
      </w:hyperlink>
      <w:r w:rsidRPr="00C067C4">
        <w:rPr>
          <w:sz w:val="22"/>
          <w:szCs w:val="22"/>
        </w:rPr>
        <w:t>, (2019.11.08)</w:t>
      </w:r>
      <w:bookmarkEnd w:id="61"/>
    </w:p>
    <w:p w14:paraId="0B885AED" w14:textId="7F81D723" w:rsidR="00334065" w:rsidRPr="00C067C4" w:rsidRDefault="00334065" w:rsidP="00BD6B5D">
      <w:pPr>
        <w:pStyle w:val="Irodalomjegyzksor"/>
        <w:rPr>
          <w:sz w:val="22"/>
          <w:szCs w:val="22"/>
        </w:rPr>
      </w:pPr>
      <w:bookmarkStart w:id="62" w:name="_Ref24287118"/>
      <w:r w:rsidRPr="00C067C4">
        <w:rPr>
          <w:sz w:val="22"/>
          <w:szCs w:val="22"/>
        </w:rPr>
        <w:t xml:space="preserve">VLC Media Player, </w:t>
      </w:r>
      <w:hyperlink r:id="rId37" w:history="1">
        <w:r w:rsidRPr="00C067C4">
          <w:rPr>
            <w:rStyle w:val="Hyperlink"/>
            <w:sz w:val="22"/>
            <w:szCs w:val="22"/>
          </w:rPr>
          <w:t>https://www.videolan.org/vlc/index.html</w:t>
        </w:r>
      </w:hyperlink>
      <w:r w:rsidRPr="00C067C4">
        <w:rPr>
          <w:sz w:val="22"/>
          <w:szCs w:val="22"/>
        </w:rPr>
        <w:t>, (2019.11.10)</w:t>
      </w:r>
      <w:bookmarkEnd w:id="62"/>
    </w:p>
    <w:p w14:paraId="0914DA4B" w14:textId="6380206E" w:rsidR="00EA1D45" w:rsidRPr="00C067C4" w:rsidRDefault="00EA1D45" w:rsidP="00BD6B5D">
      <w:pPr>
        <w:pStyle w:val="Irodalomjegyzksor"/>
        <w:rPr>
          <w:sz w:val="22"/>
          <w:szCs w:val="22"/>
        </w:rPr>
      </w:pPr>
      <w:bookmarkStart w:id="63" w:name="_Ref24318033"/>
      <w:r w:rsidRPr="00C067C4">
        <w:rPr>
          <w:sz w:val="22"/>
          <w:szCs w:val="22"/>
        </w:rPr>
        <w:t xml:space="preserve">Alberto Sabater: </w:t>
      </w:r>
      <w:r w:rsidRPr="00C067C4">
        <w:rPr>
          <w:i/>
          <w:iCs/>
          <w:sz w:val="22"/>
          <w:szCs w:val="22"/>
        </w:rPr>
        <w:t xml:space="preserve">Automatic Subtitle Synchronization through Machine Learning, </w:t>
      </w:r>
      <w:hyperlink r:id="rId38" w:history="1">
        <w:r w:rsidRPr="00C067C4">
          <w:rPr>
            <w:rStyle w:val="Hyperlink"/>
            <w:sz w:val="22"/>
            <w:szCs w:val="22"/>
          </w:rPr>
          <w:t>https://machinelearnings.co/automatic-subtitle-synchronization-e188a9275617</w:t>
        </w:r>
      </w:hyperlink>
      <w:r w:rsidRPr="00C067C4">
        <w:rPr>
          <w:sz w:val="22"/>
          <w:szCs w:val="22"/>
        </w:rPr>
        <w:t>, (2019.11.10)</w:t>
      </w:r>
      <w:bookmarkEnd w:id="63"/>
    </w:p>
    <w:p w14:paraId="00071876" w14:textId="45F3EEDE" w:rsidR="00B93BB8" w:rsidRPr="00C067C4" w:rsidRDefault="00B93BB8" w:rsidP="00BD6B5D">
      <w:pPr>
        <w:pStyle w:val="Irodalomjegyzksor"/>
        <w:rPr>
          <w:sz w:val="22"/>
          <w:szCs w:val="22"/>
        </w:rPr>
      </w:pPr>
      <w:bookmarkStart w:id="64" w:name="_Ref24983606"/>
      <w:r w:rsidRPr="00C067C4">
        <w:rPr>
          <w:sz w:val="22"/>
          <w:szCs w:val="22"/>
        </w:rPr>
        <w:t xml:space="preserve">Open Toegankelijke, </w:t>
      </w:r>
      <w:r w:rsidRPr="00C067C4">
        <w:rPr>
          <w:i/>
          <w:iCs/>
          <w:sz w:val="22"/>
          <w:szCs w:val="22"/>
        </w:rPr>
        <w:t xml:space="preserve">, </w:t>
      </w:r>
      <w:hyperlink r:id="rId39" w:history="1">
        <w:r w:rsidRPr="00C067C4">
          <w:rPr>
            <w:rStyle w:val="Hyperlink"/>
            <w:sz w:val="22"/>
            <w:szCs w:val="22"/>
          </w:rPr>
          <w:t>https://www.opentoegankelijk.be/exhibitors</w:t>
        </w:r>
      </w:hyperlink>
      <w:r w:rsidRPr="00C067C4">
        <w:rPr>
          <w:sz w:val="22"/>
          <w:szCs w:val="22"/>
        </w:rPr>
        <w:t>, (2019.11.18)</w:t>
      </w:r>
      <w:bookmarkEnd w:id="64"/>
    </w:p>
    <w:p w14:paraId="2B421699" w14:textId="0DA171E0" w:rsidR="00230187" w:rsidRPr="00C067C4" w:rsidRDefault="002648E4" w:rsidP="00230187">
      <w:pPr>
        <w:pStyle w:val="Irodalomjegyzksor"/>
        <w:rPr>
          <w:sz w:val="22"/>
          <w:szCs w:val="22"/>
        </w:rPr>
      </w:pPr>
      <w:bookmarkStart w:id="65" w:name="_Ref24983390"/>
      <w:r w:rsidRPr="00C067C4">
        <w:rPr>
          <w:sz w:val="22"/>
          <w:szCs w:val="22"/>
        </w:rPr>
        <w:t xml:space="preserve">Wataru Akahori, Tatsunori Hirai, Shigeo Morishima: </w:t>
      </w:r>
      <w:r w:rsidRPr="00C067C4">
        <w:rPr>
          <w:i/>
          <w:iCs/>
          <w:sz w:val="22"/>
          <w:szCs w:val="22"/>
        </w:rPr>
        <w:t xml:space="preserve">Dynamic Subtitle Placement Considering the Region of Interest and Speaker Location, Proceedings of the 12th International Joint Conference on Computer Vision, Imaging and Computer Graphics Theory and Applications, </w:t>
      </w:r>
      <w:r w:rsidRPr="00C067C4">
        <w:rPr>
          <w:sz w:val="22"/>
          <w:szCs w:val="22"/>
        </w:rPr>
        <w:t>pp. 102-109, ISBN 978-</w:t>
      </w:r>
      <w:r w:rsidR="00230187" w:rsidRPr="00C067C4">
        <w:rPr>
          <w:sz w:val="22"/>
          <w:szCs w:val="22"/>
        </w:rPr>
        <w:t xml:space="preserve">989-758-227-1, </w:t>
      </w:r>
      <w:hyperlink r:id="rId40" w:history="1">
        <w:r w:rsidR="00230187" w:rsidRPr="00C067C4">
          <w:rPr>
            <w:rStyle w:val="Hyperlink"/>
            <w:sz w:val="22"/>
            <w:szCs w:val="22"/>
          </w:rPr>
          <w:t>https://pdfs.semanticscholar.org/2864/cfd949e5b787b1fd22c05b5bb6450197a72e.pdf</w:t>
        </w:r>
      </w:hyperlink>
      <w:bookmarkEnd w:id="53"/>
      <w:r w:rsidR="00230187" w:rsidRPr="00C067C4">
        <w:rPr>
          <w:sz w:val="22"/>
          <w:szCs w:val="22"/>
        </w:rPr>
        <w:t xml:space="preserve"> </w:t>
      </w:r>
      <w:r w:rsidR="00C55C61" w:rsidRPr="00C067C4">
        <w:rPr>
          <w:sz w:val="22"/>
          <w:szCs w:val="22"/>
        </w:rPr>
        <w:t>(2019.11.06)</w:t>
      </w:r>
      <w:bookmarkEnd w:id="54"/>
      <w:bookmarkEnd w:id="65"/>
    </w:p>
    <w:p w14:paraId="2169BA1C" w14:textId="77777777" w:rsidR="00C55C61" w:rsidRPr="00C067C4" w:rsidRDefault="00C55C61" w:rsidP="00230187">
      <w:pPr>
        <w:pStyle w:val="Irodalomjegyzksor"/>
        <w:rPr>
          <w:sz w:val="22"/>
          <w:szCs w:val="22"/>
        </w:rPr>
      </w:pPr>
      <w:bookmarkStart w:id="66" w:name="_Ref23948201"/>
      <w:r w:rsidRPr="00C067C4">
        <w:rPr>
          <w:sz w:val="22"/>
          <w:szCs w:val="22"/>
        </w:rPr>
        <w:t xml:space="preserve">Apostolidis, E. And Mezaris, V., </w:t>
      </w:r>
      <w:r w:rsidRPr="00C067C4">
        <w:rPr>
          <w:i/>
          <w:iCs/>
          <w:sz w:val="22"/>
          <w:szCs w:val="22"/>
        </w:rPr>
        <w:t>Fast shot segmentation combining global and local visual descriptors, 2014 IEEE International Conference on Acoustics, Speech and Signal Processing (ICASSP), pp 6583-6587</w:t>
      </w:r>
      <w:bookmarkEnd w:id="66"/>
    </w:p>
    <w:p w14:paraId="70159312" w14:textId="77777777" w:rsidR="00B50CAA" w:rsidRPr="00C067C4" w:rsidRDefault="001B59AF" w:rsidP="00EA1D45">
      <w:pPr>
        <w:pStyle w:val="Irodalomjegyzksor"/>
        <w:rPr>
          <w:sz w:val="22"/>
          <w:szCs w:val="22"/>
        </w:rPr>
      </w:pPr>
      <w:bookmarkStart w:id="67" w:name="_Ref23948894"/>
      <w:r w:rsidRPr="00C067C4">
        <w:rPr>
          <w:sz w:val="22"/>
          <w:szCs w:val="22"/>
        </w:rPr>
        <w:t xml:space="preserve">Katti, H., Rajagopal, A. K., Kankanhalli, M., and Kalpathi, R., </w:t>
      </w:r>
      <w:r w:rsidRPr="00C067C4">
        <w:rPr>
          <w:i/>
          <w:iCs/>
          <w:sz w:val="22"/>
          <w:szCs w:val="22"/>
        </w:rPr>
        <w:t xml:space="preserve">Online estimation of evolving human visual interest, ACM Transactions on Multimedia Computing, Communications and Applications (TOMM), </w:t>
      </w:r>
      <w:r w:rsidRPr="00C067C4">
        <w:rPr>
          <w:sz w:val="22"/>
          <w:szCs w:val="22"/>
        </w:rPr>
        <w:t>2014</w:t>
      </w:r>
      <w:bookmarkEnd w:id="55"/>
      <w:bookmarkEnd w:id="67"/>
    </w:p>
    <w:p w14:paraId="06B7FDA6" w14:textId="77777777" w:rsidR="006727ED" w:rsidRPr="00C067C4" w:rsidRDefault="00A149B9" w:rsidP="00A149B9">
      <w:pPr>
        <w:pStyle w:val="Irodalomjegyzksor"/>
        <w:rPr>
          <w:sz w:val="22"/>
          <w:szCs w:val="22"/>
        </w:rPr>
      </w:pPr>
      <w:bookmarkStart w:id="68" w:name="_Ref24989849"/>
      <w:r w:rsidRPr="00C067C4">
        <w:rPr>
          <w:sz w:val="22"/>
          <w:szCs w:val="22"/>
        </w:rPr>
        <w:t xml:space="preserve">Monaci G.: </w:t>
      </w:r>
      <w:r w:rsidRPr="00C067C4">
        <w:rPr>
          <w:i/>
          <w:iCs/>
          <w:sz w:val="22"/>
          <w:szCs w:val="22"/>
        </w:rPr>
        <w:t xml:space="preserve">Towards real-time audiovisual speaker localization, </w:t>
      </w:r>
      <w:r w:rsidRPr="00C067C4">
        <w:rPr>
          <w:sz w:val="22"/>
          <w:szCs w:val="22"/>
        </w:rPr>
        <w:t>2011</w:t>
      </w:r>
      <w:bookmarkEnd w:id="68"/>
    </w:p>
    <w:p w14:paraId="5B8A7031" w14:textId="0D4C2CD4" w:rsidR="009851E4" w:rsidRPr="00C067C4" w:rsidRDefault="009851E4" w:rsidP="00A149B9">
      <w:pPr>
        <w:pStyle w:val="Irodalomjegyzksor"/>
        <w:rPr>
          <w:sz w:val="22"/>
          <w:szCs w:val="22"/>
        </w:rPr>
      </w:pPr>
      <w:bookmarkStart w:id="69" w:name="_Ref25081264"/>
      <w:r w:rsidRPr="00C067C4">
        <w:rPr>
          <w:sz w:val="22"/>
          <w:szCs w:val="22"/>
        </w:rPr>
        <w:lastRenderedPageBreak/>
        <w:t xml:space="preserve">Wikipedia: </w:t>
      </w:r>
      <w:r w:rsidRPr="00C067C4">
        <w:rPr>
          <w:i/>
          <w:iCs/>
          <w:sz w:val="22"/>
          <w:szCs w:val="22"/>
        </w:rPr>
        <w:t xml:space="preserve">Comparsion of optical character recognition software, </w:t>
      </w:r>
      <w:hyperlink r:id="rId41" w:history="1">
        <w:r w:rsidRPr="00C067C4">
          <w:rPr>
            <w:rStyle w:val="Hyperlink"/>
            <w:sz w:val="22"/>
            <w:szCs w:val="22"/>
          </w:rPr>
          <w:t>https://en.wikipedia.org/wiki/Comparison_of_optical_character_recognition_software</w:t>
        </w:r>
      </w:hyperlink>
      <w:r w:rsidRPr="00C067C4">
        <w:rPr>
          <w:rStyle w:val="Hyperlink"/>
          <w:sz w:val="22"/>
          <w:szCs w:val="22"/>
        </w:rPr>
        <w:t>,</w:t>
      </w:r>
      <w:r w:rsidRPr="00C067C4">
        <w:rPr>
          <w:sz w:val="22"/>
          <w:szCs w:val="22"/>
        </w:rPr>
        <w:t xml:space="preserve"> (2019.11.19)</w:t>
      </w:r>
      <w:bookmarkEnd w:id="69"/>
    </w:p>
    <w:p w14:paraId="68FEEC0D" w14:textId="2B34F483" w:rsidR="009851E4" w:rsidRPr="00C067C4" w:rsidRDefault="009851E4" w:rsidP="00A149B9">
      <w:pPr>
        <w:pStyle w:val="Irodalomjegyzksor"/>
        <w:rPr>
          <w:sz w:val="22"/>
          <w:szCs w:val="22"/>
        </w:rPr>
      </w:pPr>
      <w:bookmarkStart w:id="70" w:name="_Ref25081282"/>
      <w:r w:rsidRPr="00C067C4">
        <w:rPr>
          <w:sz w:val="22"/>
          <w:szCs w:val="22"/>
        </w:rPr>
        <w:t xml:space="preserve">Nithiroj Tripatarasit: </w:t>
      </w:r>
      <w:r w:rsidRPr="00C067C4">
        <w:rPr>
          <w:i/>
          <w:iCs/>
          <w:sz w:val="22"/>
          <w:szCs w:val="22"/>
        </w:rPr>
        <w:t>Logo Detection Using PyTorch</w:t>
      </w:r>
      <w:r w:rsidRPr="00C067C4">
        <w:rPr>
          <w:sz w:val="22"/>
          <w:szCs w:val="22"/>
        </w:rPr>
        <w:t xml:space="preserve">, (2018.06), </w:t>
      </w:r>
      <w:hyperlink r:id="rId42" w:history="1">
        <w:r w:rsidRPr="00C067C4">
          <w:rPr>
            <w:rStyle w:val="Hyperlink"/>
            <w:sz w:val="22"/>
            <w:szCs w:val="22"/>
          </w:rPr>
          <w:t>https://medium.com/diving-in-deep/logo-detection-using-pytorch-7897d4898211</w:t>
        </w:r>
      </w:hyperlink>
      <w:r w:rsidRPr="00C067C4">
        <w:rPr>
          <w:sz w:val="22"/>
          <w:szCs w:val="22"/>
        </w:rPr>
        <w:t>, (2019.11.19)</w:t>
      </w:r>
      <w:bookmarkEnd w:id="70"/>
    </w:p>
    <w:p w14:paraId="16B2B047" w14:textId="55B20562" w:rsidR="009851E4" w:rsidRPr="00C067C4" w:rsidRDefault="009851E4" w:rsidP="00A149B9">
      <w:pPr>
        <w:pStyle w:val="Irodalomjegyzksor"/>
        <w:rPr>
          <w:sz w:val="22"/>
          <w:szCs w:val="22"/>
        </w:rPr>
      </w:pPr>
      <w:bookmarkStart w:id="71" w:name="_Ref25081286"/>
      <w:r w:rsidRPr="00C067C4">
        <w:rPr>
          <w:sz w:val="22"/>
          <w:szCs w:val="22"/>
        </w:rPr>
        <w:t xml:space="preserve">Ivan’s Software Engineering Blog: </w:t>
      </w:r>
      <w:r w:rsidRPr="00C067C4">
        <w:rPr>
          <w:i/>
          <w:iCs/>
          <w:sz w:val="22"/>
          <w:szCs w:val="22"/>
        </w:rPr>
        <w:t xml:space="preserve">Robust logo detection with OpenCV, </w:t>
      </w:r>
      <w:hyperlink r:id="rId43" w:history="1">
        <w:r w:rsidRPr="00C067C4">
          <w:rPr>
            <w:rStyle w:val="Hyperlink"/>
            <w:sz w:val="22"/>
            <w:szCs w:val="22"/>
          </w:rPr>
          <w:t>https://ai-facets.org/robust-logo-detection-with-opencv/</w:t>
        </w:r>
      </w:hyperlink>
      <w:r w:rsidRPr="00C067C4">
        <w:rPr>
          <w:sz w:val="22"/>
          <w:szCs w:val="22"/>
        </w:rPr>
        <w:t>,</w:t>
      </w:r>
      <w:r w:rsidRPr="00C067C4">
        <w:rPr>
          <w:i/>
          <w:iCs/>
          <w:sz w:val="22"/>
          <w:szCs w:val="22"/>
        </w:rPr>
        <w:t xml:space="preserve"> </w:t>
      </w:r>
      <w:r w:rsidR="00804C12" w:rsidRPr="00C067C4">
        <w:rPr>
          <w:sz w:val="22"/>
          <w:szCs w:val="22"/>
        </w:rPr>
        <w:t>(2019.11.19)</w:t>
      </w:r>
      <w:bookmarkEnd w:id="71"/>
    </w:p>
    <w:p w14:paraId="60214971" w14:textId="473397A9" w:rsidR="00804C12" w:rsidRPr="00C067C4" w:rsidRDefault="00804C12" w:rsidP="00A149B9">
      <w:pPr>
        <w:pStyle w:val="Irodalomjegyzksor"/>
        <w:rPr>
          <w:sz w:val="22"/>
          <w:szCs w:val="22"/>
        </w:rPr>
      </w:pPr>
      <w:bookmarkStart w:id="72" w:name="_Ref25081300"/>
      <w:r w:rsidRPr="00C067C4">
        <w:rPr>
          <w:sz w:val="22"/>
          <w:szCs w:val="22"/>
        </w:rPr>
        <w:t xml:space="preserve">Francois from TalkWalker: </w:t>
      </w:r>
      <w:r w:rsidRPr="00C067C4">
        <w:rPr>
          <w:i/>
          <w:iCs/>
          <w:sz w:val="22"/>
          <w:szCs w:val="22"/>
        </w:rPr>
        <w:t>10 best Image Recognition tools</w:t>
      </w:r>
      <w:r w:rsidRPr="00C067C4">
        <w:rPr>
          <w:sz w:val="22"/>
          <w:szCs w:val="22"/>
        </w:rPr>
        <w:t xml:space="preserve">, </w:t>
      </w:r>
      <w:hyperlink r:id="rId44" w:history="1">
        <w:r w:rsidRPr="00C067C4">
          <w:rPr>
            <w:rStyle w:val="Hyperlink"/>
            <w:sz w:val="22"/>
            <w:szCs w:val="22"/>
          </w:rPr>
          <w:t>https://www.talkwalker.com/blog/best-image-recognition-tools</w:t>
        </w:r>
      </w:hyperlink>
      <w:r w:rsidRPr="00C067C4">
        <w:rPr>
          <w:sz w:val="22"/>
          <w:szCs w:val="22"/>
        </w:rPr>
        <w:t>, (2019.11.19)</w:t>
      </w:r>
      <w:bookmarkEnd w:id="72"/>
    </w:p>
    <w:p w14:paraId="780B4FFC" w14:textId="29E7690B" w:rsidR="00804C12" w:rsidRPr="00C067C4" w:rsidRDefault="00804C12" w:rsidP="00A149B9">
      <w:pPr>
        <w:pStyle w:val="Irodalomjegyzksor"/>
        <w:rPr>
          <w:sz w:val="22"/>
          <w:szCs w:val="22"/>
        </w:rPr>
      </w:pPr>
      <w:bookmarkStart w:id="73" w:name="_Ref25081310"/>
      <w:r w:rsidRPr="00C067C4">
        <w:rPr>
          <w:sz w:val="22"/>
          <w:szCs w:val="22"/>
        </w:rPr>
        <w:t xml:space="preserve">Divyansh Dwivedi: </w:t>
      </w:r>
      <w:r w:rsidRPr="00C067C4">
        <w:rPr>
          <w:i/>
          <w:iCs/>
          <w:sz w:val="22"/>
          <w:szCs w:val="22"/>
        </w:rPr>
        <w:t xml:space="preserve">Face Detection for Beginners, </w:t>
      </w:r>
      <w:hyperlink r:id="rId45" w:history="1">
        <w:r w:rsidRPr="00C067C4">
          <w:rPr>
            <w:rStyle w:val="Hyperlink"/>
            <w:sz w:val="22"/>
            <w:szCs w:val="22"/>
          </w:rPr>
          <w:t>https://towardsdatascience.com/face-detection-for-beginners-e58e8f21aad9</w:t>
        </w:r>
      </w:hyperlink>
      <w:r w:rsidRPr="00C067C4">
        <w:rPr>
          <w:sz w:val="22"/>
          <w:szCs w:val="22"/>
        </w:rPr>
        <w:t>,</w:t>
      </w:r>
      <w:r w:rsidRPr="00C067C4">
        <w:rPr>
          <w:i/>
          <w:iCs/>
          <w:sz w:val="22"/>
          <w:szCs w:val="22"/>
        </w:rPr>
        <w:t xml:space="preserve"> </w:t>
      </w:r>
      <w:r w:rsidRPr="00C067C4">
        <w:rPr>
          <w:sz w:val="22"/>
          <w:szCs w:val="22"/>
        </w:rPr>
        <w:t>(2019.11.19)</w:t>
      </w:r>
      <w:bookmarkEnd w:id="73"/>
    </w:p>
    <w:p w14:paraId="650871E0" w14:textId="7F883121" w:rsidR="00804C12" w:rsidRDefault="00804C12" w:rsidP="00A149B9">
      <w:pPr>
        <w:pStyle w:val="Irodalomjegyzksor"/>
        <w:rPr>
          <w:sz w:val="22"/>
          <w:szCs w:val="22"/>
        </w:rPr>
      </w:pPr>
      <w:bookmarkStart w:id="74" w:name="_Ref25081319"/>
      <w:r w:rsidRPr="00C067C4">
        <w:rPr>
          <w:sz w:val="22"/>
          <w:szCs w:val="22"/>
        </w:rPr>
        <w:t xml:space="preserve">Wikipedia: </w:t>
      </w:r>
      <w:r w:rsidRPr="00C067C4">
        <w:rPr>
          <w:i/>
          <w:iCs/>
          <w:sz w:val="22"/>
          <w:szCs w:val="22"/>
        </w:rPr>
        <w:t>Edge Detection</w:t>
      </w:r>
      <w:r w:rsidRPr="00C067C4">
        <w:rPr>
          <w:sz w:val="22"/>
          <w:szCs w:val="22"/>
        </w:rPr>
        <w:t xml:space="preserve">, </w:t>
      </w:r>
      <w:hyperlink r:id="rId46" w:history="1">
        <w:r w:rsidRPr="00C067C4">
          <w:rPr>
            <w:rStyle w:val="Hyperlink"/>
            <w:sz w:val="22"/>
            <w:szCs w:val="22"/>
          </w:rPr>
          <w:t>https://en.wikipedia.org/wiki/Edge_detection</w:t>
        </w:r>
      </w:hyperlink>
      <w:r w:rsidRPr="00C067C4">
        <w:rPr>
          <w:sz w:val="22"/>
          <w:szCs w:val="22"/>
        </w:rPr>
        <w:t>, (2019.11.19)</w:t>
      </w:r>
      <w:bookmarkEnd w:id="74"/>
    </w:p>
    <w:p w14:paraId="4ADA2C1A" w14:textId="1C573C27" w:rsidR="003B0EA5" w:rsidRPr="00C067C4" w:rsidRDefault="003B0EA5" w:rsidP="00A149B9">
      <w:pPr>
        <w:pStyle w:val="Irodalomjegyzksor"/>
        <w:rPr>
          <w:sz w:val="22"/>
          <w:szCs w:val="22"/>
        </w:rPr>
      </w:pPr>
      <w:bookmarkStart w:id="75" w:name="_Ref26950906"/>
      <w:r>
        <w:rPr>
          <w:sz w:val="22"/>
          <w:szCs w:val="22"/>
        </w:rPr>
        <w:t xml:space="preserve">Nika Tsankashvili: </w:t>
      </w:r>
      <w:r>
        <w:rPr>
          <w:i/>
          <w:iCs/>
          <w:sz w:val="22"/>
          <w:szCs w:val="22"/>
        </w:rPr>
        <w:t xml:space="preserve">Comparing Edge Detection Methods, </w:t>
      </w:r>
      <w:hyperlink r:id="rId47" w:history="1">
        <w:r w:rsidRPr="003B0EA5">
          <w:rPr>
            <w:rStyle w:val="Hyperlink"/>
            <w:sz w:val="22"/>
            <w:szCs w:val="22"/>
          </w:rPr>
          <w:t>https://medium.com/@nikatsanka/comparing-edge-detection-methods-638a2919476e</w:t>
        </w:r>
      </w:hyperlink>
      <w:r w:rsidRPr="003B0EA5">
        <w:rPr>
          <w:sz w:val="22"/>
          <w:szCs w:val="22"/>
        </w:rPr>
        <w:t>, (2019.12.11)</w:t>
      </w:r>
      <w:bookmarkEnd w:id="75"/>
    </w:p>
    <w:p w14:paraId="10059DFB" w14:textId="7CBEE5DE" w:rsidR="005E250C" w:rsidRPr="00C067C4" w:rsidRDefault="005E250C" w:rsidP="00A149B9">
      <w:pPr>
        <w:pStyle w:val="Irodalomjegyzksor"/>
        <w:rPr>
          <w:sz w:val="22"/>
          <w:szCs w:val="22"/>
        </w:rPr>
      </w:pPr>
      <w:bookmarkStart w:id="76" w:name="_Ref25270092"/>
      <w:r w:rsidRPr="00C067C4">
        <w:rPr>
          <w:sz w:val="22"/>
          <w:szCs w:val="22"/>
        </w:rPr>
        <w:t>Sofiane Sahir</w:t>
      </w:r>
      <w:r w:rsidR="00F43553" w:rsidRPr="00C067C4">
        <w:rPr>
          <w:sz w:val="22"/>
          <w:szCs w:val="22"/>
        </w:rPr>
        <w:t xml:space="preserve">: </w:t>
      </w:r>
      <w:r w:rsidR="00F43553" w:rsidRPr="00C067C4">
        <w:rPr>
          <w:i/>
          <w:iCs/>
          <w:sz w:val="22"/>
          <w:szCs w:val="22"/>
        </w:rPr>
        <w:t xml:space="preserve">Canny Edge Detection Step by Step in Python, </w:t>
      </w:r>
      <w:hyperlink r:id="rId48" w:history="1">
        <w:r w:rsidR="00F43553" w:rsidRPr="00C067C4">
          <w:rPr>
            <w:rStyle w:val="Hyperlink"/>
            <w:sz w:val="22"/>
            <w:szCs w:val="22"/>
          </w:rPr>
          <w:t>https://towardsdatascience.com/canny-edge-detection-step-by-step-in-python-computer-vision-b49c3a2d8123</w:t>
        </w:r>
      </w:hyperlink>
      <w:r w:rsidR="00F43553" w:rsidRPr="00C067C4">
        <w:rPr>
          <w:sz w:val="22"/>
          <w:szCs w:val="22"/>
        </w:rPr>
        <w:t>, (2019.11.20)</w:t>
      </w:r>
      <w:bookmarkEnd w:id="76"/>
    </w:p>
    <w:p w14:paraId="428A6679" w14:textId="77777777" w:rsidR="00451B7C" w:rsidRPr="00C067C4" w:rsidRDefault="00451B7C" w:rsidP="00A149B9">
      <w:pPr>
        <w:pStyle w:val="Irodalomjegyzksor"/>
        <w:rPr>
          <w:sz w:val="22"/>
          <w:szCs w:val="22"/>
        </w:rPr>
      </w:pPr>
      <w:r w:rsidRPr="00C067C4">
        <w:rPr>
          <w:sz w:val="22"/>
          <w:szCs w:val="22"/>
        </w:rPr>
        <w:t xml:space="preserve">Rodrigo Verschae, Javier Ruiz-del-Solar: </w:t>
      </w:r>
      <w:r w:rsidRPr="00C067C4">
        <w:rPr>
          <w:i/>
          <w:iCs/>
          <w:sz w:val="22"/>
          <w:szCs w:val="22"/>
        </w:rPr>
        <w:t xml:space="preserve">Object Detection: Current and Future Directions, </w:t>
      </w:r>
      <w:r w:rsidRPr="00C067C4">
        <w:rPr>
          <w:sz w:val="22"/>
          <w:szCs w:val="22"/>
        </w:rPr>
        <w:t>2015</w:t>
      </w:r>
    </w:p>
    <w:p w14:paraId="528A03F3" w14:textId="0EABB916" w:rsidR="00C733A1" w:rsidRPr="00C067C4" w:rsidRDefault="00C733A1" w:rsidP="00A149B9">
      <w:pPr>
        <w:pStyle w:val="Irodalomjegyzksor"/>
        <w:rPr>
          <w:sz w:val="22"/>
          <w:szCs w:val="22"/>
        </w:rPr>
      </w:pPr>
      <w:bookmarkStart w:id="77" w:name="_Ref25437005"/>
      <w:r w:rsidRPr="00C067C4">
        <w:rPr>
          <w:sz w:val="22"/>
          <w:szCs w:val="22"/>
        </w:rPr>
        <w:t xml:space="preserve">Arthur Ouaknine: </w:t>
      </w:r>
      <w:r w:rsidRPr="00C067C4">
        <w:rPr>
          <w:i/>
          <w:iCs/>
          <w:sz w:val="22"/>
          <w:szCs w:val="22"/>
        </w:rPr>
        <w:t xml:space="preserve">Review of Deep Learning Algorithms for Object Detection, </w:t>
      </w:r>
      <w:r w:rsidRPr="00C067C4">
        <w:rPr>
          <w:sz w:val="22"/>
          <w:szCs w:val="22"/>
        </w:rPr>
        <w:t xml:space="preserve">2018, </w:t>
      </w:r>
      <w:hyperlink r:id="rId49" w:history="1">
        <w:r w:rsidRPr="00C067C4">
          <w:rPr>
            <w:rStyle w:val="Hyperlink"/>
            <w:sz w:val="22"/>
            <w:szCs w:val="22"/>
          </w:rPr>
          <w:t>https://medium.com/zylapp/review-of-deep-learning-algorithms-for-object-detection-c1f3d437b852</w:t>
        </w:r>
      </w:hyperlink>
      <w:r w:rsidRPr="00C067C4">
        <w:rPr>
          <w:sz w:val="22"/>
          <w:szCs w:val="22"/>
        </w:rPr>
        <w:t>, (2019.11.23)</w:t>
      </w:r>
      <w:bookmarkEnd w:id="77"/>
    </w:p>
    <w:p w14:paraId="13C672DF" w14:textId="37387D2E" w:rsidR="00A726F4" w:rsidRPr="00C067C4" w:rsidRDefault="00A726F4" w:rsidP="00A149B9">
      <w:pPr>
        <w:pStyle w:val="Irodalomjegyzksor"/>
        <w:rPr>
          <w:sz w:val="22"/>
          <w:szCs w:val="22"/>
        </w:rPr>
      </w:pPr>
      <w:bookmarkStart w:id="78" w:name="_Ref25438566"/>
      <w:r w:rsidRPr="00C067C4">
        <w:rPr>
          <w:sz w:val="22"/>
          <w:szCs w:val="22"/>
        </w:rPr>
        <w:t xml:space="preserve">YOLO: </w:t>
      </w:r>
      <w:r w:rsidRPr="00C067C4">
        <w:rPr>
          <w:i/>
          <w:iCs/>
          <w:sz w:val="22"/>
          <w:szCs w:val="22"/>
        </w:rPr>
        <w:t xml:space="preserve">YOLO: Real-Time Object Detection, </w:t>
      </w:r>
      <w:hyperlink r:id="rId50" w:history="1">
        <w:r w:rsidRPr="00C067C4">
          <w:rPr>
            <w:rStyle w:val="Hyperlink"/>
            <w:sz w:val="22"/>
            <w:szCs w:val="22"/>
          </w:rPr>
          <w:t>https://pjreddie.com/darknet/yolo/</w:t>
        </w:r>
      </w:hyperlink>
      <w:r w:rsidRPr="00C067C4">
        <w:rPr>
          <w:sz w:val="22"/>
          <w:szCs w:val="22"/>
        </w:rPr>
        <w:t>, (2019.11.23)</w:t>
      </w:r>
      <w:bookmarkEnd w:id="78"/>
    </w:p>
    <w:p w14:paraId="3F319693" w14:textId="15792024" w:rsidR="0020293F" w:rsidRPr="00C067C4" w:rsidRDefault="00BC4153" w:rsidP="00A149B9">
      <w:pPr>
        <w:pStyle w:val="Irodalomjegyzksor"/>
        <w:rPr>
          <w:sz w:val="22"/>
          <w:szCs w:val="22"/>
        </w:rPr>
      </w:pPr>
      <w:bookmarkStart w:id="79" w:name="_Ref25509140"/>
      <w:r w:rsidRPr="00C067C4">
        <w:rPr>
          <w:sz w:val="22"/>
          <w:szCs w:val="22"/>
        </w:rPr>
        <w:t xml:space="preserve">Xinyu Zhou, Cong Yao, He Wen, Yuzhi Wang, Shuchang Zhou, Weiram He, Jiajun Liang: </w:t>
      </w:r>
      <w:r w:rsidRPr="00C067C4">
        <w:rPr>
          <w:i/>
          <w:iCs/>
          <w:sz w:val="22"/>
          <w:szCs w:val="22"/>
        </w:rPr>
        <w:t xml:space="preserve">EAST: An Efficient and Accurate Scene Text Detextor, </w:t>
      </w:r>
      <w:r w:rsidRPr="00C067C4">
        <w:rPr>
          <w:sz w:val="22"/>
          <w:szCs w:val="22"/>
        </w:rPr>
        <w:t xml:space="preserve">arXiv:1704.03155, 2017.04.11, </w:t>
      </w:r>
      <w:hyperlink r:id="rId51" w:history="1">
        <w:r w:rsidRPr="00C067C4">
          <w:rPr>
            <w:rStyle w:val="Hyperlink"/>
            <w:sz w:val="22"/>
            <w:szCs w:val="22"/>
          </w:rPr>
          <w:t>https://arxiv.org/abs/1704.03155</w:t>
        </w:r>
      </w:hyperlink>
      <w:r w:rsidRPr="00C067C4">
        <w:rPr>
          <w:sz w:val="22"/>
          <w:szCs w:val="22"/>
        </w:rPr>
        <w:t>, (2019.11.24)</w:t>
      </w:r>
      <w:bookmarkEnd w:id="79"/>
    </w:p>
    <w:p w14:paraId="6C6A5CC4" w14:textId="31FECCE9" w:rsidR="000B161A" w:rsidRPr="00C067C4" w:rsidRDefault="000B161A" w:rsidP="00A149B9">
      <w:pPr>
        <w:pStyle w:val="Irodalomjegyzksor"/>
        <w:rPr>
          <w:sz w:val="22"/>
          <w:szCs w:val="22"/>
        </w:rPr>
      </w:pPr>
      <w:bookmarkStart w:id="80" w:name="_Ref25510852"/>
      <w:r w:rsidRPr="00C067C4">
        <w:rPr>
          <w:sz w:val="22"/>
          <w:szCs w:val="22"/>
        </w:rPr>
        <w:t xml:space="preserve">Adrian Rosebrock: </w:t>
      </w:r>
      <w:r w:rsidRPr="00C067C4">
        <w:rPr>
          <w:i/>
          <w:iCs/>
          <w:sz w:val="22"/>
          <w:szCs w:val="22"/>
        </w:rPr>
        <w:t xml:space="preserve">OpenCV Text Detection (EAST text detector), </w:t>
      </w:r>
      <w:r w:rsidRPr="00C067C4">
        <w:rPr>
          <w:sz w:val="22"/>
          <w:szCs w:val="22"/>
        </w:rPr>
        <w:t xml:space="preserve">2018.08.20, </w:t>
      </w:r>
      <w:hyperlink r:id="rId52" w:history="1">
        <w:r w:rsidRPr="00C067C4">
          <w:rPr>
            <w:rStyle w:val="Hyperlink"/>
            <w:sz w:val="22"/>
            <w:szCs w:val="22"/>
          </w:rPr>
          <w:t>https://www.pyimagesearch.com/2018/08/20/opencv-text-detection-east-text-detector/</w:t>
        </w:r>
      </w:hyperlink>
      <w:r w:rsidRPr="00C067C4">
        <w:rPr>
          <w:sz w:val="22"/>
          <w:szCs w:val="22"/>
        </w:rPr>
        <w:t>, (2019.11.24)</w:t>
      </w:r>
      <w:bookmarkEnd w:id="80"/>
    </w:p>
    <w:p w14:paraId="4775C377" w14:textId="36406255" w:rsidR="00C067C4" w:rsidRPr="00C067C4" w:rsidRDefault="00001A63" w:rsidP="00C067C4">
      <w:pPr>
        <w:pStyle w:val="Irodalomjegyzksor"/>
        <w:rPr>
          <w:sz w:val="22"/>
          <w:szCs w:val="22"/>
        </w:rPr>
      </w:pPr>
      <w:bookmarkStart w:id="81" w:name="_Ref25698158"/>
      <w:r w:rsidRPr="00C067C4">
        <w:rPr>
          <w:sz w:val="22"/>
          <w:szCs w:val="22"/>
        </w:rPr>
        <w:t xml:space="preserve">Ankur Singh: </w:t>
      </w:r>
      <w:r w:rsidRPr="00C067C4">
        <w:rPr>
          <w:i/>
          <w:iCs/>
          <w:sz w:val="22"/>
          <w:szCs w:val="22"/>
        </w:rPr>
        <w:t>Logo detection in Images using SSD</w:t>
      </w:r>
      <w:r w:rsidRPr="00C067C4">
        <w:rPr>
          <w:sz w:val="22"/>
          <w:szCs w:val="22"/>
        </w:rPr>
        <w:t xml:space="preserve">, 2018.07.11, </w:t>
      </w:r>
      <w:hyperlink r:id="rId53" w:history="1">
        <w:r w:rsidRPr="00C067C4">
          <w:rPr>
            <w:rStyle w:val="Hyperlink"/>
            <w:sz w:val="22"/>
            <w:szCs w:val="22"/>
          </w:rPr>
          <w:t>https://towardsdatascience.com/logo-detection-in-images-using-ssd-bcd3732e1776</w:t>
        </w:r>
      </w:hyperlink>
      <w:r w:rsidRPr="00C067C4">
        <w:rPr>
          <w:sz w:val="22"/>
          <w:szCs w:val="22"/>
        </w:rPr>
        <w:t>, (2019.11.26)</w:t>
      </w:r>
      <w:bookmarkEnd w:id="81"/>
    </w:p>
    <w:p w14:paraId="0BD8743D" w14:textId="648F1D19" w:rsidR="00C067C4" w:rsidRPr="00C067C4" w:rsidRDefault="00C067C4" w:rsidP="00C067C4">
      <w:pPr>
        <w:pStyle w:val="Irodalomjegyzksor"/>
        <w:rPr>
          <w:sz w:val="22"/>
          <w:szCs w:val="22"/>
        </w:rPr>
      </w:pPr>
      <w:bookmarkStart w:id="82" w:name="_Ref25698516"/>
      <w:r w:rsidRPr="00C067C4">
        <w:rPr>
          <w:sz w:val="22"/>
          <w:szCs w:val="22"/>
        </w:rPr>
        <w:t xml:space="preserve">Akarshzingade, </w:t>
      </w:r>
      <w:r w:rsidRPr="00C067C4">
        <w:rPr>
          <w:i/>
          <w:iCs/>
          <w:sz w:val="22"/>
          <w:szCs w:val="22"/>
        </w:rPr>
        <w:t>Logo-Detection-YOLOv2 GitHub Repository</w:t>
      </w:r>
      <w:r w:rsidRPr="00C067C4">
        <w:rPr>
          <w:sz w:val="22"/>
          <w:szCs w:val="22"/>
        </w:rPr>
        <w:t xml:space="preserve">: </w:t>
      </w:r>
      <w:hyperlink r:id="rId54" w:history="1">
        <w:r w:rsidRPr="00C067C4">
          <w:rPr>
            <w:rStyle w:val="Hyperlink"/>
            <w:sz w:val="22"/>
            <w:szCs w:val="22"/>
          </w:rPr>
          <w:t>https://github.com/akarshzingade/Logo-Detection-YOLOv2</w:t>
        </w:r>
      </w:hyperlink>
      <w:r w:rsidRPr="00C067C4">
        <w:rPr>
          <w:sz w:val="22"/>
          <w:szCs w:val="22"/>
        </w:rPr>
        <w:t>, (2019.11.26)</w:t>
      </w:r>
      <w:bookmarkEnd w:id="82"/>
    </w:p>
    <w:p w14:paraId="56F0661C" w14:textId="5394887B" w:rsidR="00C067C4" w:rsidRDefault="00C067C4" w:rsidP="00C067C4">
      <w:pPr>
        <w:pStyle w:val="Irodalomjegyzksor"/>
        <w:rPr>
          <w:sz w:val="22"/>
          <w:szCs w:val="22"/>
        </w:rPr>
      </w:pPr>
      <w:bookmarkStart w:id="83" w:name="_Ref25698789"/>
      <w:r w:rsidRPr="00C067C4">
        <w:rPr>
          <w:i/>
          <w:iCs/>
          <w:sz w:val="22"/>
          <w:szCs w:val="22"/>
        </w:rPr>
        <w:t>YOLOv2 logódetekcióval felismerhető márkák</w:t>
      </w:r>
      <w:r w:rsidRPr="00C067C4">
        <w:rPr>
          <w:sz w:val="22"/>
          <w:szCs w:val="22"/>
        </w:rPr>
        <w:t xml:space="preserve">: </w:t>
      </w:r>
      <w:hyperlink r:id="rId55" w:history="1">
        <w:r w:rsidRPr="00C067C4">
          <w:rPr>
            <w:rStyle w:val="Hyperlink"/>
            <w:sz w:val="22"/>
            <w:szCs w:val="22"/>
          </w:rPr>
          <w:t>https://github.com/akarshzingade/Logo-Detection-YOLOv2/blob/master/obj.names</w:t>
        </w:r>
      </w:hyperlink>
      <w:r w:rsidRPr="00C067C4">
        <w:rPr>
          <w:sz w:val="22"/>
          <w:szCs w:val="22"/>
        </w:rPr>
        <w:t>, (2019.11.26)</w:t>
      </w:r>
      <w:bookmarkEnd w:id="83"/>
    </w:p>
    <w:p w14:paraId="0444C9B4" w14:textId="71DDEA4A" w:rsidR="005E05A9" w:rsidRDefault="005E05A9" w:rsidP="005E05A9">
      <w:pPr>
        <w:pStyle w:val="Heading1"/>
      </w:pPr>
      <w:bookmarkStart w:id="84" w:name="_Ref26965307"/>
      <w:bookmarkStart w:id="85" w:name="_Toc26966222"/>
      <w:r>
        <w:lastRenderedPageBreak/>
        <w:t>Függelék</w:t>
      </w:r>
      <w:bookmarkEnd w:id="84"/>
      <w:bookmarkEnd w:id="85"/>
    </w:p>
    <w:p w14:paraId="237ADC4F" w14:textId="77777777" w:rsidR="005E05A9" w:rsidRDefault="005E05A9" w:rsidP="005E05A9">
      <w:pPr>
        <w:pStyle w:val="Kp"/>
      </w:pPr>
      <w:r>
        <w:rPr>
          <w:noProof/>
        </w:rPr>
        <w:drawing>
          <wp:inline distT="0" distB="0" distL="0" distR="0" wp14:anchorId="2CC42EF8" wp14:editId="7D4AAC84">
            <wp:extent cx="5400040" cy="2902585"/>
            <wp:effectExtent l="0" t="0" r="0" b="5715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ascar-captioned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EEFC" w14:textId="77777777" w:rsidR="005E05A9" w:rsidRDefault="005E05A9" w:rsidP="005E05A9">
      <w:pPr>
        <w:pStyle w:val="Caption"/>
        <w:keepNext/>
      </w:pPr>
      <w:r>
        <w:rPr>
          <w:noProof/>
        </w:rPr>
        <w:drawing>
          <wp:inline distT="0" distB="0" distL="0" distR="0" wp14:anchorId="34C94EA5" wp14:editId="29DAF22D">
            <wp:extent cx="5400040" cy="3028950"/>
            <wp:effectExtent l="0" t="0" r="0" b="6350"/>
            <wp:docPr id="18" name="Picture 18" descr="A screen 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ascar2-captioned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86" w:name="_Ref26965367"/>
    <w:p w14:paraId="207B143D" w14:textId="7D9F42D0" w:rsidR="005E05A9" w:rsidRPr="00420D6B" w:rsidRDefault="00A75C9F" w:rsidP="005E05A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1</w:t>
        </w:r>
      </w:fldSimple>
      <w:r w:rsidR="005E05A9">
        <w:t>. ábra</w:t>
      </w:r>
      <w:bookmarkEnd w:id="86"/>
      <w:r w:rsidR="005E05A9">
        <w:t xml:space="preserve">: Feliratozott képek egy </w:t>
      </w:r>
      <w:proofErr w:type="spellStart"/>
      <w:r w:rsidR="005E05A9">
        <w:t>Nascar</w:t>
      </w:r>
      <w:proofErr w:type="spellEnd"/>
      <w:r w:rsidR="005E05A9">
        <w:t xml:space="preserve"> videóból</w:t>
      </w:r>
    </w:p>
    <w:p w14:paraId="6972023B" w14:textId="77777777" w:rsidR="005E05A9" w:rsidRPr="005E05A9" w:rsidRDefault="005E05A9" w:rsidP="005E05A9"/>
    <w:sectPr w:rsidR="005E05A9" w:rsidRPr="005E05A9" w:rsidSect="00D23BFC">
      <w:headerReference w:type="even" r:id="rId58"/>
      <w:footerReference w:type="default" r:id="rId59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F71630" w14:textId="77777777" w:rsidR="00611CBA" w:rsidRDefault="00611CBA">
      <w:r>
        <w:separator/>
      </w:r>
    </w:p>
  </w:endnote>
  <w:endnote w:type="continuationSeparator" w:id="0">
    <w:p w14:paraId="3013189E" w14:textId="77777777" w:rsidR="00611CBA" w:rsidRDefault="00611C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0BF25E" w14:textId="77777777" w:rsidR="00EF308D" w:rsidRDefault="00EF308D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219CD3" w14:textId="77777777" w:rsidR="00EF308D" w:rsidRDefault="00EF308D" w:rsidP="00C00B3C">
    <w:pPr>
      <w:pStyle w:val="Footer"/>
    </w:pP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7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2AB751" w14:textId="77777777" w:rsidR="00611CBA" w:rsidRDefault="00611CBA">
      <w:r>
        <w:separator/>
      </w:r>
    </w:p>
  </w:footnote>
  <w:footnote w:type="continuationSeparator" w:id="0">
    <w:p w14:paraId="1B35052B" w14:textId="77777777" w:rsidR="00611CBA" w:rsidRDefault="00611C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D19E00" w14:textId="77777777" w:rsidR="00EF308D" w:rsidRDefault="00EF308D"/>
  <w:p w14:paraId="3BA72012" w14:textId="77777777" w:rsidR="00EF308D" w:rsidRDefault="00EF308D"/>
  <w:p w14:paraId="1586239D" w14:textId="77777777" w:rsidR="00EF308D" w:rsidRDefault="00EF308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06337C5D"/>
    <w:multiLevelType w:val="hybridMultilevel"/>
    <w:tmpl w:val="B0B0C15C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5EE0508"/>
    <w:multiLevelType w:val="multilevel"/>
    <w:tmpl w:val="418E4214"/>
    <w:numStyleLink w:val="tmutatszmozottlista"/>
  </w:abstractNum>
  <w:abstractNum w:abstractNumId="14" w15:restartNumberingAfterBreak="0">
    <w:nsid w:val="16416691"/>
    <w:multiLevelType w:val="hybridMultilevel"/>
    <w:tmpl w:val="4D6690E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EE72CD4"/>
    <w:multiLevelType w:val="hybridMultilevel"/>
    <w:tmpl w:val="6DC0FE14"/>
    <w:lvl w:ilvl="0" w:tplc="512A3D7E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66C031F8"/>
    <w:multiLevelType w:val="hybridMultilevel"/>
    <w:tmpl w:val="DA767BE2"/>
    <w:lvl w:ilvl="0" w:tplc="E9FE3C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99C3B84"/>
    <w:multiLevelType w:val="multilevel"/>
    <w:tmpl w:val="C3565810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6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5"/>
  </w:num>
  <w:num w:numId="3">
    <w:abstractNumId w:val="15"/>
  </w:num>
  <w:num w:numId="4">
    <w:abstractNumId w:val="20"/>
  </w:num>
  <w:num w:numId="5">
    <w:abstractNumId w:val="21"/>
  </w:num>
  <w:num w:numId="6">
    <w:abstractNumId w:val="22"/>
  </w:num>
  <w:num w:numId="7">
    <w:abstractNumId w:val="17"/>
  </w:num>
  <w:num w:numId="8">
    <w:abstractNumId w:val="13"/>
  </w:num>
  <w:num w:numId="9">
    <w:abstractNumId w:val="18"/>
  </w:num>
  <w:num w:numId="10">
    <w:abstractNumId w:val="26"/>
  </w:num>
  <w:num w:numId="11">
    <w:abstractNumId w:val="19"/>
  </w:num>
  <w:num w:numId="12">
    <w:abstractNumId w:val="24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0"/>
  </w:num>
  <w:num w:numId="24">
    <w:abstractNumId w:val="12"/>
  </w:num>
  <w:num w:numId="25">
    <w:abstractNumId w:val="14"/>
  </w:num>
  <w:num w:numId="26">
    <w:abstractNumId w:val="16"/>
  </w:num>
  <w:num w:numId="27">
    <w:abstractNumId w:val="2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embedSystemFonts/>
  <w:activeWritingStyle w:appName="MSWord" w:lang="hu-HU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CAA"/>
    <w:rsid w:val="00001A63"/>
    <w:rsid w:val="00005A77"/>
    <w:rsid w:val="000062F4"/>
    <w:rsid w:val="0001192F"/>
    <w:rsid w:val="00017102"/>
    <w:rsid w:val="000178EF"/>
    <w:rsid w:val="00024681"/>
    <w:rsid w:val="0005338C"/>
    <w:rsid w:val="00057E69"/>
    <w:rsid w:val="000733A0"/>
    <w:rsid w:val="00075A7D"/>
    <w:rsid w:val="000923F9"/>
    <w:rsid w:val="00096821"/>
    <w:rsid w:val="000A17D2"/>
    <w:rsid w:val="000A5B7E"/>
    <w:rsid w:val="000A723F"/>
    <w:rsid w:val="000A7483"/>
    <w:rsid w:val="000B161A"/>
    <w:rsid w:val="000B4B93"/>
    <w:rsid w:val="000B53E0"/>
    <w:rsid w:val="000B745A"/>
    <w:rsid w:val="000C222E"/>
    <w:rsid w:val="000C390E"/>
    <w:rsid w:val="000D2142"/>
    <w:rsid w:val="000D3D7D"/>
    <w:rsid w:val="000E6458"/>
    <w:rsid w:val="000E6567"/>
    <w:rsid w:val="001140E8"/>
    <w:rsid w:val="001322AC"/>
    <w:rsid w:val="00152E6F"/>
    <w:rsid w:val="001565C4"/>
    <w:rsid w:val="00171054"/>
    <w:rsid w:val="00183FB1"/>
    <w:rsid w:val="001A354C"/>
    <w:rsid w:val="001A4225"/>
    <w:rsid w:val="001A57BC"/>
    <w:rsid w:val="001B2480"/>
    <w:rsid w:val="001B59AF"/>
    <w:rsid w:val="001D5EBC"/>
    <w:rsid w:val="001E08B5"/>
    <w:rsid w:val="001E3B1E"/>
    <w:rsid w:val="001F2826"/>
    <w:rsid w:val="0020293F"/>
    <w:rsid w:val="002102C3"/>
    <w:rsid w:val="0021278A"/>
    <w:rsid w:val="0022100C"/>
    <w:rsid w:val="00222A98"/>
    <w:rsid w:val="00225F65"/>
    <w:rsid w:val="00227347"/>
    <w:rsid w:val="00230187"/>
    <w:rsid w:val="002537A2"/>
    <w:rsid w:val="00253CC5"/>
    <w:rsid w:val="00264494"/>
    <w:rsid w:val="002648E4"/>
    <w:rsid w:val="00267677"/>
    <w:rsid w:val="00267762"/>
    <w:rsid w:val="002707A5"/>
    <w:rsid w:val="00277FDF"/>
    <w:rsid w:val="002841F9"/>
    <w:rsid w:val="00287686"/>
    <w:rsid w:val="002903D9"/>
    <w:rsid w:val="0029266B"/>
    <w:rsid w:val="002933AB"/>
    <w:rsid w:val="00297E37"/>
    <w:rsid w:val="002A13EC"/>
    <w:rsid w:val="002A1CC9"/>
    <w:rsid w:val="002C3C77"/>
    <w:rsid w:val="002C7FEC"/>
    <w:rsid w:val="002D02B7"/>
    <w:rsid w:val="002D0621"/>
    <w:rsid w:val="002D7DA9"/>
    <w:rsid w:val="002E0ED8"/>
    <w:rsid w:val="002E1D2A"/>
    <w:rsid w:val="002E7D38"/>
    <w:rsid w:val="002F5B55"/>
    <w:rsid w:val="00300EDB"/>
    <w:rsid w:val="00302BB3"/>
    <w:rsid w:val="00304C06"/>
    <w:rsid w:val="003105ED"/>
    <w:rsid w:val="00311363"/>
    <w:rsid w:val="00313013"/>
    <w:rsid w:val="003146B7"/>
    <w:rsid w:val="00322605"/>
    <w:rsid w:val="00324B88"/>
    <w:rsid w:val="00326965"/>
    <w:rsid w:val="00330DA3"/>
    <w:rsid w:val="00332306"/>
    <w:rsid w:val="00334065"/>
    <w:rsid w:val="00334527"/>
    <w:rsid w:val="00334AD9"/>
    <w:rsid w:val="00347B80"/>
    <w:rsid w:val="003505C4"/>
    <w:rsid w:val="00350AEC"/>
    <w:rsid w:val="00365B18"/>
    <w:rsid w:val="003734E2"/>
    <w:rsid w:val="0037381F"/>
    <w:rsid w:val="003958E7"/>
    <w:rsid w:val="00395CB0"/>
    <w:rsid w:val="00397BD8"/>
    <w:rsid w:val="003A2FBC"/>
    <w:rsid w:val="003A4CDB"/>
    <w:rsid w:val="003A65F0"/>
    <w:rsid w:val="003A6F68"/>
    <w:rsid w:val="003A7086"/>
    <w:rsid w:val="003A7A4E"/>
    <w:rsid w:val="003B0EA5"/>
    <w:rsid w:val="003B7F9A"/>
    <w:rsid w:val="003C1965"/>
    <w:rsid w:val="003D5480"/>
    <w:rsid w:val="003D573D"/>
    <w:rsid w:val="003E5D6A"/>
    <w:rsid w:val="003E70B1"/>
    <w:rsid w:val="003E7CE6"/>
    <w:rsid w:val="003F5425"/>
    <w:rsid w:val="004034E6"/>
    <w:rsid w:val="0040738E"/>
    <w:rsid w:val="00410924"/>
    <w:rsid w:val="00420D6B"/>
    <w:rsid w:val="004211DA"/>
    <w:rsid w:val="00422897"/>
    <w:rsid w:val="004267D2"/>
    <w:rsid w:val="004273B5"/>
    <w:rsid w:val="0043147A"/>
    <w:rsid w:val="004348AB"/>
    <w:rsid w:val="00435628"/>
    <w:rsid w:val="00437031"/>
    <w:rsid w:val="004475EA"/>
    <w:rsid w:val="00451B7C"/>
    <w:rsid w:val="00454C44"/>
    <w:rsid w:val="00471955"/>
    <w:rsid w:val="0048395A"/>
    <w:rsid w:val="004851C7"/>
    <w:rsid w:val="004954E8"/>
    <w:rsid w:val="004A2DF7"/>
    <w:rsid w:val="004A4531"/>
    <w:rsid w:val="004C5FCB"/>
    <w:rsid w:val="004D43EB"/>
    <w:rsid w:val="004E39E3"/>
    <w:rsid w:val="004E3BAF"/>
    <w:rsid w:val="004E654A"/>
    <w:rsid w:val="004E702A"/>
    <w:rsid w:val="004F0622"/>
    <w:rsid w:val="004F1F2C"/>
    <w:rsid w:val="004F7659"/>
    <w:rsid w:val="00502A30"/>
    <w:rsid w:val="00503209"/>
    <w:rsid w:val="00510A76"/>
    <w:rsid w:val="00515111"/>
    <w:rsid w:val="00531873"/>
    <w:rsid w:val="00533682"/>
    <w:rsid w:val="00535354"/>
    <w:rsid w:val="005371FB"/>
    <w:rsid w:val="00537D61"/>
    <w:rsid w:val="005442D0"/>
    <w:rsid w:val="005524FC"/>
    <w:rsid w:val="005535D8"/>
    <w:rsid w:val="00571A89"/>
    <w:rsid w:val="00576495"/>
    <w:rsid w:val="00581E58"/>
    <w:rsid w:val="00586A65"/>
    <w:rsid w:val="0059147A"/>
    <w:rsid w:val="0059627D"/>
    <w:rsid w:val="005A501E"/>
    <w:rsid w:val="005D04EE"/>
    <w:rsid w:val="005D3443"/>
    <w:rsid w:val="005E01E0"/>
    <w:rsid w:val="005E05A9"/>
    <w:rsid w:val="005E250C"/>
    <w:rsid w:val="006027D3"/>
    <w:rsid w:val="00610330"/>
    <w:rsid w:val="00611CBA"/>
    <w:rsid w:val="00611E7F"/>
    <w:rsid w:val="0062185B"/>
    <w:rsid w:val="00630F99"/>
    <w:rsid w:val="0063555E"/>
    <w:rsid w:val="0063585C"/>
    <w:rsid w:val="00641018"/>
    <w:rsid w:val="00650C7C"/>
    <w:rsid w:val="00651FEB"/>
    <w:rsid w:val="0065442A"/>
    <w:rsid w:val="006545FE"/>
    <w:rsid w:val="006727ED"/>
    <w:rsid w:val="00675281"/>
    <w:rsid w:val="00681E99"/>
    <w:rsid w:val="00690144"/>
    <w:rsid w:val="00692605"/>
    <w:rsid w:val="00697D58"/>
    <w:rsid w:val="006A1B7F"/>
    <w:rsid w:val="006A6A2C"/>
    <w:rsid w:val="006C092A"/>
    <w:rsid w:val="006C3A1C"/>
    <w:rsid w:val="006D0774"/>
    <w:rsid w:val="006D338C"/>
    <w:rsid w:val="006D611F"/>
    <w:rsid w:val="006E25B4"/>
    <w:rsid w:val="006E2616"/>
    <w:rsid w:val="006E3D8D"/>
    <w:rsid w:val="006F512E"/>
    <w:rsid w:val="00700E3A"/>
    <w:rsid w:val="0071156D"/>
    <w:rsid w:val="007304AE"/>
    <w:rsid w:val="00730B3C"/>
    <w:rsid w:val="007374B6"/>
    <w:rsid w:val="00754FB6"/>
    <w:rsid w:val="00762029"/>
    <w:rsid w:val="007657B7"/>
    <w:rsid w:val="00780375"/>
    <w:rsid w:val="00783347"/>
    <w:rsid w:val="007875A4"/>
    <w:rsid w:val="007A4342"/>
    <w:rsid w:val="007B61FD"/>
    <w:rsid w:val="007C1DD4"/>
    <w:rsid w:val="007C688B"/>
    <w:rsid w:val="007C7736"/>
    <w:rsid w:val="007D198B"/>
    <w:rsid w:val="00804C12"/>
    <w:rsid w:val="008052D7"/>
    <w:rsid w:val="00816519"/>
    <w:rsid w:val="00816BCB"/>
    <w:rsid w:val="008231CC"/>
    <w:rsid w:val="00831299"/>
    <w:rsid w:val="00833995"/>
    <w:rsid w:val="00854BDC"/>
    <w:rsid w:val="0085735E"/>
    <w:rsid w:val="00862F2F"/>
    <w:rsid w:val="008637B6"/>
    <w:rsid w:val="00876436"/>
    <w:rsid w:val="008918D2"/>
    <w:rsid w:val="008A2E20"/>
    <w:rsid w:val="008A35D1"/>
    <w:rsid w:val="008A4C14"/>
    <w:rsid w:val="008A6ABC"/>
    <w:rsid w:val="008A7EA2"/>
    <w:rsid w:val="008B47F7"/>
    <w:rsid w:val="008B5626"/>
    <w:rsid w:val="008C79F5"/>
    <w:rsid w:val="008D1047"/>
    <w:rsid w:val="008D5514"/>
    <w:rsid w:val="008E7228"/>
    <w:rsid w:val="009023A6"/>
    <w:rsid w:val="0090541F"/>
    <w:rsid w:val="009171B4"/>
    <w:rsid w:val="009311D7"/>
    <w:rsid w:val="00933395"/>
    <w:rsid w:val="0093540A"/>
    <w:rsid w:val="0094053F"/>
    <w:rsid w:val="00940CB1"/>
    <w:rsid w:val="009446A4"/>
    <w:rsid w:val="00952A39"/>
    <w:rsid w:val="00963C8E"/>
    <w:rsid w:val="00967EDA"/>
    <w:rsid w:val="009766C4"/>
    <w:rsid w:val="009769C9"/>
    <w:rsid w:val="00984850"/>
    <w:rsid w:val="009851E4"/>
    <w:rsid w:val="0098532E"/>
    <w:rsid w:val="00997A7B"/>
    <w:rsid w:val="009B1AB8"/>
    <w:rsid w:val="009B321E"/>
    <w:rsid w:val="009C1C93"/>
    <w:rsid w:val="009C71E3"/>
    <w:rsid w:val="009D408B"/>
    <w:rsid w:val="009D4974"/>
    <w:rsid w:val="009D65EF"/>
    <w:rsid w:val="009E5A51"/>
    <w:rsid w:val="009E6E5B"/>
    <w:rsid w:val="009F5145"/>
    <w:rsid w:val="009F5F2F"/>
    <w:rsid w:val="00A134F9"/>
    <w:rsid w:val="00A149B9"/>
    <w:rsid w:val="00A15BF8"/>
    <w:rsid w:val="00A24421"/>
    <w:rsid w:val="00A3428B"/>
    <w:rsid w:val="00A34DC4"/>
    <w:rsid w:val="00A45E79"/>
    <w:rsid w:val="00A467EB"/>
    <w:rsid w:val="00A56DE5"/>
    <w:rsid w:val="00A726F4"/>
    <w:rsid w:val="00A73223"/>
    <w:rsid w:val="00A75C9F"/>
    <w:rsid w:val="00A77469"/>
    <w:rsid w:val="00A774BC"/>
    <w:rsid w:val="00AA7863"/>
    <w:rsid w:val="00AB3AF6"/>
    <w:rsid w:val="00AB511F"/>
    <w:rsid w:val="00AE05C4"/>
    <w:rsid w:val="00AE3D7B"/>
    <w:rsid w:val="00AF5ED8"/>
    <w:rsid w:val="00B00B56"/>
    <w:rsid w:val="00B04B27"/>
    <w:rsid w:val="00B13FD0"/>
    <w:rsid w:val="00B20789"/>
    <w:rsid w:val="00B23AD1"/>
    <w:rsid w:val="00B32242"/>
    <w:rsid w:val="00B4104A"/>
    <w:rsid w:val="00B438E0"/>
    <w:rsid w:val="00B50CAA"/>
    <w:rsid w:val="00B525A2"/>
    <w:rsid w:val="00B567E8"/>
    <w:rsid w:val="00B614D3"/>
    <w:rsid w:val="00B67626"/>
    <w:rsid w:val="00B73B0E"/>
    <w:rsid w:val="00B922B5"/>
    <w:rsid w:val="00B93BB8"/>
    <w:rsid w:val="00B94725"/>
    <w:rsid w:val="00B96880"/>
    <w:rsid w:val="00BA1607"/>
    <w:rsid w:val="00BB25C9"/>
    <w:rsid w:val="00BC010D"/>
    <w:rsid w:val="00BC2475"/>
    <w:rsid w:val="00BC4153"/>
    <w:rsid w:val="00BC444B"/>
    <w:rsid w:val="00BD4423"/>
    <w:rsid w:val="00BD6B5D"/>
    <w:rsid w:val="00BE0C66"/>
    <w:rsid w:val="00BF1859"/>
    <w:rsid w:val="00BF1E08"/>
    <w:rsid w:val="00BF1E2E"/>
    <w:rsid w:val="00BF5126"/>
    <w:rsid w:val="00C00B3C"/>
    <w:rsid w:val="00C013FE"/>
    <w:rsid w:val="00C067C4"/>
    <w:rsid w:val="00C1214E"/>
    <w:rsid w:val="00C165E0"/>
    <w:rsid w:val="00C22D93"/>
    <w:rsid w:val="00C2686E"/>
    <w:rsid w:val="00C31260"/>
    <w:rsid w:val="00C40B60"/>
    <w:rsid w:val="00C53F92"/>
    <w:rsid w:val="00C55C61"/>
    <w:rsid w:val="00C64DB5"/>
    <w:rsid w:val="00C71854"/>
    <w:rsid w:val="00C733A1"/>
    <w:rsid w:val="00C73DEE"/>
    <w:rsid w:val="00C77111"/>
    <w:rsid w:val="00C806D2"/>
    <w:rsid w:val="00C90B2C"/>
    <w:rsid w:val="00C94815"/>
    <w:rsid w:val="00CA36D6"/>
    <w:rsid w:val="00CB30BE"/>
    <w:rsid w:val="00CC03F7"/>
    <w:rsid w:val="00CC4A2B"/>
    <w:rsid w:val="00CC4A2C"/>
    <w:rsid w:val="00CD6911"/>
    <w:rsid w:val="00CF75A8"/>
    <w:rsid w:val="00D062EE"/>
    <w:rsid w:val="00D07335"/>
    <w:rsid w:val="00D10EAB"/>
    <w:rsid w:val="00D1632F"/>
    <w:rsid w:val="00D23BFC"/>
    <w:rsid w:val="00D27240"/>
    <w:rsid w:val="00D41383"/>
    <w:rsid w:val="00D429F2"/>
    <w:rsid w:val="00D47855"/>
    <w:rsid w:val="00D53F5A"/>
    <w:rsid w:val="00D71214"/>
    <w:rsid w:val="00D720BB"/>
    <w:rsid w:val="00D81927"/>
    <w:rsid w:val="00D95E2C"/>
    <w:rsid w:val="00DB23C2"/>
    <w:rsid w:val="00DD454B"/>
    <w:rsid w:val="00DD6A58"/>
    <w:rsid w:val="00E07D54"/>
    <w:rsid w:val="00E07EE4"/>
    <w:rsid w:val="00E12B6F"/>
    <w:rsid w:val="00E225F6"/>
    <w:rsid w:val="00E343D5"/>
    <w:rsid w:val="00E407C0"/>
    <w:rsid w:val="00E42F0D"/>
    <w:rsid w:val="00E618F5"/>
    <w:rsid w:val="00E76B3A"/>
    <w:rsid w:val="00E80418"/>
    <w:rsid w:val="00E832CD"/>
    <w:rsid w:val="00E8385C"/>
    <w:rsid w:val="00E86A0C"/>
    <w:rsid w:val="00E95DED"/>
    <w:rsid w:val="00E962C9"/>
    <w:rsid w:val="00EA1D45"/>
    <w:rsid w:val="00EB348B"/>
    <w:rsid w:val="00EC284D"/>
    <w:rsid w:val="00EC5067"/>
    <w:rsid w:val="00ED10CF"/>
    <w:rsid w:val="00ED17CD"/>
    <w:rsid w:val="00EE1A1F"/>
    <w:rsid w:val="00EE2264"/>
    <w:rsid w:val="00EE26ED"/>
    <w:rsid w:val="00EE3554"/>
    <w:rsid w:val="00EE5B18"/>
    <w:rsid w:val="00EF308D"/>
    <w:rsid w:val="00F00A3E"/>
    <w:rsid w:val="00F049B9"/>
    <w:rsid w:val="00F050F9"/>
    <w:rsid w:val="00F058D1"/>
    <w:rsid w:val="00F12F40"/>
    <w:rsid w:val="00F13588"/>
    <w:rsid w:val="00F17390"/>
    <w:rsid w:val="00F17425"/>
    <w:rsid w:val="00F3535F"/>
    <w:rsid w:val="00F43553"/>
    <w:rsid w:val="00F46A3C"/>
    <w:rsid w:val="00F54605"/>
    <w:rsid w:val="00F551A9"/>
    <w:rsid w:val="00F56CD4"/>
    <w:rsid w:val="00F642BE"/>
    <w:rsid w:val="00F7238E"/>
    <w:rsid w:val="00F7264A"/>
    <w:rsid w:val="00F75975"/>
    <w:rsid w:val="00F76BE9"/>
    <w:rsid w:val="00F7715E"/>
    <w:rsid w:val="00F91349"/>
    <w:rsid w:val="00FA1EB1"/>
    <w:rsid w:val="00FA29C7"/>
    <w:rsid w:val="00FA509F"/>
    <w:rsid w:val="00FA51E3"/>
    <w:rsid w:val="00FA644D"/>
    <w:rsid w:val="00FA7830"/>
    <w:rsid w:val="00FB13AC"/>
    <w:rsid w:val="00FB3B23"/>
    <w:rsid w:val="00FC34DE"/>
    <w:rsid w:val="00FC683A"/>
    <w:rsid w:val="00FC729E"/>
    <w:rsid w:val="00FD3CC9"/>
    <w:rsid w:val="00FD3FFD"/>
    <w:rsid w:val="00FD73E5"/>
    <w:rsid w:val="00FE1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526FE219"/>
  <w15:chartTrackingRefBased/>
  <w15:docId w15:val="{1A87E227-9DA1-2E44-8C7A-AFDF79DB3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hu-HU" w:eastAsia="en-GB" w:bidi="bn-IN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00B3C"/>
    <w:pPr>
      <w:spacing w:after="120" w:line="360" w:lineRule="auto"/>
      <w:ind w:firstLine="720"/>
      <w:jc w:val="both"/>
    </w:pPr>
    <w:rPr>
      <w:sz w:val="24"/>
      <w:szCs w:val="24"/>
      <w:lang w:eastAsia="en-US" w:bidi="ar-SA"/>
    </w:rPr>
  </w:style>
  <w:style w:type="paragraph" w:styleId="Heading1">
    <w:name w:val="heading 1"/>
    <w:basedOn w:val="Normal"/>
    <w:next w:val="Norma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Heading2">
    <w:name w:val="heading 2"/>
    <w:basedOn w:val="Normal"/>
    <w:next w:val="Norma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Heading3">
    <w:name w:val="heading 3"/>
    <w:basedOn w:val="Normal"/>
    <w:next w:val="Normal"/>
    <w:autoRedefine/>
    <w:qFormat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Heading4">
    <w:name w:val="heading 4"/>
    <w:basedOn w:val="Normal"/>
    <w:next w:val="Norma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itle">
    <w:name w:val="Title"/>
    <w:basedOn w:val="Normal"/>
    <w:next w:val="Subtitle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a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Subtitle">
    <w:name w:val="Subtitle"/>
    <w:basedOn w:val="Norma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Footer">
    <w:name w:val="foot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OC2">
    <w:name w:val="toc 2"/>
    <w:basedOn w:val="Normal"/>
    <w:next w:val="Normal"/>
    <w:autoRedefine/>
    <w:uiPriority w:val="39"/>
    <w:rsid w:val="009C1C93"/>
    <w:pPr>
      <w:spacing w:after="0"/>
      <w:ind w:left="238" w:firstLine="0"/>
    </w:pPr>
  </w:style>
  <w:style w:type="paragraph" w:styleId="BodyText">
    <w:name w:val="Body Text"/>
    <w:basedOn w:val="Normal"/>
    <w:link w:val="BodyTextChar"/>
    <w:pPr>
      <w:spacing w:before="360"/>
      <w:ind w:firstLine="0"/>
    </w:pPr>
  </w:style>
  <w:style w:type="paragraph" w:customStyle="1" w:styleId="Nyilatkozatcm">
    <w:name w:val="Nyilatkozat cím"/>
    <w:basedOn w:val="Normal"/>
    <w:next w:val="Norma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OC1">
    <w:name w:val="toc 1"/>
    <w:basedOn w:val="Normal"/>
    <w:next w:val="Norma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OC3">
    <w:name w:val="toc 3"/>
    <w:basedOn w:val="Normal"/>
    <w:next w:val="Normal"/>
    <w:autoRedefine/>
    <w:uiPriority w:val="39"/>
    <w:rsid w:val="009C1C93"/>
    <w:pPr>
      <w:spacing w:after="0"/>
      <w:ind w:left="482" w:firstLine="0"/>
    </w:pPr>
  </w:style>
  <w:style w:type="paragraph" w:styleId="TOC4">
    <w:name w:val="toc 4"/>
    <w:basedOn w:val="Normal"/>
    <w:next w:val="Normal"/>
    <w:autoRedefine/>
    <w:semiHidden/>
    <w:rsid w:val="009C1C93"/>
    <w:pPr>
      <w:spacing w:after="0"/>
      <w:ind w:left="720" w:firstLine="0"/>
    </w:pPr>
  </w:style>
  <w:style w:type="paragraph" w:styleId="TOC5">
    <w:name w:val="toc 5"/>
    <w:basedOn w:val="Normal"/>
    <w:next w:val="Normal"/>
    <w:autoRedefine/>
    <w:semiHidden/>
    <w:rsid w:val="009C1C93"/>
    <w:pPr>
      <w:spacing w:after="0"/>
      <w:ind w:left="958" w:firstLine="0"/>
    </w:pPr>
  </w:style>
  <w:style w:type="paragraph" w:styleId="TOC6">
    <w:name w:val="toc 6"/>
    <w:basedOn w:val="Normal"/>
    <w:next w:val="Normal"/>
    <w:autoRedefine/>
    <w:semiHidden/>
    <w:rsid w:val="009C1C93"/>
    <w:pPr>
      <w:spacing w:after="0"/>
      <w:ind w:left="1202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customStyle="1" w:styleId="Irodalomjegyzksor">
    <w:name w:val="Irodalomjegyzék sor"/>
    <w:basedOn w:val="Norma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FootnoteText">
    <w:name w:val="footnote text"/>
    <w:basedOn w:val="Norma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Heading1"/>
    <w:next w:val="Normal"/>
    <w:rsid w:val="00D1632F"/>
    <w:pPr>
      <w:numPr>
        <w:numId w:val="0"/>
      </w:numPr>
      <w:spacing w:before="240"/>
    </w:pPr>
  </w:style>
  <w:style w:type="paragraph" w:styleId="Caption">
    <w:name w:val="caption"/>
    <w:basedOn w:val="Normal"/>
    <w:next w:val="Normal"/>
    <w:autoRedefine/>
    <w:qFormat/>
    <w:rsid w:val="00E343D5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a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FootnoteReference">
    <w:name w:val="footnote reference"/>
    <w:semiHidden/>
    <w:rsid w:val="00B50CAA"/>
    <w:rPr>
      <w:vertAlign w:val="superscript"/>
    </w:rPr>
  </w:style>
  <w:style w:type="paragraph" w:styleId="BalloonText">
    <w:name w:val="Balloon Text"/>
    <w:basedOn w:val="Normal"/>
    <w:link w:val="BalloonText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oList"/>
    <w:rsid w:val="000062F4"/>
    <w:pPr>
      <w:numPr>
        <w:numId w:val="3"/>
      </w:numPr>
    </w:pPr>
  </w:style>
  <w:style w:type="paragraph" w:customStyle="1" w:styleId="tmutat">
    <w:name w:val="Útmutató"/>
    <w:basedOn w:val="Norma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BodyTextChar">
    <w:name w:val="Body Text Char"/>
    <w:link w:val="BodyText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oList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oList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oList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a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a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a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a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oList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oList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oList"/>
    <w:rsid w:val="00267677"/>
    <w:pPr>
      <w:numPr>
        <w:numId w:val="11"/>
      </w:numPr>
    </w:pPr>
  </w:style>
  <w:style w:type="character" w:styleId="BookTitle">
    <w:name w:val="Book Title"/>
    <w:uiPriority w:val="33"/>
    <w:rsid w:val="003F5425"/>
    <w:rPr>
      <w:b/>
      <w:bCs/>
      <w:smallCaps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IntenseReference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SubtleReference">
    <w:name w:val="Subtle Reference"/>
    <w:uiPriority w:val="31"/>
    <w:rsid w:val="003F5425"/>
    <w:rPr>
      <w:smallCaps/>
      <w:color w:val="C0504D"/>
      <w:u w:val="single"/>
    </w:rPr>
  </w:style>
  <w:style w:type="paragraph" w:styleId="ListParagraph">
    <w:name w:val="List Paragraph"/>
    <w:basedOn w:val="Normal"/>
    <w:uiPriority w:val="34"/>
    <w:rsid w:val="003F5425"/>
    <w:pPr>
      <w:ind w:left="708"/>
    </w:pPr>
  </w:style>
  <w:style w:type="character" w:styleId="Emphasis">
    <w:name w:val="Emphasis"/>
    <w:qFormat/>
    <w:rsid w:val="003F5425"/>
    <w:rPr>
      <w:i/>
      <w:iCs/>
    </w:rPr>
  </w:style>
  <w:style w:type="character" w:styleId="SubtleEmphasis">
    <w:name w:val="Subtle Emphasis"/>
    <w:uiPriority w:val="19"/>
    <w:rsid w:val="003F5425"/>
    <w:rPr>
      <w:i/>
      <w:iCs/>
      <w:color w:val="808080"/>
    </w:rPr>
  </w:style>
  <w:style w:type="character" w:styleId="IntenseEmphasis">
    <w:name w:val="Intense Emphasis"/>
    <w:uiPriority w:val="21"/>
    <w:rsid w:val="003F5425"/>
    <w:rPr>
      <w:b/>
      <w:bCs/>
      <w:i/>
      <w:iCs/>
      <w:color w:val="4F81BD"/>
    </w:rPr>
  </w:style>
  <w:style w:type="paragraph" w:styleId="Quote">
    <w:name w:val="Quote"/>
    <w:basedOn w:val="Normal"/>
    <w:next w:val="Normal"/>
    <w:link w:val="QuoteChar"/>
    <w:uiPriority w:val="29"/>
    <w:rsid w:val="003F5425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oSpacing">
    <w:name w:val="No Spacing"/>
    <w:uiPriority w:val="1"/>
    <w:rsid w:val="003F5425"/>
    <w:pPr>
      <w:ind w:firstLine="720"/>
      <w:jc w:val="both"/>
    </w:pPr>
    <w:rPr>
      <w:sz w:val="24"/>
      <w:szCs w:val="24"/>
      <w:lang w:eastAsia="en-US" w:bidi="ar-SA"/>
    </w:rPr>
  </w:style>
  <w:style w:type="character" w:styleId="Strong">
    <w:name w:val="Strong"/>
    <w:qFormat/>
    <w:rsid w:val="003F5425"/>
    <w:rPr>
      <w:b/>
      <w:bCs/>
    </w:rPr>
  </w:style>
  <w:style w:type="paragraph" w:customStyle="1" w:styleId="Kp">
    <w:name w:val="Kép"/>
    <w:basedOn w:val="Normal"/>
    <w:next w:val="Caption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a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al"/>
    <w:qFormat/>
    <w:rsid w:val="00B96880"/>
    <w:pPr>
      <w:outlineLvl w:val="9"/>
    </w:pPr>
    <w:rPr>
      <w:noProof/>
    </w:rPr>
  </w:style>
  <w:style w:type="character" w:styleId="UnresolvedMention">
    <w:name w:val="Unresolved Mention"/>
    <w:basedOn w:val="DefaultParagraphFont"/>
    <w:uiPriority w:val="99"/>
    <w:semiHidden/>
    <w:unhideWhenUsed/>
    <w:rsid w:val="00230187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537D61"/>
    <w:rPr>
      <w:color w:val="808080"/>
    </w:rPr>
  </w:style>
  <w:style w:type="table" w:styleId="TableGrid">
    <w:name w:val="Table Grid"/>
    <w:basedOn w:val="TableNormal"/>
    <w:rsid w:val="007B61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ntemporary">
    <w:name w:val="Table Contemporary"/>
    <w:basedOn w:val="TableNormal"/>
    <w:rsid w:val="00C40B60"/>
    <w:pPr>
      <w:spacing w:after="120" w:line="360" w:lineRule="auto"/>
      <w:ind w:firstLine="72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GridTable5Dark-Accent3">
    <w:name w:val="Grid Table 5 Dark Accent 3"/>
    <w:basedOn w:val="TableNormal"/>
    <w:uiPriority w:val="50"/>
    <w:rsid w:val="00C40B6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7ColourfulAccent1">
    <w:name w:val="Grid Table 7 Colorful Accent 1"/>
    <w:basedOn w:val="TableNormal"/>
    <w:uiPriority w:val="52"/>
    <w:rsid w:val="00C806D2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character" w:styleId="FollowedHyperlink">
    <w:name w:val="FollowedHyperlink"/>
    <w:basedOn w:val="DefaultParagraphFont"/>
    <w:rsid w:val="00B614D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823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0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5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86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48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encoding w:val="windows-1252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opentoegankelijk.be/exhibitors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aws.amazon.com/transcribe/" TargetMode="External"/><Relationship Id="rId42" Type="http://schemas.openxmlformats.org/officeDocument/2006/relationships/hyperlink" Target="https://medium.com/diving-in-deep/logo-detection-using-pytorch-7897d4898211" TargetMode="External"/><Relationship Id="rId47" Type="http://schemas.openxmlformats.org/officeDocument/2006/relationships/hyperlink" Target="https://medium.com/@nikatsanka/comparing-edge-detection-methods-638a2919476e" TargetMode="External"/><Relationship Id="rId50" Type="http://schemas.openxmlformats.org/officeDocument/2006/relationships/hyperlink" Target="https://pjreddie.com/darknet/yolo/" TargetMode="External"/><Relationship Id="rId55" Type="http://schemas.openxmlformats.org/officeDocument/2006/relationships/hyperlink" Target="https://github.com/akarshzingade/Logo-Detection-YOLOv2/blob/master/obj.name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hyperlink" Target="https://www.washington.edu/doit/what-difference-between-open-and-closed-captioning" TargetMode="External"/><Relationship Id="rId37" Type="http://schemas.openxmlformats.org/officeDocument/2006/relationships/hyperlink" Target="https://www.videolan.org/vlc/index.html" TargetMode="External"/><Relationship Id="rId40" Type="http://schemas.openxmlformats.org/officeDocument/2006/relationships/hyperlink" Target="https://pdfs.semanticscholar.org/2864/cfd949e5b787b1fd22c05b5bb6450197a72e.pdf" TargetMode="External"/><Relationship Id="rId45" Type="http://schemas.openxmlformats.org/officeDocument/2006/relationships/hyperlink" Target="https://towardsdatascience.com/face-detection-for-beginners-e58e8f21aad9" TargetMode="External"/><Relationship Id="rId53" Type="http://schemas.openxmlformats.org/officeDocument/2006/relationships/hyperlink" Target="https://towardsdatascience.com/logo-detection-in-images-using-ssd-bcd3732e1776" TargetMode="External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hyperlink" Target="https://www.researchgate.net/publication/264123179_Speaker-Following_Video_Subtitles" TargetMode="External"/><Relationship Id="rId35" Type="http://schemas.openxmlformats.org/officeDocument/2006/relationships/hyperlink" Target="https://www.ibm.com/cloud/watson-speech-to-text" TargetMode="External"/><Relationship Id="rId43" Type="http://schemas.openxmlformats.org/officeDocument/2006/relationships/hyperlink" Target="https://ai-facets.org/robust-logo-detection-with-opencv/" TargetMode="External"/><Relationship Id="rId48" Type="http://schemas.openxmlformats.org/officeDocument/2006/relationships/hyperlink" Target="https://towardsdatascience.com/canny-edge-detection-step-by-step-in-python-computer-vision-b49c3a2d8123" TargetMode="External"/><Relationship Id="rId56" Type="http://schemas.openxmlformats.org/officeDocument/2006/relationships/image" Target="media/image22.png"/><Relationship Id="rId8" Type="http://schemas.openxmlformats.org/officeDocument/2006/relationships/image" Target="media/image1.emf"/><Relationship Id="rId51" Type="http://schemas.openxmlformats.org/officeDocument/2006/relationships/hyperlink" Target="https://arxiv.org/abs/1704.03155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hyperlink" Target="https://cloud.google.com/speech-to-text" TargetMode="External"/><Relationship Id="rId38" Type="http://schemas.openxmlformats.org/officeDocument/2006/relationships/hyperlink" Target="https://machinelearnings.co/automatic-subtitle-synchronization-e188a9275617" TargetMode="External"/><Relationship Id="rId46" Type="http://schemas.openxmlformats.org/officeDocument/2006/relationships/hyperlink" Target="https://en.wikipedia.org/wiki/Edge_detection" TargetMode="External"/><Relationship Id="rId59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hyperlink" Target="https://en.wikipedia.org/wiki/Comparison_of_optical_character_recognition_software" TargetMode="External"/><Relationship Id="rId54" Type="http://schemas.openxmlformats.org/officeDocument/2006/relationships/hyperlink" Target="https://github.com/akarshzingade/Logo-Detection-YOLOv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fosspost.org/lists/open-source-speech-recognition-speech-to-text" TargetMode="External"/><Relationship Id="rId49" Type="http://schemas.openxmlformats.org/officeDocument/2006/relationships/hyperlink" Target="https://medium.com/zylapp/review-of-deep-learning-algorithms-for-object-detection-c1f3d437b852" TargetMode="External"/><Relationship Id="rId57" Type="http://schemas.openxmlformats.org/officeDocument/2006/relationships/image" Target="media/image23.png"/><Relationship Id="rId10" Type="http://schemas.openxmlformats.org/officeDocument/2006/relationships/footer" Target="footer1.xml"/><Relationship Id="rId31" Type="http://schemas.openxmlformats.org/officeDocument/2006/relationships/hyperlink" Target="https://www.techwalla.com/articles/what-is-open-captioning" TargetMode="External"/><Relationship Id="rId44" Type="http://schemas.openxmlformats.org/officeDocument/2006/relationships/hyperlink" Target="https://www.talkwalker.com/blog/best-image-recognition-tools" TargetMode="External"/><Relationship Id="rId52" Type="http://schemas.openxmlformats.org/officeDocument/2006/relationships/hyperlink" Target="https://www.pyimagesearch.com/2018/08/20/opencv-text-detection-east-text-detector/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D:\BME\Diplomamunka\tervezet\diptervsema2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FD9303-6645-D44D-8CCE-6F6C29B3DA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D:\BME\Diplomamunka\tervezet\diptervsema2.dot</Template>
  <TotalTime>344</TotalTime>
  <Pages>38</Pages>
  <Words>9623</Words>
  <Characters>54852</Characters>
  <Application>Microsoft Office Word</Application>
  <DocSecurity>0</DocSecurity>
  <Lines>457</Lines>
  <Paragraphs>128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Feliratok illesztése képekre és videókra mesterséges intelligencia használatával</vt:lpstr>
    </vt:vector>
  </TitlesOfParts>
  <Manager>Dr. Szűcs Gábor</Manager>
  <Company>Távközlési és médiaiformatikai tanszék</Company>
  <LinksUpToDate>false</LinksUpToDate>
  <CharactersWithSpaces>64347</CharactersWithSpaces>
  <SharedDoc>false</SharedDoc>
  <HyperlinkBase/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Feliratok illesztése képekre és videókra mesterséges intelligencia használatával</dc:title>
  <dc:subject/>
  <dc:creator>Benda Krisztián</dc:creator>
  <cp:keywords/>
  <dc:description>Az adatok átírása után a dokumentum egészére adjanak ki frissítést.</dc:description>
  <cp:lastModifiedBy>Krisztian.Benda</cp:lastModifiedBy>
  <cp:revision>9</cp:revision>
  <cp:lastPrinted>2019-12-11T13:15:00Z</cp:lastPrinted>
  <dcterms:created xsi:type="dcterms:W3CDTF">2019-12-11T13:16:00Z</dcterms:created>
  <dcterms:modified xsi:type="dcterms:W3CDTF">2020-04-02T20:36:00Z</dcterms:modified>
  <cp:category/>
</cp:coreProperties>
</file>