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A2052B" w:rsidRDefault="00A2052B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A2052B" w:rsidRDefault="00A2052B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02351ECE" w:rsidR="00A2052B" w:rsidRDefault="00A2052B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A2052B" w:rsidRDefault="00A2052B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A2052B" w:rsidRDefault="00A2052B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02351ECE" w:rsidR="00A2052B" w:rsidRDefault="00A2052B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6A846916" w14:textId="04E51508" w:rsidR="00A2052B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478019" w:history="1">
        <w:r w:rsidR="00A2052B" w:rsidRPr="0042412A">
          <w:rPr>
            <w:rStyle w:val="Hyperlink"/>
            <w:noProof/>
          </w:rPr>
          <w:t>Összefoglaló</w:t>
        </w:r>
        <w:r w:rsidR="00A2052B">
          <w:rPr>
            <w:noProof/>
            <w:webHidden/>
          </w:rPr>
          <w:tab/>
        </w:r>
        <w:r w:rsidR="00A2052B">
          <w:rPr>
            <w:noProof/>
            <w:webHidden/>
          </w:rPr>
          <w:fldChar w:fldCharType="begin"/>
        </w:r>
        <w:r w:rsidR="00A2052B">
          <w:rPr>
            <w:noProof/>
            <w:webHidden/>
          </w:rPr>
          <w:instrText xml:space="preserve"> PAGEREF _Toc38478019 \h </w:instrText>
        </w:r>
        <w:r w:rsidR="00A2052B">
          <w:rPr>
            <w:noProof/>
            <w:webHidden/>
          </w:rPr>
        </w:r>
        <w:r w:rsidR="00A2052B">
          <w:rPr>
            <w:noProof/>
            <w:webHidden/>
          </w:rPr>
          <w:fldChar w:fldCharType="separate"/>
        </w:r>
        <w:r w:rsidR="00A2052B">
          <w:rPr>
            <w:noProof/>
            <w:webHidden/>
          </w:rPr>
          <w:t>6</w:t>
        </w:r>
        <w:r w:rsidR="00A2052B">
          <w:rPr>
            <w:noProof/>
            <w:webHidden/>
          </w:rPr>
          <w:fldChar w:fldCharType="end"/>
        </w:r>
      </w:hyperlink>
    </w:p>
    <w:p w14:paraId="74C06D85" w14:textId="1AA10267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0" w:history="1">
        <w:r w:rsidRPr="0042412A">
          <w:rPr>
            <w:rStyle w:val="Hyperlink"/>
            <w:noProof/>
            <w:lang w:val="en-GB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36832D" w14:textId="35C38459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1" w:history="1">
        <w:r w:rsidRPr="0042412A">
          <w:rPr>
            <w:rStyle w:val="Hyperlink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531290" w14:textId="513E8226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2" w:history="1">
        <w:r w:rsidRPr="0042412A">
          <w:rPr>
            <w:rStyle w:val="Hyperlink"/>
            <w:noProof/>
          </w:rPr>
          <w:t>1.1 A témakör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FC0782" w14:textId="2554D453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3" w:history="1">
        <w:r w:rsidRPr="0042412A">
          <w:rPr>
            <w:rStyle w:val="Hyperlink"/>
            <w:noProof/>
          </w:rPr>
          <w:t>1.1.1 Felirattípusok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B90753" w14:textId="5CE4AAF2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4" w:history="1">
        <w:r w:rsidRPr="0042412A">
          <w:rPr>
            <w:rStyle w:val="Hyperlink"/>
            <w:noProof/>
          </w:rPr>
          <w:t>1.1.2 Feliratozás folyamata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05AFA29" w14:textId="47F3A73D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5" w:history="1">
        <w:r w:rsidRPr="0042412A">
          <w:rPr>
            <w:rStyle w:val="Hyperlink"/>
            <w:noProof/>
            <w:highlight w:val="yellow"/>
          </w:rPr>
          <w:t>1.2 A feladat részletes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3BA5E1" w14:textId="6A0448AF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6" w:history="1">
        <w:r w:rsidRPr="0042412A">
          <w:rPr>
            <w:rStyle w:val="Hyperlink"/>
            <w:noProof/>
          </w:rPr>
          <w:t>2 Irodalomkutatás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45757F1" w14:textId="1F7D217B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7" w:history="1">
        <w:r w:rsidRPr="0042412A">
          <w:rPr>
            <w:rStyle w:val="Hyperlink"/>
            <w:noProof/>
          </w:rPr>
          <w:t>2.1 Párbeszéd alapú feliratelhelyezés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D5A306" w14:textId="0617B153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28" w:history="1">
        <w:r w:rsidRPr="0042412A">
          <w:rPr>
            <w:rStyle w:val="Hyperlink"/>
            <w:noProof/>
          </w:rPr>
          <w:t>3 Tervezés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DBFB4A" w14:textId="75E56075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29" w:history="1">
        <w:r w:rsidRPr="0042412A">
          <w:rPr>
            <w:rStyle w:val="Hyperlink"/>
            <w:noProof/>
          </w:rPr>
          <w:t>3.1 Képfeliratpozícionáló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44251E" w14:textId="5A52B509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0" w:history="1">
        <w:r w:rsidRPr="0042412A">
          <w:rPr>
            <w:rStyle w:val="Hyperlink"/>
            <w:noProof/>
          </w:rPr>
          <w:t>3.1.1 Képtulajdonságok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50C491" w14:textId="49C9B1AD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1" w:history="1">
        <w:r w:rsidRPr="0042412A">
          <w:rPr>
            <w:rStyle w:val="Hyperlink"/>
            <w:noProof/>
          </w:rPr>
          <w:t>3.1.2 Éldetekciós módszerek vizsgálata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F91D241" w14:textId="61C715B5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2" w:history="1">
        <w:r w:rsidRPr="0042412A">
          <w:rPr>
            <w:rStyle w:val="Hyperlink"/>
            <w:noProof/>
          </w:rPr>
          <w:t>3.1.3 Rendszerarchitektúra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3BF0D0" w14:textId="769AFECA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3" w:history="1">
        <w:r w:rsidRPr="0042412A">
          <w:rPr>
            <w:rStyle w:val="Hyperlink"/>
            <w:noProof/>
          </w:rPr>
          <w:t>3.2 Videó feliratpozícionáló rendszer tervezése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92364E" w14:textId="30CEBE00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4" w:history="1">
        <w:r w:rsidRPr="0042412A">
          <w:rPr>
            <w:rStyle w:val="Hyperlink"/>
            <w:noProof/>
          </w:rPr>
          <w:t>3.2.1 Inputok előállítása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A3A0089" w14:textId="2E1EEB36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5" w:history="1">
        <w:r w:rsidRPr="0042412A">
          <w:rPr>
            <w:rStyle w:val="Hyperlink"/>
            <w:noProof/>
          </w:rPr>
          <w:t>3.2.2 Output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337C6F" w14:textId="0BE6408D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6" w:history="1">
        <w:r w:rsidRPr="0042412A">
          <w:rPr>
            <w:rStyle w:val="Hyperlink"/>
            <w:noProof/>
          </w:rPr>
          <w:t>3.2.3 Videó feliratpozícionáló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39810C" w14:textId="22ADB3BB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37" w:history="1">
        <w:r w:rsidRPr="0042412A">
          <w:rPr>
            <w:rStyle w:val="Hyperlink"/>
            <w:noProof/>
          </w:rPr>
          <w:t>4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187137" w14:textId="6A08266E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8" w:history="1">
        <w:r w:rsidRPr="0042412A">
          <w:rPr>
            <w:rStyle w:val="Hyperlink"/>
            <w:noProof/>
          </w:rPr>
          <w:t>4.1 Képfeliratpozícionáló rendszer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BC2C3C" w14:textId="6C8CF662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39" w:history="1">
        <w:r w:rsidRPr="0042412A">
          <w:rPr>
            <w:rStyle w:val="Hyperlink"/>
            <w:noProof/>
          </w:rPr>
          <w:t>4.1.1 Éldetekció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AF9F129" w14:textId="58562B3E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0" w:history="1">
        <w:r w:rsidRPr="0042412A">
          <w:rPr>
            <w:rStyle w:val="Hyperlink"/>
            <w:noProof/>
          </w:rPr>
          <w:t>4.1.2 Objektumdetektálás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1A572EF" w14:textId="066F960F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1" w:history="1">
        <w:r w:rsidRPr="0042412A">
          <w:rPr>
            <w:rStyle w:val="Hyperlink"/>
            <w:noProof/>
          </w:rPr>
          <w:t>4.1.3 Karakterlokalizáció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33707C7" w14:textId="4AB3D960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2" w:history="1">
        <w:r w:rsidRPr="0042412A">
          <w:rPr>
            <w:rStyle w:val="Hyperlink"/>
            <w:noProof/>
          </w:rPr>
          <w:t>4.1.4 Logó és márkajelzés 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13225AC" w14:textId="00C65D24" w:rsidR="00A2052B" w:rsidRDefault="00A2052B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3" w:history="1">
        <w:r w:rsidRPr="0042412A">
          <w:rPr>
            <w:rStyle w:val="Hyperlink"/>
            <w:noProof/>
          </w:rPr>
          <w:t>4.1.5 Prioritizáló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BDC2328" w14:textId="224CD603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4" w:history="1">
        <w:r w:rsidRPr="0042412A">
          <w:rPr>
            <w:rStyle w:val="Hyperlink"/>
            <w:noProof/>
          </w:rPr>
          <w:t>4.2 Videófeliratpozícionáló rendszer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73D900C" w14:textId="2813DF4F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45" w:history="1">
        <w:r w:rsidRPr="0042412A">
          <w:rPr>
            <w:rStyle w:val="Hyperlink"/>
            <w:noProof/>
          </w:rPr>
          <w:t>5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FCBE004" w14:textId="459A56AE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6" w:history="1">
        <w:r w:rsidRPr="0042412A">
          <w:rPr>
            <w:rStyle w:val="Hyperlink"/>
            <w:noProof/>
          </w:rPr>
          <w:t>5.1 Képfeliratpozícionáló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B5DFA7B" w14:textId="5DE04567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7" w:history="1">
        <w:r w:rsidRPr="0042412A">
          <w:rPr>
            <w:rStyle w:val="Hyperlink"/>
            <w:noProof/>
          </w:rPr>
          <w:t>5.2 Videófeliratpozícionáló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F5F126E" w14:textId="511E4D08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48" w:history="1">
        <w:r w:rsidRPr="0042412A">
          <w:rPr>
            <w:rStyle w:val="Hyperlink"/>
            <w:noProof/>
          </w:rPr>
          <w:t>6 Lezárás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D52E652" w14:textId="46036339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49" w:history="1">
        <w:r w:rsidRPr="0042412A">
          <w:rPr>
            <w:rStyle w:val="Hyperlink"/>
            <w:noProof/>
          </w:rPr>
          <w:t>6.1 Továbbfejlesztési javaslatok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05AA20B" w14:textId="06FD270E" w:rsidR="00A2052B" w:rsidRDefault="00A2052B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HU" w:eastAsia="en-GB"/>
        </w:rPr>
      </w:pPr>
      <w:hyperlink w:anchor="_Toc38478050" w:history="1">
        <w:r w:rsidRPr="0042412A">
          <w:rPr>
            <w:rStyle w:val="Hyperlink"/>
            <w:noProof/>
          </w:rPr>
          <w:t>6.2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0075A10" w14:textId="31EE72B4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51" w:history="1">
        <w:r w:rsidRPr="0042412A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516D808" w14:textId="27C803E4" w:rsidR="00A2052B" w:rsidRDefault="00A2052B">
      <w:pPr>
        <w:pStyle w:val="TOC1"/>
        <w:rPr>
          <w:rFonts w:asciiTheme="minorHAnsi" w:eastAsiaTheme="minorEastAsia" w:hAnsiTheme="minorHAnsi" w:cstheme="minorBidi"/>
          <w:b w:val="0"/>
          <w:noProof/>
          <w:lang w:val="en-HU" w:eastAsia="en-GB"/>
        </w:rPr>
      </w:pPr>
      <w:hyperlink w:anchor="_Toc38478052" w:history="1">
        <w:r w:rsidRPr="0042412A">
          <w:rPr>
            <w:rStyle w:val="Hyperlink"/>
            <w:noProof/>
          </w:rPr>
          <w:t>7 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_Toc38478052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822A3B" w14:textId="586A5191" w:rsidR="0063585C" w:rsidRPr="00B50CAA" w:rsidRDefault="00730B3C" w:rsidP="00A56766">
      <w:pPr>
        <w:ind w:firstLine="0"/>
      </w:pPr>
      <w:r>
        <w:rPr>
          <w:b/>
          <w:bCs/>
        </w:rPr>
        <w:fldChar w:fldCharType="end"/>
      </w: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proofErr w:type="spellStart"/>
      <w:r w:rsidR="008A35D1">
        <w:rPr>
          <w:b/>
          <w:bCs/>
        </w:rPr>
        <w:t>Benda</w:t>
      </w:r>
      <w:proofErr w:type="spellEnd"/>
      <w:r w:rsidR="008A35D1">
        <w:rPr>
          <w:b/>
          <w:bCs/>
        </w:rPr>
        <w:t xml:space="preserve">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7E92669A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A2052B">
        <w:rPr>
          <w:noProof/>
        </w:rPr>
        <w:t>2020. 04. 22.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38478019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38478020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38478021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</w:t>
      </w:r>
      <w:proofErr w:type="spellStart"/>
      <w:r w:rsidR="006545FE">
        <w:t>tömegközlekedve</w:t>
      </w:r>
      <w:proofErr w:type="spellEnd"/>
      <w:r w:rsidR="006545FE">
        <w:t xml:space="preserve"> kisebb-nagyobb képernyőkön is </w:t>
      </w:r>
      <w:r w:rsidR="00E76B3A">
        <w:t xml:space="preserve">fogyasztják a vizuális </w:t>
      </w:r>
      <w:r w:rsidR="006545FE">
        <w:t xml:space="preserve">tartalmat. Ahogy nő az igény a videók iránt, úgy kap egyre nagyobb szerepet a videókhoz tartozó felirat is. Feliratok videóra helyezése különböző célokat szolgálhat. Idegen nyelvű videóknál, hallássérülteknél, </w:t>
      </w:r>
      <w:proofErr w:type="spellStart"/>
      <w:r w:rsidR="006545FE">
        <w:t>audió</w:t>
      </w:r>
      <w:proofErr w:type="spellEnd"/>
      <w:r w:rsidR="006545FE">
        <w:t xml:space="preserve">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4B2F5CE2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 xml:space="preserve">ez természetesen emberenként </w:t>
      </w:r>
      <w:r w:rsidR="00AD2FED">
        <w:t>eltérő lehet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>a néző mozgalmas, sok párbeszédet tartalmazó részeknél gyakorlatilag nem</w:t>
      </w:r>
      <w:r w:rsidR="00AD2FED">
        <w:t xml:space="preserve"> </w:t>
      </w:r>
      <w:r w:rsidR="002D02B7">
        <w:t xml:space="preserve">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>, ami rontja a tartalom élvezhetőségét és érthetőségét</w:t>
      </w:r>
      <w:r w:rsidR="00AD2FED">
        <w:t xml:space="preserve"> is</w:t>
      </w:r>
      <w:r w:rsidR="002D02B7">
        <w:t xml:space="preserve">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0FDB8A4B" w:rsidR="00BC444B" w:rsidRDefault="00CA1093" w:rsidP="00BC444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1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1</w:t>
        </w:r>
      </w:fldSimple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A2052B">
        <w:t>[1]</w:t>
      </w:r>
      <w:r w:rsidR="003E5D6A">
        <w:fldChar w:fldCharType="end"/>
      </w:r>
    </w:p>
    <w:p w14:paraId="07A7B891" w14:textId="39C1660A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36381255"/>
    <w:bookmarkStart w:id="6" w:name="_Ref23865059"/>
    <w:bookmarkStart w:id="7" w:name="_Ref25511536"/>
    <w:p w14:paraId="2F7BC2D5" w14:textId="2656F6AD" w:rsidR="002D02B7" w:rsidRDefault="00CA1093" w:rsidP="00E343D5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1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2</w:t>
        </w:r>
      </w:fldSimple>
      <w:bookmarkEnd w:id="5"/>
      <w:r w:rsidR="00E343D5">
        <w:t>. ábra</w:t>
      </w:r>
      <w:bookmarkEnd w:id="6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7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8" w:name="_Ref24968442"/>
      <w:bookmarkStart w:id="9" w:name="_Ref24982796"/>
      <w:bookmarkStart w:id="10" w:name="_Toc38478022"/>
      <w:r>
        <w:t xml:space="preserve">A </w:t>
      </w:r>
      <w:r w:rsidR="00F17390">
        <w:t xml:space="preserve">témakör </w:t>
      </w:r>
      <w:r w:rsidR="007B61FD">
        <w:t>ismertetése</w:t>
      </w:r>
      <w:bookmarkEnd w:id="8"/>
      <w:bookmarkEnd w:id="9"/>
      <w:bookmarkEnd w:id="10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1" w:name="_Toc38478023"/>
      <w:r>
        <w:t>Felirattípusok</w:t>
      </w:r>
      <w:bookmarkEnd w:id="11"/>
    </w:p>
    <w:p w14:paraId="1E98C4ED" w14:textId="4A568E47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A2052B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>-</w:t>
      </w:r>
      <w:proofErr w:type="spellStart"/>
      <w:r w:rsidR="00BF1859">
        <w:t>nel</w:t>
      </w:r>
      <w:proofErr w:type="spellEnd"/>
      <w:r w:rsidR="00BF1859">
        <w:t xml:space="preserve">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3752036C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A2052B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A2052B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A2052B">
        <w:rPr>
          <w:noProof/>
        </w:rPr>
        <w:t>1</w:t>
      </w:r>
      <w:r w:rsidR="00A2052B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Készítésnél a videón belül bárhova mozgatható, ezért 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38D0D409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  <w:r w:rsidR="00AD2FED">
              <w:rPr>
                <w:color w:val="000000" w:themeColor="text1"/>
              </w:rPr>
              <w:t>.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srt</w:t>
            </w:r>
            <w:proofErr w:type="spellEnd"/>
            <w:proofErr w:type="gramStart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scc</w:t>
            </w:r>
            <w:proofErr w:type="spellEnd"/>
            <w:proofErr w:type="gram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ttml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dxfp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vtt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cap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ass</w:t>
            </w:r>
            <w:proofErr w:type="spellEnd"/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2" w:name="_Ref24208017"/>
    <w:p w14:paraId="1F2B26F1" w14:textId="7D72F08B" w:rsidR="007B61FD" w:rsidRPr="007B61FD" w:rsidRDefault="00471032" w:rsidP="00C806D2">
      <w:pPr>
        <w:pStyle w:val="Caption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A2052B">
        <w:rPr>
          <w:noProof/>
        </w:rPr>
        <w:t>1</w:t>
      </w:r>
      <w:r>
        <w:fldChar w:fldCharType="end"/>
      </w:r>
      <w:r w:rsidR="00C806D2">
        <w:t>. táblázat</w:t>
      </w:r>
      <w:bookmarkEnd w:id="12"/>
      <w:r w:rsidR="00C806D2">
        <w:t xml:space="preserve">: Open és </w:t>
      </w:r>
      <w:r w:rsidR="00C806D2" w:rsidRPr="00C806D2">
        <w:rPr>
          <w:lang w:val="en-US"/>
        </w:rPr>
        <w:t>Closed</w:t>
      </w:r>
      <w:r w:rsidR="00C806D2">
        <w:t xml:space="preserve"> </w:t>
      </w:r>
      <w:r w:rsidR="00C806D2" w:rsidRPr="00C806D2">
        <w:rPr>
          <w:lang w:val="en-US"/>
        </w:rPr>
        <w:t>Captioning</w:t>
      </w:r>
      <w:r w:rsidR="00C806D2"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579A5280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</w:t>
      </w:r>
      <w:proofErr w:type="spellStart"/>
      <w:r w:rsidR="002933AB">
        <w:rPr>
          <w:i/>
          <w:iCs/>
        </w:rPr>
        <w:t>ass</w:t>
      </w:r>
      <w:proofErr w:type="spellEnd"/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</w:t>
      </w:r>
      <w:proofErr w:type="gramStart"/>
      <w:r w:rsidR="00834B9E">
        <w:t>A</w:t>
      </w:r>
      <w:r w:rsidR="00454C44">
        <w:t>z</w:t>
      </w:r>
      <w:r w:rsidR="00834B9E">
        <w:t xml:space="preserve"> </w:t>
      </w:r>
      <w:r w:rsidR="00834B9E" w:rsidRPr="00834B9E">
        <w:rPr>
          <w:i/>
          <w:iCs/>
        </w:rPr>
        <w:t>.</w:t>
      </w:r>
      <w:proofErr w:type="spellStart"/>
      <w:r w:rsidR="00454C44" w:rsidRPr="00834B9E">
        <w:rPr>
          <w:i/>
          <w:iCs/>
        </w:rPr>
        <w:t>ass</w:t>
      </w:r>
      <w:proofErr w:type="spellEnd"/>
      <w:proofErr w:type="gram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</w:t>
      </w:r>
      <w:r w:rsidR="00834B9E">
        <w:t xml:space="preserve">szerettem volna </w:t>
      </w:r>
      <w:r w:rsidR="0029266B">
        <w:t xml:space="preserve">az </w:t>
      </w:r>
      <w:r w:rsidR="0029266B">
        <w:rPr>
          <w:i/>
          <w:iCs/>
        </w:rPr>
        <w:t>Open Captioning</w:t>
      </w:r>
      <w:r w:rsidR="0029266B">
        <w:t xml:space="preserve"> megoldást előnyben</w:t>
      </w:r>
      <w:r w:rsidR="00834B9E">
        <w:t xml:space="preserve"> részesíteni</w:t>
      </w:r>
      <w:r w:rsidR="0029266B">
        <w:t>.</w:t>
      </w:r>
    </w:p>
    <w:p w14:paraId="34B291FA" w14:textId="77777777" w:rsidR="00FD3FFD" w:rsidRDefault="00FD3FFD" w:rsidP="00FD3FFD">
      <w:pPr>
        <w:pStyle w:val="Heading3"/>
      </w:pPr>
      <w:bookmarkStart w:id="13" w:name="_Ref26105947"/>
      <w:bookmarkStart w:id="14" w:name="_Toc38478024"/>
      <w:r>
        <w:t>Feliratozás folyamata</w:t>
      </w:r>
      <w:bookmarkEnd w:id="13"/>
      <w:bookmarkEnd w:id="14"/>
    </w:p>
    <w:p w14:paraId="4196E72E" w14:textId="237E5A0F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fordít </w:t>
      </w:r>
      <w:r w:rsidR="00AD2FED">
        <w:t xml:space="preserve">le </w:t>
      </w:r>
      <w:r>
        <w:t xml:space="preserve">filmeket feliratozott formában. Szerencsére már léteznek hatékony megoldások az automatikus generálására is. Ilyenkor gyakorlatilag egy </w:t>
      </w:r>
      <w:proofErr w:type="spellStart"/>
      <w:r w:rsidRPr="00BD6B5D">
        <w:rPr>
          <w:i/>
          <w:iCs/>
        </w:rPr>
        <w:t>speech</w:t>
      </w:r>
      <w:proofErr w:type="spellEnd"/>
      <w:r w:rsidRPr="00BD6B5D">
        <w:rPr>
          <w:i/>
          <w:iCs/>
        </w:rPr>
        <w:t>-</w:t>
      </w:r>
      <w:proofErr w:type="spellStart"/>
      <w:r w:rsidRPr="00BD6B5D">
        <w:rPr>
          <w:i/>
          <w:iCs/>
        </w:rPr>
        <w:t>to</w:t>
      </w:r>
      <w:proofErr w:type="spellEnd"/>
      <w:r w:rsidRPr="00BD6B5D">
        <w:rPr>
          <w:i/>
          <w:iCs/>
        </w:rPr>
        <w:t>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A2052B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A2052B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A2052B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A2052B">
        <w:t>[7]</w:t>
      </w:r>
      <w:r>
        <w:fldChar w:fldCharType="end"/>
      </w:r>
      <w:r>
        <w:t>.</w:t>
      </w:r>
    </w:p>
    <w:p w14:paraId="552FB4DD" w14:textId="559C7185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A2052B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A2052B">
        <w:t>[9]</w:t>
      </w:r>
      <w:r w:rsidR="00EA1D45">
        <w:fldChar w:fldCharType="end"/>
      </w:r>
      <w:r w:rsidR="00EA1D45">
        <w:t>.</w:t>
      </w:r>
    </w:p>
    <w:p w14:paraId="223A645E" w14:textId="3FB90020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Pr="00EC79DD" w:rsidRDefault="00A15BF8" w:rsidP="00A15BF8">
      <w:pPr>
        <w:pStyle w:val="Heading2"/>
        <w:rPr>
          <w:highlight w:val="yellow"/>
        </w:rPr>
      </w:pPr>
      <w:bookmarkStart w:id="15" w:name="_Toc38478025"/>
      <w:r w:rsidRPr="00EC79DD">
        <w:rPr>
          <w:highlight w:val="yellow"/>
        </w:rPr>
        <w:t xml:space="preserve">A </w:t>
      </w:r>
      <w:r w:rsidR="00876436" w:rsidRPr="00EC79DD">
        <w:rPr>
          <w:highlight w:val="yellow"/>
        </w:rPr>
        <w:t>feladat</w:t>
      </w:r>
      <w:r w:rsidRPr="00EC79DD">
        <w:rPr>
          <w:highlight w:val="yellow"/>
        </w:rPr>
        <w:t xml:space="preserve"> </w:t>
      </w:r>
      <w:r w:rsidR="00876436" w:rsidRPr="00EC79DD">
        <w:rPr>
          <w:highlight w:val="yellow"/>
        </w:rPr>
        <w:t>részletes bemutatása</w:t>
      </w:r>
      <w:bookmarkEnd w:id="15"/>
    </w:p>
    <w:p w14:paraId="09CC01FA" w14:textId="77777777" w:rsidR="001A4225" w:rsidRPr="00EC79DD" w:rsidRDefault="00876436" w:rsidP="00876436">
      <w:pPr>
        <w:rPr>
          <w:highlight w:val="yellow"/>
        </w:rPr>
      </w:pPr>
      <w:r w:rsidRPr="00EC79DD">
        <w:rPr>
          <w:highlight w:val="yellow"/>
        </w:rP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 w:rsidRPr="00EC79DD">
        <w:rPr>
          <w:highlight w:val="yellow"/>
        </w:rPr>
        <w:t xml:space="preserve"> megvizsgálva pozícionálja a szöveget. </w:t>
      </w:r>
      <w:r w:rsidR="007C688B" w:rsidRPr="00EC79DD">
        <w:rPr>
          <w:highlight w:val="yellow"/>
        </w:rPr>
        <w:t xml:space="preserve">Jelen fejezetben a </w:t>
      </w:r>
      <w:r w:rsidR="00FA29C7" w:rsidRPr="00EC79DD">
        <w:rPr>
          <w:highlight w:val="yellow"/>
        </w:rPr>
        <w:t>diplomatervezési feladatomat taglalom részletesebben és ismertetem végrehajtásának lépéseit.</w:t>
      </w:r>
    </w:p>
    <w:p w14:paraId="72747E87" w14:textId="2BE4DC4D" w:rsidR="00876436" w:rsidRPr="00EC79DD" w:rsidRDefault="00A24421" w:rsidP="001322AC">
      <w:pPr>
        <w:rPr>
          <w:highlight w:val="yellow"/>
        </w:rPr>
      </w:pPr>
      <w:r w:rsidRPr="00EC79DD">
        <w:rPr>
          <w:highlight w:val="yellow"/>
        </w:rPr>
        <w:t xml:space="preserve">A témakör ismertetésénél </w:t>
      </w:r>
      <w:r w:rsidR="001322AC" w:rsidRPr="00EC79DD">
        <w:rPr>
          <w:highlight w:val="yellow"/>
        </w:rPr>
        <w:t>(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_Ref24968442 \n \h </w:instrText>
      </w:r>
      <w:r w:rsidR="001322AC" w:rsidRP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A2052B">
        <w:rPr>
          <w:highlight w:val="yellow"/>
        </w:rPr>
        <w:t>1.1</w:t>
      </w:r>
      <w:r w:rsidRPr="00EC79DD">
        <w:rPr>
          <w:highlight w:val="yellow"/>
        </w:rPr>
        <w:fldChar w:fldCharType="end"/>
      </w:r>
      <w:r w:rsidR="001322AC" w:rsidRPr="00EC79DD">
        <w:rPr>
          <w:highlight w:val="yellow"/>
        </w:rPr>
        <w:t xml:space="preserve"> fejezet)</w:t>
      </w:r>
      <w:r w:rsidRPr="00EC79DD">
        <w:rPr>
          <w:highlight w:val="yellow"/>
        </w:rPr>
        <w:t xml:space="preserve"> </w:t>
      </w:r>
      <w:r w:rsidR="00FA29C7" w:rsidRPr="00EC79DD">
        <w:rPr>
          <w:highlight w:val="yellow"/>
        </w:rPr>
        <w:t xml:space="preserve">már </w:t>
      </w:r>
      <w:r w:rsidRPr="00EC79DD">
        <w:rPr>
          <w:highlight w:val="yellow"/>
        </w:rPr>
        <w:t xml:space="preserve">bemutattam a feliratozás fontosságát, körülményeit és </w:t>
      </w:r>
      <w:r w:rsidR="00FA29C7" w:rsidRPr="00EC79DD">
        <w:rPr>
          <w:highlight w:val="yellow"/>
        </w:rPr>
        <w:t xml:space="preserve">a </w:t>
      </w:r>
      <w:r w:rsidRPr="00EC79DD">
        <w:rPr>
          <w:highlight w:val="yellow"/>
        </w:rPr>
        <w:t>különböző</w:t>
      </w:r>
      <w:r w:rsidR="00FA29C7" w:rsidRPr="00EC79DD">
        <w:rPr>
          <w:highlight w:val="yellow"/>
        </w:rPr>
        <w:t xml:space="preserve"> lehetőségeket</w:t>
      </w:r>
      <w:r w:rsidRPr="00EC79DD">
        <w:rPr>
          <w:highlight w:val="yellow"/>
        </w:rPr>
        <w:t xml:space="preserve">. </w:t>
      </w:r>
      <w:r w:rsidR="001322AC" w:rsidRPr="00EC79DD">
        <w:rPr>
          <w:highlight w:val="yellow"/>
        </w:rPr>
        <w:t>A továbbiakban először az irodalomkutatási rész olvasható, melyet a feliratpozícionálás témakörében végeztem</w:t>
      </w:r>
      <w:r w:rsidR="002E0ED8" w:rsidRPr="00EC79DD">
        <w:rPr>
          <w:highlight w:val="yellow"/>
        </w:rPr>
        <w:t>.</w:t>
      </w:r>
      <w:r w:rsidR="001A4225" w:rsidRPr="00EC79DD">
        <w:rPr>
          <w:highlight w:val="yellow"/>
        </w:rPr>
        <w:t xml:space="preserve"> </w:t>
      </w:r>
      <w:r w:rsidR="002E0ED8" w:rsidRPr="00EC79DD">
        <w:rPr>
          <w:highlight w:val="yellow"/>
        </w:rPr>
        <w:t>M</w:t>
      </w:r>
      <w:r w:rsidR="001A4225" w:rsidRPr="00EC79DD">
        <w:rPr>
          <w:highlight w:val="yellow"/>
        </w:rPr>
        <w:t>eg</w:t>
      </w:r>
      <w:r w:rsidR="00ED10CF" w:rsidRPr="00EC79DD">
        <w:rPr>
          <w:highlight w:val="yellow"/>
        </w:rPr>
        <w:t>keres</w:t>
      </w:r>
      <w:r w:rsidR="002E0ED8" w:rsidRPr="00EC79DD">
        <w:rPr>
          <w:highlight w:val="yellow"/>
        </w:rPr>
        <w:t>t</w:t>
      </w:r>
      <w:r w:rsidR="00ED10CF" w:rsidRPr="00EC79DD">
        <w:rPr>
          <w:highlight w:val="yellow"/>
        </w:rPr>
        <w:t>em a releváns cikkeket</w:t>
      </w:r>
      <w:r w:rsidRPr="00EC79DD">
        <w:rPr>
          <w:highlight w:val="yellow"/>
        </w:rPr>
        <w:t>,</w:t>
      </w:r>
      <w:r w:rsidR="00ED10CF" w:rsidRPr="00EC79DD">
        <w:rPr>
          <w:highlight w:val="yellow"/>
        </w:rPr>
        <w:t xml:space="preserve"> kutatásokat</w:t>
      </w:r>
      <w:r w:rsidRPr="00EC79DD">
        <w:rPr>
          <w:highlight w:val="yellow"/>
        </w:rPr>
        <w:t xml:space="preserve"> és elemzem őket a </w:t>
      </w:r>
      <w:r w:rsidR="002E0ED8" w:rsidRPr="00EC79DD">
        <w:rPr>
          <w:highlight w:val="yellow"/>
        </w:rPr>
        <w:t>diplomamun</w:t>
      </w:r>
      <w:r w:rsidR="000E6458" w:rsidRPr="00EC79DD">
        <w:rPr>
          <w:highlight w:val="yellow"/>
        </w:rPr>
        <w:t>k</w:t>
      </w:r>
      <w:r w:rsidR="002E0ED8" w:rsidRPr="00EC79DD">
        <w:rPr>
          <w:highlight w:val="yellow"/>
        </w:rPr>
        <w:t>ámra</w:t>
      </w:r>
      <w:r w:rsidR="000923F9" w:rsidRPr="00EC79DD">
        <w:rPr>
          <w:highlight w:val="yellow"/>
        </w:rPr>
        <w:t xml:space="preserve"> vonatkozóan</w:t>
      </w:r>
      <w:r w:rsidRPr="00EC79DD">
        <w:rPr>
          <w:highlight w:val="yellow"/>
        </w:rPr>
        <w:t xml:space="preserve">. Itt </w:t>
      </w:r>
      <w:r w:rsidRPr="00EC79DD">
        <w:rPr>
          <w:highlight w:val="yellow"/>
        </w:rPr>
        <w:lastRenderedPageBreak/>
        <w:t xml:space="preserve">kitérek a </w:t>
      </w:r>
      <w:r w:rsidR="00F91349" w:rsidRPr="00EC79DD">
        <w:rPr>
          <w:highlight w:val="yellow"/>
        </w:rPr>
        <w:t>létező</w:t>
      </w:r>
      <w:r w:rsidRPr="00EC79DD">
        <w:rPr>
          <w:highlight w:val="yellow"/>
        </w:rPr>
        <w:t xml:space="preserve"> automatizálás</w:t>
      </w:r>
      <w:r w:rsidR="00F91349" w:rsidRPr="00EC79DD">
        <w:rPr>
          <w:highlight w:val="yellow"/>
        </w:rPr>
        <w:t>i módszerekre</w:t>
      </w:r>
      <w:r w:rsidRPr="00EC79DD">
        <w:rPr>
          <w:highlight w:val="yellow"/>
        </w:rPr>
        <w:t xml:space="preserve"> és optimalizálásra </w:t>
      </w:r>
      <w:r w:rsidR="00F91349" w:rsidRPr="00EC79DD">
        <w:rPr>
          <w:highlight w:val="yellow"/>
        </w:rPr>
        <w:t xml:space="preserve">szoruló </w:t>
      </w:r>
      <w:r w:rsidRPr="00EC79DD">
        <w:rPr>
          <w:highlight w:val="yellow"/>
        </w:rPr>
        <w:t>részletekre</w:t>
      </w:r>
      <w:r w:rsidR="00F91349" w:rsidRPr="00EC79DD">
        <w:rPr>
          <w:highlight w:val="yellow"/>
        </w:rPr>
        <w:t>.</w:t>
      </w:r>
      <w:r w:rsidR="00B32242" w:rsidRPr="00EC79DD">
        <w:rPr>
          <w:highlight w:val="yellow"/>
        </w:rPr>
        <w:t xml:space="preserve"> Az ismertetett források </w:t>
      </w:r>
      <w:r w:rsidR="000E6458" w:rsidRPr="00EC79DD">
        <w:rPr>
          <w:highlight w:val="yellow"/>
        </w:rPr>
        <w:t>tartalmaznak</w:t>
      </w:r>
      <w:r w:rsidR="00B32242" w:rsidRPr="00EC79DD">
        <w:rPr>
          <w:highlight w:val="yellow"/>
        </w:rPr>
        <w:t xml:space="preserve"> olyan pozícionáló </w:t>
      </w:r>
      <w:r w:rsidR="000E6458" w:rsidRPr="00EC79DD">
        <w:rPr>
          <w:highlight w:val="yellow"/>
        </w:rPr>
        <w:t>eljárásokat</w:t>
      </w:r>
      <w:r w:rsidR="00B32242" w:rsidRPr="00EC79DD">
        <w:rPr>
          <w:highlight w:val="yellow"/>
        </w:rPr>
        <w:t>, amelyek a párbeszédek könnyebb értelmezése céljából születtek meg és az aktuális beszélőhöz mérten helyezik el a feliratot.</w:t>
      </w:r>
    </w:p>
    <w:p w14:paraId="42BB7E6A" w14:textId="7D4E0982" w:rsidR="00F91349" w:rsidRPr="00EC79DD" w:rsidRDefault="00D720BB" w:rsidP="00876436">
      <w:pPr>
        <w:rPr>
          <w:highlight w:val="yellow"/>
        </w:rPr>
      </w:pPr>
      <w:r w:rsidRPr="00EC79DD">
        <w:rPr>
          <w:highlight w:val="yellow"/>
        </w:rPr>
        <w:t>A munka elvégzéséhez megfelelő vizuális tartalmat keresek</w:t>
      </w:r>
      <w:r w:rsidR="007C688B" w:rsidRPr="00EC79DD">
        <w:rPr>
          <w:highlight w:val="yellow"/>
        </w:rPr>
        <w:t>, melyeknél egyértelműen megfigyelhető a felirat zavaró elhelyezése</w:t>
      </w:r>
      <w:r w:rsidRPr="00EC79DD">
        <w:rPr>
          <w:highlight w:val="yellow"/>
        </w:rPr>
        <w:t xml:space="preserve"> (egy ilyen már a </w:t>
      </w:r>
      <w:r w:rsidRPr="00EC79DD">
        <w:rPr>
          <w:highlight w:val="yellow"/>
        </w:rPr>
        <w:fldChar w:fldCharType="begin"/>
      </w:r>
      <w:r w:rsidRPr="00EC79DD">
        <w:rPr>
          <w:highlight w:val="yellow"/>
        </w:rPr>
        <w:instrText xml:space="preserve"> REF _Ref23865059 \h </w:instrText>
      </w:r>
      <w:r w:rsidR="00EC79DD">
        <w:rPr>
          <w:highlight w:val="yellow"/>
        </w:rPr>
        <w:instrText xml:space="preserve"> \* MERGEFORMAT </w:instrText>
      </w:r>
      <w:r w:rsidRPr="00EC79DD">
        <w:rPr>
          <w:highlight w:val="yellow"/>
        </w:rPr>
      </w:r>
      <w:r w:rsidRPr="00EC79DD">
        <w:rPr>
          <w:highlight w:val="yellow"/>
        </w:rPr>
        <w:fldChar w:fldCharType="separate"/>
      </w:r>
      <w:r w:rsidR="00A2052B" w:rsidRPr="00A2052B">
        <w:rPr>
          <w:noProof/>
          <w:highlight w:val="yellow"/>
        </w:rPr>
        <w:t>1.2.</w:t>
      </w:r>
      <w:r w:rsidR="00A2052B" w:rsidRPr="00A2052B">
        <w:rPr>
          <w:highlight w:val="yellow"/>
        </w:rPr>
        <w:t xml:space="preserve"> ábra</w:t>
      </w:r>
      <w:r w:rsidRPr="00EC79DD">
        <w:rPr>
          <w:highlight w:val="yellow"/>
        </w:rPr>
        <w:fldChar w:fldCharType="end"/>
      </w:r>
      <w:r w:rsidRPr="00EC79DD">
        <w:rPr>
          <w:highlight w:val="yellow"/>
        </w:rPr>
        <w:t xml:space="preserve"> is látható)</w:t>
      </w:r>
      <w:r w:rsidR="007C688B" w:rsidRPr="00EC79DD">
        <w:rPr>
          <w:highlight w:val="yellow"/>
        </w:rPr>
        <w:t>.</w:t>
      </w:r>
      <w:r w:rsidRPr="00EC79DD">
        <w:rPr>
          <w:highlight w:val="yellow"/>
        </w:rPr>
        <w:t xml:space="preserve"> </w:t>
      </w:r>
      <w:r w:rsidR="007C688B" w:rsidRPr="00EC79DD">
        <w:rPr>
          <w:highlight w:val="yellow"/>
        </w:rPr>
        <w:t>A</w:t>
      </w:r>
      <w:r w:rsidRPr="00EC79DD">
        <w:rPr>
          <w:highlight w:val="yellow"/>
        </w:rPr>
        <w:t xml:space="preserve"> beszámolómban külön-külön, a releváns részeknél </w:t>
      </w:r>
      <w:r w:rsidR="007C688B" w:rsidRPr="00EC79DD">
        <w:rPr>
          <w:highlight w:val="yellow"/>
        </w:rPr>
        <w:t>több ilyen példa is megtalálható, de</w:t>
      </w:r>
      <w:r w:rsidR="00FA29C7" w:rsidRPr="00EC79DD">
        <w:rPr>
          <w:highlight w:val="yellow"/>
        </w:rPr>
        <w:t xml:space="preserve"> a</w:t>
      </w:r>
      <w:r w:rsidR="007C688B" w:rsidRPr="00EC79DD">
        <w:rPr>
          <w:highlight w:val="yellow"/>
        </w:rPr>
        <w:t xml:space="preserve"> külön fejezetet, hosszabb bemutatást nem látom indokoltnak.</w:t>
      </w:r>
    </w:p>
    <w:p w14:paraId="2DED784F" w14:textId="11EBA958" w:rsidR="003505C4" w:rsidRPr="00EC79DD" w:rsidRDefault="003505C4" w:rsidP="00876436">
      <w:pPr>
        <w:rPr>
          <w:highlight w:val="yellow"/>
        </w:rPr>
      </w:pPr>
      <w:r w:rsidRPr="00EC79DD">
        <w:rPr>
          <w:highlight w:val="yellow"/>
        </w:rP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 w:rsidRPr="00EC79DD">
        <w:rPr>
          <w:highlight w:val="yellow"/>
        </w:rPr>
        <w:t xml:space="preserve">mesterséges intelligencia alapokon más megközelítéssel precízebb és </w:t>
      </w:r>
      <w:proofErr w:type="spellStart"/>
      <w:r w:rsidR="007875A4" w:rsidRPr="00EC79DD">
        <w:rPr>
          <w:highlight w:val="yellow"/>
        </w:rPr>
        <w:t>determinisztikusabb</w:t>
      </w:r>
      <w:proofErr w:type="spellEnd"/>
      <w:r w:rsidR="007875A4" w:rsidRPr="00EC79DD">
        <w:rPr>
          <w:highlight w:val="yellow"/>
        </w:rPr>
        <w:t xml:space="preserve"> megoldást lehet készíteni. Ennek az elkészítését és háttérmunkálatait szeretném bemutatni diplomamunkámban</w:t>
      </w:r>
      <w:r w:rsidR="00DF1F7D" w:rsidRPr="00EC79DD">
        <w:rPr>
          <w:highlight w:val="yellow"/>
        </w:rPr>
        <w:t>.</w:t>
      </w:r>
    </w:p>
    <w:p w14:paraId="04F8518B" w14:textId="7F68B434" w:rsidR="004F3990" w:rsidRPr="00EC79DD" w:rsidRDefault="00DF1F7D" w:rsidP="008A6ABC">
      <w:pPr>
        <w:rPr>
          <w:highlight w:val="yellow"/>
        </w:rPr>
      </w:pPr>
      <w:r w:rsidRPr="00EC79DD">
        <w:rPr>
          <w:highlight w:val="yellow"/>
        </w:rPr>
        <w:t>Ahhoz, hogy egy dinamikusan változó videón feliratokat tudjunk pozícionálni, a vetített képeket kell megvizsgálni. Ezért a munkám első szakaszában csak a lejátszás közben megjelenő képekkel foglalkoz</w:t>
      </w:r>
      <w:r w:rsidR="00EC79DD" w:rsidRPr="00EC79DD">
        <w:rPr>
          <w:highlight w:val="yellow"/>
        </w:rPr>
        <w:t>tam</w:t>
      </w:r>
      <w:r w:rsidRPr="00EC79DD">
        <w:rPr>
          <w:highlight w:val="yellow"/>
        </w:rPr>
        <w:t xml:space="preserve">, majd később a második szakaszban </w:t>
      </w:r>
      <w:r w:rsidR="00EC79DD" w:rsidRPr="00EC79DD">
        <w:rPr>
          <w:highlight w:val="yellow"/>
        </w:rPr>
        <w:t>tértem</w:t>
      </w:r>
      <w:r w:rsidRPr="00EC79DD">
        <w:rPr>
          <w:highlight w:val="yellow"/>
        </w:rPr>
        <w:t xml:space="preserve"> át videó feldolgozás</w:t>
      </w:r>
      <w:r w:rsidR="00EC79DD" w:rsidRPr="00EC79DD">
        <w:rPr>
          <w:highlight w:val="yellow"/>
        </w:rPr>
        <w:t xml:space="preserve"> precíz</w:t>
      </w:r>
      <w:r w:rsidRPr="00EC79DD">
        <w:rPr>
          <w:highlight w:val="yellow"/>
        </w:rPr>
        <w:t xml:space="preserve"> megvalósításra és elemzésre. Ezért a</w:t>
      </w:r>
      <w:r w:rsidR="00FA29C7" w:rsidRPr="00EC79DD">
        <w:rPr>
          <w:highlight w:val="yellow"/>
        </w:rPr>
        <w:t xml:space="preserve">z irodalomkutatás után olyan jellemzőket, képtulajdonságokat azonosítok </w:t>
      </w:r>
      <w:r w:rsidR="001A354C" w:rsidRPr="00EC79DD">
        <w:rPr>
          <w:highlight w:val="yellow"/>
        </w:rPr>
        <w:t>melyeket érdemes figyelembe venni felirat pozícionálásnál. A tulajdonságok automatikus felderítéséhez olyan algoritmusokat párosítok</w:t>
      </w:r>
      <w:r w:rsidRPr="00EC79DD">
        <w:rPr>
          <w:highlight w:val="yellow"/>
        </w:rPr>
        <w:t>,</w:t>
      </w:r>
      <w:r w:rsidR="001A354C" w:rsidRPr="00EC79DD">
        <w:rPr>
          <w:highlight w:val="yellow"/>
        </w:rPr>
        <w:t xml:space="preserve"> melyekkel könnyen kinyerhetők ezek az információk a képekből.</w:t>
      </w:r>
      <w:r w:rsidRPr="00EC79DD">
        <w:rPr>
          <w:highlight w:val="yellow"/>
        </w:rPr>
        <w:t xml:space="preserve"> A képi </w:t>
      </w:r>
      <w:r w:rsidR="004F3990" w:rsidRPr="00EC79DD">
        <w:rPr>
          <w:highlight w:val="yellow"/>
        </w:rPr>
        <w:t>attribútumok</w:t>
      </w:r>
      <w:r w:rsidRPr="00EC79DD">
        <w:rPr>
          <w:highlight w:val="yellow"/>
        </w:rPr>
        <w:t xml:space="preserve"> kiemelése mellett megtervezem a később megvalósításra kerülő feliratpozícionáló rendszert </w:t>
      </w:r>
      <w:r w:rsidRPr="00EC79DD">
        <w:rPr>
          <w:i/>
          <w:iCs/>
          <w:highlight w:val="yellow"/>
        </w:rPr>
        <w:t xml:space="preserve">képekre </w:t>
      </w:r>
      <w:r w:rsidRPr="00EC79DD">
        <w:rPr>
          <w:highlight w:val="yellow"/>
        </w:rPr>
        <w:t>úgy, hogy az hasznosítható legyen videós kör</w:t>
      </w:r>
      <w:r w:rsidR="004F3990" w:rsidRPr="00EC79DD">
        <w:rPr>
          <w:highlight w:val="yellow"/>
        </w:rPr>
        <w:t xml:space="preserve">nyezetben is. </w:t>
      </w:r>
      <w:r w:rsidR="004954E8" w:rsidRPr="00EC79DD">
        <w:rPr>
          <w:highlight w:val="yellow"/>
        </w:rPr>
        <w:t>A megoldáshoz mesterséges intelligencia alapú algoritmusokat használok, amelyek lehetővé teszik a modern képelemzést, illetve egyéb képfeldolgozási eljárásokat is figyelembe veszek.</w:t>
      </w:r>
    </w:p>
    <w:p w14:paraId="7C309686" w14:textId="123EDBFA" w:rsidR="004F3990" w:rsidRDefault="004F3990" w:rsidP="008A6ABC">
      <w:r w:rsidRPr="00EC79DD">
        <w:rPr>
          <w:highlight w:val="yellow"/>
        </w:rPr>
        <w:t>A következő fejezetben bemutatom, hogy a képekre jól használható megoldást hogyan tudom felhasználni videó feliratok dinamikus újra pozícionálásában és milyen problémák jelennek meg a vizuális adat nagymértékű növelésével. A felmerülő problémákra megoldást adok és az eredményeket, valamint munkámat részletesen értékelem egy bemutatott jósági tényező segítségével.</w:t>
      </w:r>
    </w:p>
    <w:p w14:paraId="2B0F542B" w14:textId="77777777" w:rsidR="002648E4" w:rsidRDefault="002648E4" w:rsidP="002648E4">
      <w:pPr>
        <w:pStyle w:val="Heading1"/>
      </w:pPr>
      <w:bookmarkStart w:id="16" w:name="_Toc38478026"/>
      <w:r>
        <w:lastRenderedPageBreak/>
        <w:t>Irodalomkutatás</w:t>
      </w:r>
      <w:bookmarkEnd w:id="16"/>
    </w:p>
    <w:p w14:paraId="061CCCEB" w14:textId="6B6B9213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A2052B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</w:t>
      </w:r>
      <w:proofErr w:type="spellStart"/>
      <w:r>
        <w:t>Speech</w:t>
      </w:r>
      <w:proofErr w:type="spellEnd"/>
      <w:r>
        <w:t>-</w:t>
      </w:r>
      <w:proofErr w:type="spellStart"/>
      <w:r>
        <w:t>To</w:t>
      </w:r>
      <w:proofErr w:type="spellEnd"/>
      <w:r>
        <w:t xml:space="preserve">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A2052B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7" w:name="_Toc38478027"/>
      <w:r>
        <w:t>Párbeszéd alapú feliratelhelyezés</w:t>
      </w:r>
      <w:bookmarkEnd w:id="17"/>
    </w:p>
    <w:p w14:paraId="4B61CE72" w14:textId="790F02B9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A2052B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7525F8C6" w:rsidR="003E5D6A" w:rsidRDefault="003E5D6A" w:rsidP="003E5D6A">
      <w:r w:rsidRPr="00AE3D7B">
        <w:t>Tehát a megvalósított eljárás inputként egy videót, egy felirat fájlt (</w:t>
      </w:r>
      <w:r w:rsidR="00E07D54">
        <w:t>.</w:t>
      </w:r>
      <w:proofErr w:type="spellStart"/>
      <w:r w:rsidR="00E07D54">
        <w:t>srt</w:t>
      </w:r>
      <w:proofErr w:type="spellEnd"/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A2052B">
        <w:rPr>
          <w:noProof/>
        </w:rPr>
        <w:t>2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>
        <w:fldChar w:fldCharType="end"/>
      </w:r>
      <w:r w:rsidRPr="00AE3D7B">
        <w:t xml:space="preserve">. A videó szegmensekre bontása mellett, a jelenetek detektálása is megtörténik </w:t>
      </w:r>
      <w:proofErr w:type="spellStart"/>
      <w:r w:rsidRPr="00AE3D7B">
        <w:t>Apostolidis</w:t>
      </w:r>
      <w:proofErr w:type="spellEnd"/>
      <w:r w:rsidRPr="00AE3D7B">
        <w:t xml:space="preserve"> és </w:t>
      </w:r>
      <w:proofErr w:type="spellStart"/>
      <w:r w:rsidRPr="00AE3D7B">
        <w:t>Mezaris</w:t>
      </w:r>
      <w:proofErr w:type="spellEnd"/>
      <w:r w:rsidRPr="00AE3D7B">
        <w:t xml:space="preserve">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A2052B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23947942"/>
    <w:p w14:paraId="01202B33" w14:textId="5830730C" w:rsidR="00AE3D7B" w:rsidRDefault="00CA1093" w:rsidP="00AE3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2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1</w:t>
        </w:r>
      </w:fldSimple>
      <w:r w:rsidR="00AE3D7B">
        <w:t>. ábra</w:t>
      </w:r>
      <w:bookmarkEnd w:id="18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A2052B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proofErr w:type="spellStart"/>
      <w:r w:rsidRPr="00C55C61">
        <w:rPr>
          <w:i/>
          <w:iCs/>
        </w:rPr>
        <w:t>Roman</w:t>
      </w:r>
      <w:proofErr w:type="spellEnd"/>
      <w:r w:rsidRPr="00C55C61">
        <w:rPr>
          <w:i/>
          <w:iCs/>
        </w:rPr>
        <w:t xml:space="preserve"> </w:t>
      </w:r>
      <w:proofErr w:type="spellStart"/>
      <w:r w:rsidRPr="00C55C61">
        <w:rPr>
          <w:i/>
          <w:iCs/>
        </w:rPr>
        <w:t>Holiday</w:t>
      </w:r>
      <w:proofErr w:type="spellEnd"/>
      <w:r w:rsidRPr="00AE3D7B">
        <w:t>” és “</w:t>
      </w:r>
      <w:proofErr w:type="spellStart"/>
      <w:r w:rsidRPr="00C55C61">
        <w:rPr>
          <w:i/>
          <w:iCs/>
        </w:rPr>
        <w:t>Charade</w:t>
      </w:r>
      <w:proofErr w:type="spellEnd"/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6F46494E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A2052B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 xml:space="preserve">A pontosság növelése érdekében a tanulmányban felhasználtak </w:t>
      </w:r>
      <w:proofErr w:type="spellStart"/>
      <w:r w:rsidRPr="00437031">
        <w:t>Speaker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(aktív beszélő meghatározás) és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 xml:space="preserve">A feliratot minden esetben a ROI terület alá helyezték, ezzel elkerülve a szöveg jobb, illetve bal szélre (ki)szorulását. Mivel rendelkezésre álltak a ROI és a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Detection-ből</w:t>
      </w:r>
      <w:proofErr w:type="spellEnd"/>
      <w:r w:rsidRPr="00437031">
        <w:t xml:space="preserve">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7E3C5B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</m:t>
                  </m:r>
                  <w:proofErr w:type="spellStart"/>
                  <m:r>
                    <m:rPr>
                      <m:nor/>
                    </m:rPr>
                    <w:rPr>
                      <w:rFonts w:ascii="Cambria Math" w:hAnsi="Cambria Math"/>
                    </w:rPr>
                    <m:t>szélő</m:t>
                  </m:r>
                  <w:proofErr w:type="spellEnd"/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147202F3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</w:t>
      </w:r>
      <w:proofErr w:type="spellStart"/>
      <w:r w:rsidRPr="004034E6">
        <w:t>elyezkedik</w:t>
      </w:r>
      <w:proofErr w:type="spellEnd"/>
      <w:r w:rsidRPr="004034E6">
        <w:t xml:space="preserve">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A2052B" w:rsidRPr="00A2052B">
        <w:t>2.2</w:t>
      </w:r>
      <w:r w:rsidR="00A2052B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9" w:name="_Ref23953335"/>
    <w:p w14:paraId="48FE98FA" w14:textId="0168E975" w:rsidR="004034E6" w:rsidRDefault="00CA1093" w:rsidP="004034E6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 w:rsidR="00A2052B"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 w:rsidR="00A2052B"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19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A2052B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</w:t>
      </w:r>
      <w:proofErr w:type="spellStart"/>
      <w:r w:rsidRPr="004034E6">
        <w:t>szemfixációs</w:t>
      </w:r>
      <w:proofErr w:type="spellEnd"/>
      <w:r w:rsidRPr="004034E6">
        <w:t xml:space="preserve">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5670E495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A2052B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048B52A1" w:rsidR="00510A76" w:rsidRDefault="00BC444B" w:rsidP="004034E6">
      <w:r>
        <w:t xml:space="preserve">Érdekes, hogy </w:t>
      </w:r>
      <w:r w:rsidR="00024681">
        <w:t xml:space="preserve">három évvel előbb, 2014-ben kiadott cikk, a </w:t>
      </w:r>
      <w:proofErr w:type="spellStart"/>
      <w:r w:rsidR="00024681">
        <w:rPr>
          <w:i/>
          <w:iCs/>
        </w:rPr>
        <w:t>Speaker-following</w:t>
      </w:r>
      <w:proofErr w:type="spellEnd"/>
      <w:r w:rsidR="00024681">
        <w:rPr>
          <w:i/>
          <w:iCs/>
        </w:rPr>
        <w:t xml:space="preserve"> Video </w:t>
      </w:r>
      <w:proofErr w:type="spellStart"/>
      <w:r w:rsidR="00024681">
        <w:rPr>
          <w:i/>
          <w:iCs/>
        </w:rPr>
        <w:t>Subtitles</w:t>
      </w:r>
      <w:proofErr w:type="spellEnd"/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A2052B">
        <w:t>[1]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proofErr w:type="spellStart"/>
      <w:r w:rsidR="0059147A" w:rsidRPr="0059147A">
        <w:rPr>
          <w:i/>
          <w:iCs/>
        </w:rPr>
        <w:t>Speaker</w:t>
      </w:r>
      <w:proofErr w:type="spellEnd"/>
      <w:r w:rsidR="0059147A" w:rsidRPr="0059147A">
        <w:rPr>
          <w:i/>
          <w:iCs/>
        </w:rPr>
        <w:t xml:space="preserve"> </w:t>
      </w:r>
      <w:proofErr w:type="spellStart"/>
      <w:r w:rsidR="0059147A" w:rsidRPr="0059147A">
        <w:rPr>
          <w:i/>
          <w:iCs/>
        </w:rPr>
        <w:t>Detection</w:t>
      </w:r>
      <w:proofErr w:type="spellEnd"/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07D7F52B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 xml:space="preserve">center </w:t>
      </w:r>
      <w:proofErr w:type="spellStart"/>
      <w:r>
        <w:rPr>
          <w:i/>
          <w:iCs/>
        </w:rPr>
        <w:t>contribution</w:t>
      </w:r>
      <w:proofErr w:type="spellEnd"/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proofErr w:type="spellStart"/>
      <w:r w:rsidRPr="00510A76">
        <w:rPr>
          <w:i/>
          <w:iCs/>
        </w:rPr>
        <w:t>length</w:t>
      </w:r>
      <w:proofErr w:type="spellEnd"/>
      <w:r w:rsidRPr="00510A76">
        <w:rPr>
          <w:i/>
          <w:iCs/>
        </w:rPr>
        <w:t xml:space="preserve"> </w:t>
      </w:r>
      <w:proofErr w:type="spellStart"/>
      <w:r w:rsidRPr="00510A76">
        <w:rPr>
          <w:i/>
          <w:iCs/>
        </w:rPr>
        <w:t>consistency</w:t>
      </w:r>
      <w:proofErr w:type="spellEnd"/>
      <w:r>
        <w:t xml:space="preserve">-t. A </w:t>
      </w:r>
      <w:r w:rsidRPr="006D611F">
        <w:rPr>
          <w:i/>
          <w:iCs/>
        </w:rPr>
        <w:t xml:space="preserve">center </w:t>
      </w:r>
      <w:proofErr w:type="spellStart"/>
      <w:r w:rsidRPr="006D611F">
        <w:rPr>
          <w:i/>
          <w:iCs/>
        </w:rPr>
        <w:t>contribution</w:t>
      </w:r>
      <w:proofErr w:type="spellEnd"/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proofErr w:type="spellStart"/>
      <w:r w:rsidR="006D611F">
        <w:rPr>
          <w:i/>
          <w:iCs/>
        </w:rPr>
        <w:t>Length</w:t>
      </w:r>
      <w:proofErr w:type="spellEnd"/>
      <w:r w:rsidR="006D611F">
        <w:rPr>
          <w:i/>
          <w:iCs/>
        </w:rPr>
        <w:t xml:space="preserve"> </w:t>
      </w:r>
      <w:proofErr w:type="spellStart"/>
      <w:r w:rsidR="006D611F">
        <w:rPr>
          <w:i/>
          <w:iCs/>
        </w:rPr>
        <w:t>consistency</w:t>
      </w:r>
      <w:r w:rsidR="006D611F">
        <w:t>-nél</w:t>
      </w:r>
      <w:proofErr w:type="spellEnd"/>
      <w:r w:rsidR="006D611F">
        <w:t xml:space="preserve">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proofErr w:type="spellStart"/>
      <w:r w:rsidR="006727ED">
        <w:rPr>
          <w:i/>
          <w:iCs/>
        </w:rPr>
        <w:t>Audio</w:t>
      </w:r>
      <w:proofErr w:type="spellEnd"/>
      <w:r w:rsidR="006727ED">
        <w:rPr>
          <w:i/>
          <w:iCs/>
        </w:rPr>
        <w:t xml:space="preserve">-Visual </w:t>
      </w:r>
      <w:proofErr w:type="spellStart"/>
      <w:r w:rsidR="006727ED">
        <w:rPr>
          <w:i/>
          <w:iCs/>
        </w:rPr>
        <w:t>Synchrony</w:t>
      </w:r>
      <w:proofErr w:type="spellEnd"/>
      <w:r w:rsidR="006727ED">
        <w:rPr>
          <w:i/>
          <w:iCs/>
        </w:rPr>
        <w:t xml:space="preserve">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A2052B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539796AE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 xml:space="preserve">, mintsem egy távolabbi helyre. Illetve </w:t>
      </w:r>
      <w:r w:rsidR="00017102">
        <w:t>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0EB141BE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0" w:name="_Ref37678654"/>
      <w:bookmarkStart w:id="21" w:name="_Toc38478028"/>
      <w:r>
        <w:lastRenderedPageBreak/>
        <w:t>Tervezés</w:t>
      </w:r>
      <w:bookmarkEnd w:id="20"/>
      <w:bookmarkEnd w:id="21"/>
    </w:p>
    <w:p w14:paraId="3443B45A" w14:textId="1089AEF6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Képeken feliratszegmens okos elhelyezése</w:t>
      </w:r>
    </w:p>
    <w:p w14:paraId="2E8E3F6A" w14:textId="77777777" w:rsidR="00057E69" w:rsidRPr="00EC79DD" w:rsidRDefault="00057E69" w:rsidP="00057E69">
      <w:pPr>
        <w:pStyle w:val="ListParagraph"/>
        <w:numPr>
          <w:ilvl w:val="0"/>
          <w:numId w:val="27"/>
        </w:numPr>
      </w:pPr>
      <w:r w:rsidRPr="00EC79DD">
        <w:t>Videókon feliratszegmens pozíció optimalizálás</w:t>
      </w:r>
      <w:r w:rsidR="000C390E" w:rsidRPr="00EC79DD">
        <w:t>a</w:t>
      </w:r>
    </w:p>
    <w:p w14:paraId="0B79779C" w14:textId="7D21AA03" w:rsidR="0055549E" w:rsidRDefault="000C390E" w:rsidP="000C390E">
      <w:r w:rsidRPr="00EC79DD">
        <w:t xml:space="preserve">A két különálló feladatot a </w:t>
      </w:r>
      <w:r w:rsidR="00EC79DD">
        <w:t xml:space="preserve">jelen </w:t>
      </w:r>
      <w:r w:rsidR="00EC79DD" w:rsidRPr="0055549E">
        <w:rPr>
          <w:i/>
          <w:iCs/>
        </w:rPr>
        <w:fldChar w:fldCharType="begin"/>
      </w:r>
      <w:r w:rsidR="00EC79DD" w:rsidRPr="0055549E">
        <w:rPr>
          <w:i/>
          <w:iCs/>
        </w:rPr>
        <w:instrText xml:space="preserve"> REF _Ref37678654 \w \h </w:instrText>
      </w:r>
      <w:r w:rsidR="0055549E">
        <w:rPr>
          <w:i/>
          <w:iCs/>
        </w:rPr>
        <w:instrText xml:space="preserve"> \* MERGEFORMAT </w:instrText>
      </w:r>
      <w:r w:rsidR="00EC79DD" w:rsidRPr="0055549E">
        <w:rPr>
          <w:i/>
          <w:iCs/>
        </w:rPr>
      </w:r>
      <w:r w:rsidR="00EC79DD" w:rsidRPr="0055549E">
        <w:rPr>
          <w:i/>
          <w:iCs/>
        </w:rPr>
        <w:fldChar w:fldCharType="separate"/>
      </w:r>
      <w:r w:rsidR="00A2052B">
        <w:rPr>
          <w:i/>
          <w:iCs/>
        </w:rPr>
        <w:t>3</w:t>
      </w:r>
      <w:r w:rsidR="00EC79DD" w:rsidRPr="0055549E">
        <w:rPr>
          <w:i/>
          <w:iCs/>
        </w:rPr>
        <w:fldChar w:fldCharType="end"/>
      </w:r>
      <w:r w:rsidR="0055549E" w:rsidRPr="0055549E">
        <w:rPr>
          <w:i/>
          <w:iCs/>
        </w:rPr>
        <w:t xml:space="preserve"> Tervezés</w:t>
      </w:r>
      <w:r w:rsidR="0055549E">
        <w:rPr>
          <w:i/>
          <w:iCs/>
        </w:rPr>
        <w:t xml:space="preserve"> </w:t>
      </w:r>
      <w:r w:rsidR="0055549E">
        <w:t>fejezetben is külön részre bontottam, azzal a kiegészítéssel, hogy a videófeliratozó rendszer részét képezi a képfeliratozó rendszer is.</w:t>
      </w:r>
    </w:p>
    <w:p w14:paraId="16909BA1" w14:textId="2286B8DA" w:rsidR="0055549E" w:rsidRPr="0055549E" w:rsidRDefault="0055549E" w:rsidP="0055549E">
      <w:pPr>
        <w:pStyle w:val="Heading2"/>
      </w:pPr>
      <w:bookmarkStart w:id="22" w:name="_Toc38478029"/>
      <w:r>
        <w:t>Képfeliratpozícionáló rendszer tervezése</w:t>
      </w:r>
      <w:bookmarkEnd w:id="22"/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55549E">
      <w:pPr>
        <w:pStyle w:val="Heading3"/>
      </w:pPr>
      <w:bookmarkStart w:id="23" w:name="_Toc38478030"/>
      <w:r>
        <w:t>K</w:t>
      </w:r>
      <w:r w:rsidR="009E6E5B" w:rsidRPr="00057E69">
        <w:t>éptulajdonságok</w:t>
      </w:r>
      <w:bookmarkEnd w:id="23"/>
    </w:p>
    <w:p w14:paraId="546B9022" w14:textId="0FE3A525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</w:t>
      </w:r>
      <w:r w:rsidR="002F5B55">
        <w:lastRenderedPageBreak/>
        <w:t xml:space="preserve">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25068953"/>
    <w:p w14:paraId="4073937E" w14:textId="07DAE621" w:rsidR="002F5B55" w:rsidRDefault="00CA1093" w:rsidP="002F5B55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3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1</w:t>
        </w:r>
      </w:fldSimple>
      <w:r w:rsidR="002F5B55">
        <w:t xml:space="preserve"> ábra</w:t>
      </w:r>
      <w:bookmarkEnd w:id="24"/>
      <w:r w:rsidR="002F5B55">
        <w:t>: Híradós adás, ahol a felirat alapértelmezett pozíciója már meglévő szövegi tartalomra esik</w:t>
      </w:r>
    </w:p>
    <w:p w14:paraId="2CEE27C9" w14:textId="259BF9A3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</w:t>
      </w:r>
      <w:proofErr w:type="spellStart"/>
      <w:r w:rsidR="00933395">
        <w:rPr>
          <w:i/>
          <w:iCs/>
        </w:rPr>
        <w:t>Optical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Character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Recognition</w:t>
      </w:r>
      <w:proofErr w:type="spellEnd"/>
      <w:r w:rsidR="00933395">
        <w:rPr>
          <w:i/>
          <w:iCs/>
        </w:rPr>
        <w:t>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A2052B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67A4331E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</w:t>
      </w:r>
      <w:proofErr w:type="spellStart"/>
      <w:r w:rsidR="00933395">
        <w:t>szponzorai</w:t>
      </w:r>
      <w:proofErr w:type="spellEnd"/>
      <w:r w:rsidR="00933395">
        <w:t>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proofErr w:type="spellStart"/>
      <w:r w:rsidR="00F7715E">
        <w:rPr>
          <w:i/>
          <w:iCs/>
        </w:rPr>
        <w:t>Logo</w:t>
      </w:r>
      <w:proofErr w:type="spellEnd"/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Detection</w:t>
      </w:r>
      <w:r w:rsidR="00F7715E">
        <w:t>-nek</w:t>
      </w:r>
      <w:proofErr w:type="spellEnd"/>
      <w:r w:rsidR="00F7715E">
        <w:t xml:space="preserve">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A2052B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A2052B">
        <w:t>[17]</w:t>
      </w:r>
      <w:r w:rsidR="004D43EB">
        <w:fldChar w:fldCharType="end"/>
      </w:r>
      <w:r w:rsidR="00F7715E">
        <w:t>.</w:t>
      </w:r>
    </w:p>
    <w:p w14:paraId="09792D9A" w14:textId="552A3FE0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Recognition</w:t>
      </w:r>
      <w:proofErr w:type="spellEnd"/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A2052B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</w:t>
      </w:r>
      <w:r w:rsidR="00F7715E">
        <w:lastRenderedPageBreak/>
        <w:t xml:space="preserve">semleges területet kijelölni, ahol könnyedén elférne a felirat. </w:t>
      </w:r>
      <w:r w:rsidR="00862F2F">
        <w:t xml:space="preserve">Az egyik legfontosabb vizuális tartalomként az arcokat emelném ki, mert ezek eltakarása nagyon zavaró tud lenni a legtöbb helyzetben. Ezt a problémát igyekeznek megoldani a </w:t>
      </w:r>
      <w:proofErr w:type="spellStart"/>
      <w:r w:rsidR="00862F2F">
        <w:rPr>
          <w:i/>
          <w:iCs/>
        </w:rPr>
        <w:t>Face</w:t>
      </w:r>
      <w:proofErr w:type="spellEnd"/>
      <w:r w:rsidR="00862F2F">
        <w:rPr>
          <w:i/>
          <w:iCs/>
        </w:rPr>
        <w:t xml:space="preserve"> </w:t>
      </w:r>
      <w:proofErr w:type="spellStart"/>
      <w:r w:rsidR="00804C12">
        <w:rPr>
          <w:i/>
          <w:iCs/>
        </w:rPr>
        <w:t>Detection</w:t>
      </w:r>
      <w:proofErr w:type="spellEnd"/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A2052B">
        <w:t>[19]</w:t>
      </w:r>
      <w:r w:rsidR="004D43EB">
        <w:fldChar w:fldCharType="end"/>
      </w:r>
      <w:r w:rsidR="00862F2F">
        <w:t>.</w:t>
      </w:r>
    </w:p>
    <w:p w14:paraId="08D72EA9" w14:textId="2CF16D09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</w:t>
      </w:r>
      <w:r w:rsidR="009766C4">
        <w:t>meghatározó</w:t>
      </w:r>
      <w:r>
        <w:t xml:space="preserve"> tulajdonsága, </w:t>
      </w:r>
      <w:r w:rsidR="00B23AD1">
        <w:t>a látható élek száma, sűrűsége és pozíciója</w:t>
      </w:r>
      <w:r>
        <w:t xml:space="preserve">. </w:t>
      </w:r>
      <w:r w:rsidR="00B23AD1">
        <w:t>T</w:t>
      </w:r>
      <w:r>
        <w:t>ipikusan élgazdag terület</w:t>
      </w:r>
      <w:r w:rsidR="00B23AD1">
        <w:t>ek</w:t>
      </w:r>
      <w:r>
        <w:t xml:space="preserve"> a betűket</w:t>
      </w:r>
      <w:r w:rsidR="00B23AD1">
        <w:t>,</w:t>
      </w:r>
      <w:r>
        <w:t xml:space="preserve"> szavakat tartalmazó</w:t>
      </w:r>
      <w:r w:rsidR="00B23AD1">
        <w:t xml:space="preserve">, illetve a fókuszpont közelében megtalálható részek. </w:t>
      </w:r>
      <w:r>
        <w:t xml:space="preserve"> </w:t>
      </w:r>
      <w:r w:rsidR="00B23AD1">
        <w:t xml:space="preserve">Általánosságban elmondható, hogy </w:t>
      </w:r>
      <w:r>
        <w:t>a</w:t>
      </w:r>
      <w:r w:rsidR="00B23AD1">
        <w:t xml:space="preserve"> kép</w:t>
      </w:r>
      <w:r>
        <w:t xml:space="preserve"> fontosabb részei élesebben </w:t>
      </w:r>
      <w:r w:rsidR="00B23AD1">
        <w:t xml:space="preserve">jelennek meg, </w:t>
      </w:r>
      <w:r>
        <w:t>ezért éleik</w:t>
      </w:r>
      <w:r w:rsidR="00B23AD1">
        <w:t xml:space="preserve"> és</w:t>
      </w:r>
      <w:r>
        <w:t xml:space="preserve">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A2052B">
        <w:t>[20]</w:t>
      </w:r>
      <w:r w:rsidR="004D43EB">
        <w:fldChar w:fldCharType="end"/>
      </w:r>
      <w:r>
        <w:t xml:space="preserve">. </w:t>
      </w:r>
      <w:r w:rsidR="00DB23C2">
        <w:t xml:space="preserve">Az éldetekciós módszerek és a </w:t>
      </w:r>
      <w:r w:rsidR="00B23AD1">
        <w:t xml:space="preserve">témakör az említett szerepe miatt </w:t>
      </w:r>
      <w:r w:rsidR="00DB23C2">
        <w:t>nagyon fontos munkámban</w:t>
      </w:r>
      <w:r w:rsidR="00B23AD1">
        <w:t>, ezért már a tervezés során is kiemelt figyelmet kapott a megfelelő algoritmus kiválasztása. Az ezzel kapcsolatos méréseimet az alábbi fejezetben szedtem össze [</w:t>
      </w:r>
      <w:r w:rsidR="00B23AD1">
        <w:fldChar w:fldCharType="begin"/>
      </w:r>
      <w:r w:rsidR="00B23AD1">
        <w:instrText xml:space="preserve"> REF _Ref36377821 \n \h </w:instrText>
      </w:r>
      <w:r w:rsidR="00B23AD1">
        <w:fldChar w:fldCharType="separate"/>
      </w:r>
      <w:r w:rsidR="00A2052B">
        <w:t>3.1.2</w:t>
      </w:r>
      <w:r w:rsidR="00B23AD1">
        <w:fldChar w:fldCharType="end"/>
      </w:r>
      <w:r w:rsidR="00B23AD1">
        <w:t xml:space="preserve"> fejezet].</w:t>
      </w:r>
    </w:p>
    <w:p w14:paraId="5C32E386" w14:textId="10C1BBF9" w:rsidR="006E25B4" w:rsidRDefault="006E25B4" w:rsidP="006E25B4">
      <w:pPr>
        <w:pStyle w:val="Heading3"/>
      </w:pPr>
      <w:bookmarkStart w:id="25" w:name="_Ref36377821"/>
      <w:bookmarkStart w:id="26" w:name="_Ref36759044"/>
      <w:bookmarkStart w:id="27" w:name="_Toc38478031"/>
      <w:r>
        <w:t>Éldetekciós módszer</w:t>
      </w:r>
      <w:r w:rsidR="009766C4">
        <w:t>ek</w:t>
      </w:r>
      <w:bookmarkEnd w:id="25"/>
      <w:r w:rsidR="000A17D2">
        <w:t xml:space="preserve"> vizsgálata</w:t>
      </w:r>
      <w:bookmarkEnd w:id="26"/>
      <w:bookmarkEnd w:id="27"/>
    </w:p>
    <w:p w14:paraId="7354F075" w14:textId="651DDC7B" w:rsidR="000A17D2" w:rsidRDefault="000A17D2" w:rsidP="000A17D2">
      <w:r>
        <w:t>A képi tulajdonságok algoritmikai feltárása időt vesz igénybe. Mivel az építendő rendszer videó képein fog dolgozni, ezért fontos</w:t>
      </w:r>
      <w:r w:rsidR="002707A5">
        <w:t>,</w:t>
      </w:r>
      <w:r>
        <w:t xml:space="preserve"> hogy minél gyorsabban meghatározhatok legyenek a feliratozáshoz szükséges képi paraméterek.</w:t>
      </w:r>
      <w:r w:rsidR="002707A5">
        <w:t xml:space="preserve"> Különböző éldetekciós technikák és módszerek ismertek</w:t>
      </w:r>
      <w:r w:rsidR="007657B7">
        <w:t xml:space="preserve"> </w:t>
      </w:r>
      <w:r w:rsidR="007657B7">
        <w:fldChar w:fldCharType="begin"/>
      </w:r>
      <w:r w:rsidR="007657B7">
        <w:instrText xml:space="preserve"> REF _Ref26950906 \n \h </w:instrText>
      </w:r>
      <w:r w:rsidR="007657B7">
        <w:fldChar w:fldCharType="separate"/>
      </w:r>
      <w:r w:rsidR="00A2052B">
        <w:t>[21]</w:t>
      </w:r>
      <w:r w:rsidR="007657B7">
        <w:fldChar w:fldCharType="end"/>
      </w:r>
      <w:r w:rsidR="002707A5">
        <w:t xml:space="preserve">, melyek közül szerettem volna kiválasztani a problémám szempontjából legmegfelelőbbet. </w:t>
      </w:r>
      <w:r w:rsidR="007657B7">
        <w:t xml:space="preserve">A </w:t>
      </w:r>
      <w:proofErr w:type="spellStart"/>
      <w:r w:rsidR="007657B7" w:rsidRPr="007657B7">
        <w:rPr>
          <w:i/>
          <w:iCs/>
        </w:rPr>
        <w:t>Sobel</w:t>
      </w:r>
      <w:proofErr w:type="spellEnd"/>
      <w:r w:rsidR="007657B7">
        <w:t xml:space="preserve"> két fajta változatát, a </w:t>
      </w:r>
      <w:proofErr w:type="spellStart"/>
      <w:r w:rsidR="007657B7" w:rsidRPr="007657B7">
        <w:rPr>
          <w:i/>
          <w:iCs/>
        </w:rPr>
        <w:t>Prewitt</w:t>
      </w:r>
      <w:proofErr w:type="spellEnd"/>
      <w:r w:rsidR="007657B7">
        <w:t xml:space="preserve">, a </w:t>
      </w:r>
      <w:r w:rsidR="007657B7">
        <w:rPr>
          <w:i/>
          <w:iCs/>
        </w:rPr>
        <w:t>Laplace</w:t>
      </w:r>
      <w:r w:rsidR="007657B7">
        <w:t xml:space="preserve">, és a </w:t>
      </w:r>
      <w:proofErr w:type="spellStart"/>
      <w:r w:rsidR="007657B7" w:rsidRPr="007657B7">
        <w:rPr>
          <w:i/>
          <w:iCs/>
        </w:rPr>
        <w:t>Canny</w:t>
      </w:r>
      <w:proofErr w:type="spellEnd"/>
      <w:r w:rsidR="007657B7">
        <w:t xml:space="preserve"> éldetektorokat vizsgáltam meg részletesebben.</w:t>
      </w:r>
    </w:p>
    <w:p w14:paraId="6A1137A0" w14:textId="441E9483" w:rsidR="00FC34DE" w:rsidRDefault="007657B7" w:rsidP="007657B7">
      <w:pPr>
        <w:ind w:firstLine="0"/>
      </w:pPr>
      <w:r>
        <w:tab/>
      </w:r>
      <w:r w:rsidR="003D573D">
        <w:t xml:space="preserve">A </w:t>
      </w:r>
      <w:proofErr w:type="spellStart"/>
      <w:r w:rsidR="003D573D" w:rsidRPr="003D573D">
        <w:rPr>
          <w:i/>
          <w:iCs/>
        </w:rPr>
        <w:t>Sobel</w:t>
      </w:r>
      <w:proofErr w:type="spellEnd"/>
      <w:r w:rsidR="003D573D">
        <w:t xml:space="preserve"> algoritmus az egyik legelterjedtebb éldetekciós technika, amely egyszerű horizontális és vertikális mátrixműveletek elvégzéséből áll, ezért számítási költsége alacsonynak mondható. </w:t>
      </w:r>
      <w:r w:rsidR="00B567E8">
        <w:t xml:space="preserve">A </w:t>
      </w:r>
      <w:proofErr w:type="spellStart"/>
      <w:r w:rsidR="00B567E8">
        <w:rPr>
          <w:i/>
          <w:iCs/>
        </w:rPr>
        <w:t>Sobel</w:t>
      </w:r>
      <w:proofErr w:type="spellEnd"/>
      <w:r w:rsidR="00B567E8">
        <w:rPr>
          <w:i/>
          <w:iCs/>
        </w:rPr>
        <w:t xml:space="preserve"> </w:t>
      </w:r>
      <w:r w:rsidR="00B567E8">
        <w:t>algoritmust többféleképpen is használhatjuk. Ha pontosabb eredményt szeretnénk elérni, akkor érdemes képenként a különböző színcsatornákon (RGB) is elvégezni a mátrixműveleteket. Amennyiben a minőségből tudunk engedni a gyorsaság növelése érdekében, akkor a képet érdemes először szürkeárnyalatossá alakítani és csak egy csatornán elvégezni a számítást.</w:t>
      </w:r>
      <w:r w:rsidR="00533682">
        <w:t xml:space="preserve"> A már bemutatott mintaképen (</w:t>
      </w:r>
      <w:r w:rsidR="00533682">
        <w:fldChar w:fldCharType="begin"/>
      </w:r>
      <w:r w:rsidR="00533682">
        <w:instrText xml:space="preserve"> REF _Ref36381255 \h </w:instrText>
      </w:r>
      <w:r w:rsidR="00533682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533682">
        <w:fldChar w:fldCharType="end"/>
      </w:r>
      <w:r w:rsidR="00533682">
        <w:t xml:space="preserve"> ábra) futtattam le mindkét csatornás megoldást. Az eredmény</w:t>
      </w:r>
      <w:r w:rsidR="003C1965">
        <w:t>ből kivágtam a lényegesebb részletet és</w:t>
      </w:r>
      <w:r w:rsidR="00533682">
        <w:t xml:space="preserve"> az alábbi ábrá</w:t>
      </w:r>
      <w:r w:rsidR="00FC34DE">
        <w:t>kon</w:t>
      </w:r>
      <w:r w:rsidR="00533682">
        <w:t xml:space="preserve"> </w:t>
      </w:r>
      <w:r w:rsidR="003C1965">
        <w:t>jelenítettem meg</w:t>
      </w:r>
      <w:r w:rsidR="00FC34DE">
        <w:t xml:space="preserve"> (</w:t>
      </w:r>
      <w:r w:rsidR="00FC34DE">
        <w:fldChar w:fldCharType="begin"/>
      </w:r>
      <w:r w:rsidR="00FC34DE">
        <w:instrText xml:space="preserve"> REF _Ref36395805 \h </w:instrText>
      </w:r>
      <w:r w:rsidR="00FC34DE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2</w:t>
      </w:r>
      <w:r w:rsidR="00FC34DE">
        <w:fldChar w:fldCharType="end"/>
      </w:r>
      <w:r w:rsidR="00FC34DE">
        <w:t xml:space="preserve">, </w:t>
      </w:r>
      <w:r w:rsidR="00FC34DE">
        <w:fldChar w:fldCharType="begin"/>
      </w:r>
      <w:r w:rsidR="00FC34DE">
        <w:instrText xml:space="preserve"> REF _Ref36395808 \h </w:instrText>
      </w:r>
      <w:r w:rsidR="00FC34DE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3</w:t>
      </w:r>
      <w:r w:rsidR="00FC34DE">
        <w:fldChar w:fldCharType="end"/>
      </w:r>
      <w:r w:rsidR="00FC34DE">
        <w:t>)</w:t>
      </w:r>
      <w:r w:rsidR="00533682">
        <w:t>.</w:t>
      </w:r>
      <w:r w:rsidR="00F7264A">
        <w:t xml:space="preserve"> A képeket összehasonlítva láthatjuk, hogy az alsó kocsi versenyszáma (43) a háromcsatornás éldetekció esetén jobban látszódik. A kép egészét vizsgálva azonban nem volt más jelentős különbség.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3C1965" w14:paraId="28BEE733" w14:textId="77777777" w:rsidTr="00FC34DE">
        <w:trPr>
          <w:jc w:val="center"/>
        </w:trPr>
        <w:tc>
          <w:tcPr>
            <w:tcW w:w="4247" w:type="dxa"/>
            <w:vAlign w:val="center"/>
          </w:tcPr>
          <w:p w14:paraId="7C6B53E2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B9E2A3" wp14:editId="19118824">
                  <wp:extent cx="2434837" cy="978344"/>
                  <wp:effectExtent l="0" t="0" r="3810" b="0"/>
                  <wp:docPr id="23" name="Picture 23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9 at 13.48.3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057" cy="105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ECA03" w14:textId="60ADECC9" w:rsidR="00533682" w:rsidRDefault="00FC34DE" w:rsidP="00FC34DE">
            <w:pPr>
              <w:pStyle w:val="Caption"/>
            </w:pPr>
            <w:bookmarkStart w:id="28" w:name="_Ref36395805"/>
            <w:r>
              <w:t xml:space="preserve">ábra </w:t>
            </w:r>
            <w:fldSimple w:instr=" STYLEREF 1 \s ">
              <w:r w:rsidR="00A2052B">
                <w:rPr>
                  <w:noProof/>
                </w:rPr>
                <w:t>3</w:t>
              </w:r>
            </w:fldSimple>
            <w:r w:rsidR="00CA1093">
              <w:t>.</w:t>
            </w:r>
            <w:fldSimple w:instr=" SEQ ábra \* ARABIC \s 1 ">
              <w:r w:rsidR="00A2052B">
                <w:rPr>
                  <w:noProof/>
                </w:rPr>
                <w:t>2</w:t>
              </w:r>
            </w:fldSimple>
            <w:bookmarkEnd w:id="28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</w:t>
            </w:r>
            <w:proofErr w:type="spellStart"/>
            <w:r>
              <w:t>éldetekor</w:t>
            </w:r>
            <w:proofErr w:type="spellEnd"/>
            <w:r>
              <w:t xml:space="preserve"> példaeredmény</w:t>
            </w:r>
          </w:p>
        </w:tc>
        <w:tc>
          <w:tcPr>
            <w:tcW w:w="4247" w:type="dxa"/>
            <w:vAlign w:val="center"/>
          </w:tcPr>
          <w:p w14:paraId="03114795" w14:textId="77777777" w:rsidR="00FC34DE" w:rsidRDefault="003C1965" w:rsidP="00FC34DE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3DA49C" wp14:editId="5DFE8DA4">
                  <wp:extent cx="2440043" cy="980436"/>
                  <wp:effectExtent l="0" t="0" r="0" b="0"/>
                  <wp:docPr id="26" name="Picture 26" descr="A picture containing black, photo, sitting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20-03-29 at 13.48.0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18" cy="10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8DA63" w14:textId="05607B96" w:rsidR="00533682" w:rsidRDefault="00FC34DE" w:rsidP="00FC34DE">
            <w:pPr>
              <w:pStyle w:val="Caption"/>
            </w:pPr>
            <w:bookmarkStart w:id="29" w:name="_Ref36395808"/>
            <w:r>
              <w:t xml:space="preserve">ábra </w:t>
            </w:r>
            <w:fldSimple w:instr=" STYLEREF 1 \s ">
              <w:r w:rsidR="00A2052B">
                <w:rPr>
                  <w:noProof/>
                </w:rPr>
                <w:t>3</w:t>
              </w:r>
            </w:fldSimple>
            <w:r w:rsidR="00CA1093">
              <w:t>.</w:t>
            </w:r>
            <w:fldSimple w:instr=" SEQ ábra \* ARABIC \s 1 ">
              <w:r w:rsidR="00A2052B">
                <w:rPr>
                  <w:noProof/>
                </w:rPr>
                <w:t>3</w:t>
              </w:r>
            </w:fldSimple>
            <w:bookmarkEnd w:id="29"/>
            <w:r>
              <w:t xml:space="preserve">: </w:t>
            </w:r>
            <w:proofErr w:type="spellStart"/>
            <w:r>
              <w:t>Sobel</w:t>
            </w:r>
            <w:proofErr w:type="spellEnd"/>
            <w:r>
              <w:t xml:space="preserve"> RGB éldetektor eredmény</w:t>
            </w:r>
          </w:p>
        </w:tc>
      </w:tr>
    </w:tbl>
    <w:p w14:paraId="7BA12A3F" w14:textId="49E4D87C" w:rsidR="00997A7B" w:rsidRDefault="00997A7B" w:rsidP="00997A7B">
      <w:r>
        <w:t xml:space="preserve">A </w:t>
      </w:r>
      <w:proofErr w:type="spellStart"/>
      <w:r w:rsidRPr="00997A7B">
        <w:rPr>
          <w:i/>
          <w:iCs/>
        </w:rPr>
        <w:t>Prewitt</w:t>
      </w:r>
      <w:proofErr w:type="spellEnd"/>
      <w:r>
        <w:rPr>
          <w:i/>
          <w:iCs/>
        </w:rPr>
        <w:t xml:space="preserve"> </w:t>
      </w:r>
      <w:r>
        <w:t xml:space="preserve">éldetektáló algoritmus nagyon hasonló az egycsatornás </w:t>
      </w:r>
      <w:proofErr w:type="spellStart"/>
      <w:r w:rsidRPr="00997A7B">
        <w:rPr>
          <w:i/>
          <w:iCs/>
        </w:rPr>
        <w:t>Sobel</w:t>
      </w:r>
      <w:r>
        <w:t>-hez</w:t>
      </w:r>
      <w:proofErr w:type="spellEnd"/>
      <w:r>
        <w:t xml:space="preserve">, azzal a különbséggel, hogy más szűrőmátrixot használ a számítás során. A </w:t>
      </w:r>
      <w:proofErr w:type="spellStart"/>
      <w:r>
        <w:t>Prewitt</w:t>
      </w:r>
      <w:proofErr w:type="spellEnd"/>
      <w:r>
        <w:t xml:space="preserve"> éldetekcióval készült eredmények világosabbak, mert kevésbé jelennek meg a detektált élek melletti szürke színárnyalatok. A különbség csak nagyfelbontás esetén érzékelhető és a detektált élek számában és pozíciójában nincs különbség (ezért ez az eredmény a mi esetünkben tekinthető </w:t>
      </w:r>
      <w:r w:rsidR="00A467EB">
        <w:t xml:space="preserve">közel </w:t>
      </w:r>
      <w:r>
        <w:t xml:space="preserve">azonosnak a </w:t>
      </w:r>
      <w:r>
        <w:fldChar w:fldCharType="begin"/>
      </w:r>
      <w:r>
        <w:instrText xml:space="preserve"> REF _Ref36395805 \h </w:instrText>
      </w:r>
      <w:r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2</w:t>
      </w:r>
      <w:r>
        <w:fldChar w:fldCharType="end"/>
      </w:r>
      <w:r>
        <w:t xml:space="preserve">-án </w:t>
      </w:r>
      <w:proofErr w:type="spellStart"/>
      <w:r>
        <w:t>megjelenítettel</w:t>
      </w:r>
      <w:proofErr w:type="spellEnd"/>
      <w:r>
        <w:t>).</w:t>
      </w:r>
    </w:p>
    <w:p w14:paraId="42963963" w14:textId="7018EAF4" w:rsidR="00816519" w:rsidRDefault="00816519" w:rsidP="00997A7B">
      <w:r>
        <w:t xml:space="preserve">A </w:t>
      </w:r>
      <w:r>
        <w:rPr>
          <w:i/>
          <w:iCs/>
        </w:rPr>
        <w:t xml:space="preserve">Laplace </w:t>
      </w:r>
      <w:r>
        <w:t xml:space="preserve">operátor jelentősen eltér a már ismertetett algoritmusoktól számítási módban és eredményben is. Az eredeti kép derivatívjaival számol és nagyon érzékeny a képi zajokra is, ezért általában Gauss transzformációt szoktak alkalmazni a </w:t>
      </w:r>
      <w:r>
        <w:rPr>
          <w:i/>
          <w:iCs/>
        </w:rPr>
        <w:t xml:space="preserve">Laplace </w:t>
      </w:r>
      <w:r>
        <w:t>előtt. Az eredmény egy alapértelmezetten szürke kép, amin sötét és világosabb színek jelölik az éleket. Erre láthatunk példát az alábbi képen</w:t>
      </w:r>
      <w:r w:rsidR="004E3BAF">
        <w:t xml:space="preserve"> a már fentebb is bemutatott képrészlettel (</w:t>
      </w:r>
      <w:r w:rsidR="00AA7863">
        <w:fldChar w:fldCharType="begin"/>
      </w:r>
      <w:r w:rsidR="00AA7863">
        <w:instrText xml:space="preserve"> REF _Ref36408538 \h </w:instrText>
      </w:r>
      <w:r w:rsidR="00AA7863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4</w:t>
      </w:r>
      <w:r w:rsidR="00AA7863">
        <w:fldChar w:fldCharType="end"/>
      </w:r>
      <w:r w:rsidR="004E3BAF">
        <w:t>)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4E3BAF" w14:paraId="3653F217" w14:textId="77777777" w:rsidTr="004E3BAF">
        <w:tc>
          <w:tcPr>
            <w:tcW w:w="4247" w:type="dxa"/>
            <w:vAlign w:val="center"/>
          </w:tcPr>
          <w:p w14:paraId="02D477EA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F9905A" wp14:editId="7B173385">
                  <wp:extent cx="2419046" cy="972000"/>
                  <wp:effectExtent l="0" t="0" r="0" b="6350"/>
                  <wp:docPr id="20" name="Picture 20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2020-03-29 at 20.57.2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6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23195" w14:textId="093CAB5B" w:rsidR="004E3BAF" w:rsidRDefault="004E3BAF" w:rsidP="004E3BAF">
            <w:pPr>
              <w:pStyle w:val="Caption"/>
            </w:pPr>
            <w:bookmarkStart w:id="30" w:name="_Ref36408538"/>
            <w:r>
              <w:t xml:space="preserve">ábra </w:t>
            </w:r>
            <w:fldSimple w:instr=" STYLEREF 1 \s ">
              <w:r w:rsidR="00A2052B">
                <w:rPr>
                  <w:noProof/>
                </w:rPr>
                <w:t>3</w:t>
              </w:r>
            </w:fldSimple>
            <w:r w:rsidR="00CA1093">
              <w:t>.</w:t>
            </w:r>
            <w:fldSimple w:instr=" SEQ ábra \* ARABIC \s 1 ">
              <w:r w:rsidR="00A2052B">
                <w:rPr>
                  <w:noProof/>
                </w:rPr>
                <w:t>4</w:t>
              </w:r>
            </w:fldSimple>
            <w:bookmarkEnd w:id="30"/>
            <w:r>
              <w:t>: Laplace éldetektor példaeredmény</w:t>
            </w:r>
          </w:p>
        </w:tc>
        <w:tc>
          <w:tcPr>
            <w:tcW w:w="4247" w:type="dxa"/>
            <w:vAlign w:val="center"/>
          </w:tcPr>
          <w:p w14:paraId="75569655" w14:textId="77777777" w:rsidR="004E3BAF" w:rsidRDefault="004E3BAF" w:rsidP="004E3BAF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5D3D665" wp14:editId="3D63391E">
                  <wp:extent cx="2419049" cy="972000"/>
                  <wp:effectExtent l="0" t="0" r="0" b="6350"/>
                  <wp:docPr id="21" name="Picture 21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2020-03-29 at 20.57.5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9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50B02" w14:textId="13363C67" w:rsidR="004E3BAF" w:rsidRDefault="004E3BAF" w:rsidP="004E3BAF">
            <w:pPr>
              <w:pStyle w:val="Caption"/>
            </w:pPr>
            <w:bookmarkStart w:id="31" w:name="_Ref36412715"/>
            <w:r>
              <w:t xml:space="preserve">ábra </w:t>
            </w:r>
            <w:fldSimple w:instr=" STYLEREF 1 \s ">
              <w:r w:rsidR="00A2052B">
                <w:rPr>
                  <w:noProof/>
                </w:rPr>
                <w:t>3</w:t>
              </w:r>
            </w:fldSimple>
            <w:r w:rsidR="00CA1093">
              <w:t>.</w:t>
            </w:r>
            <w:fldSimple w:instr=" SEQ ábra \* ARABIC \s 1 ">
              <w:r w:rsidR="00A2052B">
                <w:rPr>
                  <w:noProof/>
                </w:rPr>
                <w:t>5</w:t>
              </w:r>
            </w:fldSimple>
            <w:bookmarkEnd w:id="31"/>
            <w:r>
              <w:t xml:space="preserve">: </w:t>
            </w:r>
            <w:proofErr w:type="spellStart"/>
            <w:r>
              <w:t>Canny</w:t>
            </w:r>
            <w:proofErr w:type="spellEnd"/>
            <w:r>
              <w:t xml:space="preserve"> éldetektor példaeredmény</w:t>
            </w:r>
          </w:p>
        </w:tc>
      </w:tr>
    </w:tbl>
    <w:p w14:paraId="427DDF4A" w14:textId="09B7017D" w:rsidR="00816519" w:rsidRDefault="00287686" w:rsidP="00997A7B">
      <w:r>
        <w:t xml:space="preserve">A </w:t>
      </w:r>
      <w:proofErr w:type="spellStart"/>
      <w:r>
        <w:t>Canny</w:t>
      </w:r>
      <w:proofErr w:type="spellEnd"/>
      <w:r>
        <w:t xml:space="preserve"> </w:t>
      </w:r>
      <w:proofErr w:type="spellStart"/>
      <w:r>
        <w:t>éldetekor</w:t>
      </w:r>
      <w:proofErr w:type="spellEnd"/>
      <w:r>
        <w:t xml:space="preserve"> </w:t>
      </w:r>
      <w:r w:rsidR="00C1214E">
        <w:t xml:space="preserve">technika a legelterjedtebb és legeffektívebb algoritmusként van </w:t>
      </w:r>
      <w:proofErr w:type="spellStart"/>
      <w:r w:rsidR="00C1214E">
        <w:t>számontartva</w:t>
      </w:r>
      <w:proofErr w:type="spellEnd"/>
      <w:r w:rsidR="00C1214E">
        <w:t>. Számítási mechanizmusa jóval komplexebb, mint az ismertetett</w:t>
      </w:r>
      <w:r w:rsidR="002A1CC9">
        <w:t xml:space="preserve">eké, amely során Gauss transzformáció </w:t>
      </w:r>
      <w:r w:rsidR="00FE176E">
        <w:t xml:space="preserve">után </w:t>
      </w:r>
      <w:proofErr w:type="spellStart"/>
      <w:r w:rsidR="00FE176E">
        <w:t>Sobel</w:t>
      </w:r>
      <w:proofErr w:type="spellEnd"/>
      <w:r w:rsidR="00FE176E">
        <w:t xml:space="preserve"> vagy </w:t>
      </w:r>
      <w:proofErr w:type="spellStart"/>
      <w:r w:rsidR="00FE176E">
        <w:t>Prewitt</w:t>
      </w:r>
      <w:proofErr w:type="spellEnd"/>
      <w:r w:rsidR="00FE176E">
        <w:t xml:space="preserve"> (implementáció függő) detekciót is végre kell hajtani</w:t>
      </w:r>
      <w:r w:rsidR="00AF5ED8">
        <w:t xml:space="preserve"> majd végül egyéb zaj csökkentő</w:t>
      </w:r>
      <w:r w:rsidR="007304AE">
        <w:t xml:space="preserve"> és élkiemelő módszerekkel kapjuk meg a végeredményt. A </w:t>
      </w:r>
      <w:r w:rsidR="00A73223">
        <w:t xml:space="preserve">megszokott </w:t>
      </w:r>
      <w:r w:rsidR="007304AE">
        <w:t xml:space="preserve">képrészlet </w:t>
      </w:r>
      <w:proofErr w:type="spellStart"/>
      <w:r w:rsidR="007304AE">
        <w:t>Canny</w:t>
      </w:r>
      <w:proofErr w:type="spellEnd"/>
      <w:r w:rsidR="007304AE">
        <w:t xml:space="preserve"> éldetektált </w:t>
      </w:r>
      <w:r w:rsidR="00A73223">
        <w:t>eredménye látható a fentebb</w:t>
      </w:r>
      <w:r w:rsidR="00FB3B23">
        <w:t>i</w:t>
      </w:r>
      <w:r w:rsidR="00A73223">
        <w:t xml:space="preserve"> ábrán (</w:t>
      </w:r>
      <w:r w:rsidR="00A73223">
        <w:fldChar w:fldCharType="begin"/>
      </w:r>
      <w:r w:rsidR="00A73223">
        <w:instrText xml:space="preserve"> REF _Ref36412715 \h </w:instrText>
      </w:r>
      <w:r w:rsidR="00A73223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5</w:t>
      </w:r>
      <w:r w:rsidR="00A73223">
        <w:fldChar w:fldCharType="end"/>
      </w:r>
      <w:r w:rsidR="00A73223">
        <w:t>).</w:t>
      </w:r>
    </w:p>
    <w:p w14:paraId="1A4FBC17" w14:textId="7D850E4C" w:rsidR="00FB3B23" w:rsidRDefault="00FB3B23" w:rsidP="00997A7B">
      <w:r>
        <w:t xml:space="preserve">A megfelelő éldetekciós módszer kiválasztása kulcskérdés a feliratpozícionálást tekintve, mivel az élek írják le a legtöbb és pontosabb információt az ismertetett tulajdonságok közül. A </w:t>
      </w:r>
      <w:r>
        <w:rPr>
          <w:i/>
          <w:iCs/>
        </w:rPr>
        <w:t xml:space="preserve">Laplace </w:t>
      </w:r>
      <w:r>
        <w:t xml:space="preserve">módszer esetében látható, hogy a kimenet egy szürkés </w:t>
      </w:r>
      <w:r>
        <w:lastRenderedPageBreak/>
        <w:t>kép, aminek a felhasználása további szükséges egyszerűsítéseket igényelne, ezért ezt a lehetőséget kizártam a további gondolkodásból.</w:t>
      </w:r>
      <w:r w:rsidR="00EF308D">
        <w:t xml:space="preserve"> A </w:t>
      </w:r>
      <w:proofErr w:type="spellStart"/>
      <w:r w:rsidR="00EF308D">
        <w:t>Canny</w:t>
      </w:r>
      <w:proofErr w:type="spellEnd"/>
      <w:r w:rsidR="00EF308D">
        <w:t xml:space="preserve"> módszernek megvan az az előnye, hogy tisztán jelöli az éleket szinte zajtalanul a </w:t>
      </w:r>
      <w:proofErr w:type="spellStart"/>
      <w:r w:rsidR="00EF308D">
        <w:t>Sobel</w:t>
      </w:r>
      <w:proofErr w:type="spellEnd"/>
      <w:r w:rsidR="00EF308D">
        <w:t xml:space="preserve"> és </w:t>
      </w:r>
      <w:proofErr w:type="spellStart"/>
      <w:r w:rsidR="00EF308D">
        <w:t>Prewitt</w:t>
      </w:r>
      <w:proofErr w:type="spellEnd"/>
      <w:r w:rsidR="00EF308D">
        <w:t xml:space="preserve"> technikákkal ellentétben. Azonban ez olyan szempontból kevésbé kedvező, hogyha a pixelek színekhez prioritást szeretnénk társítani, ami leírja, hogy az adott pixel milyen fontos része a vizuális tartalomnak, akkor </w:t>
      </w:r>
      <w:proofErr w:type="spellStart"/>
      <w:r w:rsidR="00EF308D">
        <w:t>Canny</w:t>
      </w:r>
      <w:proofErr w:type="spellEnd"/>
      <w:r w:rsidR="00EF308D">
        <w:t xml:space="preserve"> esetén ezt csak binárisan vagyunk képesek megtenni.</w:t>
      </w:r>
    </w:p>
    <w:p w14:paraId="05191D97" w14:textId="24895B39" w:rsidR="00EF308D" w:rsidRDefault="00EF308D" w:rsidP="00A75C9F">
      <w:r>
        <w:t>A</w:t>
      </w:r>
      <w:r w:rsidR="00A75C9F">
        <w:t xml:space="preserve"> tárgyalt algoritmusok </w:t>
      </w:r>
      <w:r w:rsidR="00A75C9F">
        <w:fldChar w:fldCharType="begin"/>
      </w:r>
      <w:r w:rsidR="00A75C9F">
        <w:instrText xml:space="preserve"> REF _Ref26950906 \n \h </w:instrText>
      </w:r>
      <w:r w:rsidR="00A75C9F">
        <w:fldChar w:fldCharType="separate"/>
      </w:r>
      <w:r w:rsidR="00A2052B">
        <w:t>[21]</w:t>
      </w:r>
      <w:r w:rsidR="00A75C9F">
        <w:fldChar w:fldCharType="end"/>
      </w:r>
      <w:r w:rsidR="00A75C9F">
        <w:t xml:space="preserve"> futási idejét vizsgáltam meg a döntés megkönnyítéséhez. Ehhez a már ábrákon bemutatott képet (</w:t>
      </w:r>
      <w:r w:rsidR="00A75C9F">
        <w:fldChar w:fldCharType="begin"/>
      </w:r>
      <w:r w:rsidR="00A75C9F">
        <w:instrText xml:space="preserve"> REF _Ref23865059 \h </w:instrText>
      </w:r>
      <w:r w:rsidR="00A75C9F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A75C9F">
        <w:fldChar w:fldCharType="end"/>
      </w:r>
      <w:r w:rsidR="00A75C9F">
        <w:t xml:space="preserve">) vettem segítségül kisebb (800x443) felbontásban. </w:t>
      </w:r>
      <w:r w:rsidR="004273B5">
        <w:t xml:space="preserve">A forrásban bemutatott implementációk közül csak a Laplace és </w:t>
      </w:r>
      <w:proofErr w:type="spellStart"/>
      <w:r w:rsidR="004273B5">
        <w:t>Canny</w:t>
      </w:r>
      <w:proofErr w:type="spellEnd"/>
      <w:r w:rsidR="004273B5">
        <w:t xml:space="preserve"> megoldásoknál használtak </w:t>
      </w:r>
      <w:proofErr w:type="spellStart"/>
      <w:r w:rsidR="004273B5">
        <w:t>OpenCV</w:t>
      </w:r>
      <w:proofErr w:type="spellEnd"/>
      <w:r w:rsidR="004273B5">
        <w:t xml:space="preserve"> függvényeket, a többit algoritmus saját kódsorok megvalósításával történt. </w:t>
      </w:r>
      <w:r w:rsidR="00A75C9F">
        <w:t>Az eredményt az alábbi grafikonon vizualizáltam (</w:t>
      </w:r>
      <w:r w:rsidR="00A75C9F">
        <w:fldChar w:fldCharType="begin"/>
      </w:r>
      <w:r w:rsidR="00A75C9F">
        <w:instrText xml:space="preserve"> REF _Ref36758224 \h </w:instrText>
      </w:r>
      <w:r w:rsidR="00A75C9F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6</w:t>
      </w:r>
      <w:r w:rsidR="00A75C9F">
        <w:fldChar w:fldCharType="end"/>
      </w:r>
      <w:r w:rsidR="00A75C9F">
        <w:t>).</w:t>
      </w:r>
    </w:p>
    <w:p w14:paraId="2C1CAD4D" w14:textId="035E8ECE" w:rsidR="00A75C9F" w:rsidRDefault="004273B5" w:rsidP="00A75C9F">
      <w:pPr>
        <w:keepNext/>
        <w:ind w:firstLine="0"/>
        <w:jc w:val="center"/>
      </w:pPr>
      <w:r w:rsidRPr="004273B5">
        <w:rPr>
          <w:noProof/>
        </w:rPr>
        <w:drawing>
          <wp:inline distT="0" distB="0" distL="0" distR="0" wp14:anchorId="2B2349FB" wp14:editId="51F6D3A2">
            <wp:extent cx="4148807" cy="2809129"/>
            <wp:effectExtent l="0" t="0" r="444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748" cy="28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B5">
        <w:t xml:space="preserve"> </w:t>
      </w:r>
    </w:p>
    <w:p w14:paraId="63313072" w14:textId="7BAE87A4" w:rsidR="00A75C9F" w:rsidRDefault="00A75C9F" w:rsidP="00A75C9F">
      <w:pPr>
        <w:pStyle w:val="Caption"/>
      </w:pPr>
      <w:bookmarkStart w:id="32" w:name="_Ref36758224"/>
      <w:r>
        <w:t xml:space="preserve">ábra </w:t>
      </w:r>
      <w:fldSimple w:instr=" STYLEREF 1 \s ">
        <w:r w:rsidR="00A2052B">
          <w:rPr>
            <w:noProof/>
          </w:rPr>
          <w:t>3</w:t>
        </w:r>
      </w:fldSimple>
      <w:r w:rsidR="00CA1093">
        <w:t>.</w:t>
      </w:r>
      <w:fldSimple w:instr=" SEQ ábra \* ARABIC \s 1 ">
        <w:r w:rsidR="00A2052B">
          <w:rPr>
            <w:noProof/>
          </w:rPr>
          <w:t>6</w:t>
        </w:r>
      </w:fldSimple>
      <w:bookmarkEnd w:id="32"/>
      <w:r>
        <w:t>: Éldetektorok futási ideje</w:t>
      </w:r>
    </w:p>
    <w:p w14:paraId="1E452F15" w14:textId="0D4AB493" w:rsidR="00A75C9F" w:rsidRDefault="00A75C9F" w:rsidP="004273B5">
      <w:r w:rsidRPr="00A75C9F">
        <w:t xml:space="preserve"> </w:t>
      </w:r>
      <w:r w:rsidR="004273B5">
        <w:t xml:space="preserve">A grafikont látva egyértelművé vált számomra, hogy nem érdemes kézi implementációra hagyatkozni a </w:t>
      </w:r>
      <w:proofErr w:type="spellStart"/>
      <w:r w:rsidR="004273B5">
        <w:t>Sobel</w:t>
      </w:r>
      <w:proofErr w:type="spellEnd"/>
      <w:r w:rsidR="004273B5">
        <w:t xml:space="preserve"> és </w:t>
      </w:r>
      <w:proofErr w:type="spellStart"/>
      <w:r w:rsidR="004273B5">
        <w:t>Prewitt</w:t>
      </w:r>
      <w:proofErr w:type="spellEnd"/>
      <w:r w:rsidR="004273B5">
        <w:t xml:space="preserve"> éldetektorok esetében, ezért </w:t>
      </w:r>
      <w:proofErr w:type="spellStart"/>
      <w:r w:rsidR="004273B5">
        <w:t>OpenCV</w:t>
      </w:r>
      <w:proofErr w:type="spellEnd"/>
      <w:r w:rsidR="004273B5">
        <w:t>-s megoldással is elvégeztem a detektálást az említett képen. Ennek az eredményét is a fenti grafikon (</w:t>
      </w:r>
      <w:r w:rsidR="004273B5">
        <w:fldChar w:fldCharType="begin"/>
      </w:r>
      <w:r w:rsidR="004273B5">
        <w:instrText xml:space="preserve"> REF _Ref36758224 \h </w:instrText>
      </w:r>
      <w:r w:rsidR="004273B5"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6</w:t>
      </w:r>
      <w:r w:rsidR="004273B5">
        <w:fldChar w:fldCharType="end"/>
      </w:r>
      <w:r w:rsidR="004273B5">
        <w:t xml:space="preserve">) jobb szélén jelenítettem meg. A számok és említett tulajdonságok miatt azonban továbbra is a </w:t>
      </w:r>
      <w:proofErr w:type="spellStart"/>
      <w:r w:rsidR="004273B5">
        <w:t>Canny</w:t>
      </w:r>
      <w:proofErr w:type="spellEnd"/>
      <w:r w:rsidR="004273B5">
        <w:t xml:space="preserve"> éldetektort részesítettem </w:t>
      </w:r>
      <w:r w:rsidR="004273B5" w:rsidRPr="004273B5">
        <w:t>előnyben a munkám további részében.</w:t>
      </w:r>
    </w:p>
    <w:p w14:paraId="3FD7DC08" w14:textId="77777777" w:rsidR="00A75C9F" w:rsidRPr="00FB3B23" w:rsidRDefault="00A75C9F" w:rsidP="00A75C9F">
      <w:pPr>
        <w:ind w:firstLine="0"/>
        <w:jc w:val="center"/>
      </w:pPr>
    </w:p>
    <w:p w14:paraId="4225C856" w14:textId="686812AB" w:rsidR="00B73B0E" w:rsidRDefault="00B73B0E" w:rsidP="0055549E">
      <w:pPr>
        <w:pStyle w:val="Heading3"/>
      </w:pPr>
      <w:bookmarkStart w:id="33" w:name="_Toc38478032"/>
      <w:r>
        <w:lastRenderedPageBreak/>
        <w:t>Rendszerarchitektúra</w:t>
      </w:r>
      <w:bookmarkEnd w:id="33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>algoritmusát. Szerettem volna olyan rendszert létrehozni, amely nyitott 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6FE9E772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>-</w:t>
      </w:r>
      <w:proofErr w:type="spellStart"/>
      <w:r>
        <w:t>ek</w:t>
      </w:r>
      <w:proofErr w:type="spellEnd"/>
      <w:r>
        <w:t xml:space="preserve">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</w:t>
      </w:r>
      <w:r w:rsidR="00C26A73">
        <w:t>a megkapott</w:t>
      </w:r>
      <w:r>
        <w:t xml:space="preserve">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6F19BB2A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7</w:t>
      </w:r>
      <w:r w:rsidR="00A2052B">
        <w:t>. ábra</w:t>
      </w:r>
      <w:r>
        <w:fldChar w:fldCharType="end"/>
      </w:r>
      <w:r>
        <w:t>)</w:t>
      </w:r>
      <w:r w:rsidR="0055549E">
        <w:t xml:space="preserve">, amelyen kitűnően végig követhető </w:t>
      </w:r>
      <w:proofErr w:type="gramStart"/>
      <w:r w:rsidR="0055549E">
        <w:t>a</w:t>
      </w:r>
      <w:proofErr w:type="gramEnd"/>
      <w:r w:rsidR="0055549E">
        <w:t xml:space="preserve"> adat áramlásának iránya a rendszerben</w:t>
      </w:r>
      <w:r>
        <w:t xml:space="preserve">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</w:t>
      </w:r>
      <w:proofErr w:type="spellStart"/>
      <w:r>
        <w:t>Prioritizálónak</w:t>
      </w:r>
      <w:proofErr w:type="spellEnd"/>
      <w:r>
        <w:t xml:space="preserve">. A Prioritizáló az említett bemenetek alapján kimentként adja a felirat koordinátákat, amelyből a </w:t>
      </w:r>
      <w:r w:rsidR="0055549E">
        <w:rPr>
          <w:i/>
          <w:iCs/>
        </w:rPr>
        <w:t>Vizualizáló</w:t>
      </w:r>
      <w:r>
        <w:t xml:space="preserve"> készíti el a végleges képet</w:t>
      </w:r>
      <w:r w:rsidRPr="0055549E">
        <w:rPr>
          <w:highlight w:val="yellow"/>
        </w:rPr>
        <w:t>.</w:t>
      </w:r>
      <w:r w:rsidR="0055549E" w:rsidRPr="0055549E">
        <w:rPr>
          <w:highlight w:val="yellow"/>
        </w:rPr>
        <w:t xml:space="preserve"> (Erről a vizualizáló komponensről később lehet írni)</w:t>
      </w:r>
    </w:p>
    <w:p w14:paraId="39A1F137" w14:textId="5470F4E0" w:rsidR="00A77469" w:rsidRDefault="003734E2" w:rsidP="00A77469">
      <w:pPr>
        <w:pStyle w:val="Kp"/>
      </w:pPr>
      <w:r>
        <w:rPr>
          <w:noProof/>
        </w:rPr>
        <w:lastRenderedPageBreak/>
        <w:drawing>
          <wp:inline distT="0" distB="0" distL="0" distR="0" wp14:anchorId="0C6F1630" wp14:editId="5CF88FA5">
            <wp:extent cx="5300740" cy="4564684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chitecture-HUN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/>
                    <a:stretch/>
                  </pic:blipFill>
                  <pic:spPr bwMode="auto">
                    <a:xfrm>
                      <a:off x="0" y="0"/>
                      <a:ext cx="5359244" cy="46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4" w:name="_Ref26018599"/>
    <w:p w14:paraId="14AF9024" w14:textId="69B3A0E1" w:rsidR="009C71E3" w:rsidRDefault="00CA1093" w:rsidP="00A7746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3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7</w:t>
        </w:r>
      </w:fldSimple>
      <w:r w:rsidR="00A77469">
        <w:t>. ábra</w:t>
      </w:r>
      <w:bookmarkEnd w:id="34"/>
      <w:r w:rsidR="00A77469">
        <w:t xml:space="preserve">: </w:t>
      </w:r>
      <w:r w:rsidR="00193D5F">
        <w:t>Képf</w:t>
      </w:r>
      <w:r w:rsidR="00A77469">
        <w:t>eliratszegmens pozícionáló rendszer architektúra</w:t>
      </w:r>
    </w:p>
    <w:p w14:paraId="6E62E2F3" w14:textId="22035A3F" w:rsidR="0055549E" w:rsidRDefault="0055549E" w:rsidP="0055549E">
      <w:pPr>
        <w:pStyle w:val="Heading2"/>
      </w:pPr>
      <w:bookmarkStart w:id="35" w:name="_Toc38478033"/>
      <w:r>
        <w:t>Videó feliratpozícionáló rendszer tervezése</w:t>
      </w:r>
      <w:bookmarkEnd w:id="35"/>
    </w:p>
    <w:p w14:paraId="4130BB4E" w14:textId="0BC246FF" w:rsidR="00193D5F" w:rsidRDefault="007337A6" w:rsidP="007B70F1">
      <w:r>
        <w:t>A</w:t>
      </w:r>
      <w:r w:rsidR="0051480D">
        <w:t xml:space="preserve"> </w:t>
      </w:r>
      <w:r w:rsidR="007B70F1">
        <w:t>fentebb bemutatott rendszer segítségével képesek vagyunk megtalálni egy képen a legkevésbé tartalomgazdag terültet, ahova a feliratot elhelyezve minimalizáljuk a letakart információt. Ha a bemutatott rendszert egy algoritmusnak tekintjük, akkor elmondható, hogy inputként vár egy képet, egy szegmens méretet, konfigurációt, illetve a felirat szövegét</w:t>
      </w:r>
      <w:r w:rsidR="004248EC">
        <w:t>. Outputként pedig egy módosított képet kapunk, amibe égetve a kívánt pozícióban jelenik meg a felirat. Ahhoz, hogy az algoritmust videós környezetben tudjuk használni az inputok előállítását és az outputok kezelését kell jól meghatároznunk.</w:t>
      </w:r>
      <w:r w:rsidR="007B70F1">
        <w:t xml:space="preserve"> </w:t>
      </w:r>
      <w:r>
        <w:t xml:space="preserve">Amennyiben azt szeretnénk, hogy ugyanaz a feliratszegmens ne tűnjön el és jelenlen meg újra és újra a videó lejátszása alatt, a videó </w:t>
      </w:r>
      <w:r>
        <w:rPr>
          <w:i/>
          <w:iCs/>
        </w:rPr>
        <w:t>minden</w:t>
      </w:r>
      <w:r>
        <w:t xml:space="preserve"> képére rá kellene égetnünk a feliratot. Ez azon kívül, hogy egy jelentősen költséges feladat, sokszor felesleges is, mikor a kép változása minimális és a felirat </w:t>
      </w:r>
      <w:proofErr w:type="spellStart"/>
      <w:r>
        <w:t>textuális</w:t>
      </w:r>
      <w:proofErr w:type="spellEnd"/>
      <w:r>
        <w:t xml:space="preserve"> tartalma sem változik</w:t>
      </w:r>
      <w:r w:rsidR="0051480D">
        <w:t xml:space="preserve">, továbbá a feliratégetésre léteznek jól működő, gyors megoldások is. Tehát amíg képek felirat pozícionálására kifejezetten szerencsés az </w:t>
      </w:r>
      <w:r w:rsidR="0051480D">
        <w:rPr>
          <w:i/>
          <w:iCs/>
        </w:rPr>
        <w:t>Open Captioning</w:t>
      </w:r>
      <w:r w:rsidR="0051480D">
        <w:t xml:space="preserve"> megközelítés, addig videós esetben a </w:t>
      </w:r>
      <w:proofErr w:type="spellStart"/>
      <w:r w:rsidR="0051480D">
        <w:rPr>
          <w:i/>
          <w:iCs/>
        </w:rPr>
        <w:t>Closed</w:t>
      </w:r>
      <w:proofErr w:type="spellEnd"/>
      <w:r w:rsidR="0051480D">
        <w:rPr>
          <w:i/>
          <w:iCs/>
        </w:rPr>
        <w:t xml:space="preserve"> </w:t>
      </w:r>
      <w:proofErr w:type="spellStart"/>
      <w:r w:rsidR="0051480D">
        <w:rPr>
          <w:i/>
          <w:iCs/>
        </w:rPr>
        <w:lastRenderedPageBreak/>
        <w:t>Captioing</w:t>
      </w:r>
      <w:proofErr w:type="spellEnd"/>
      <w:r w:rsidR="0051480D">
        <w:rPr>
          <w:i/>
          <w:iCs/>
        </w:rPr>
        <w:t xml:space="preserve"> </w:t>
      </w:r>
      <w:r w:rsidR="0051480D">
        <w:t xml:space="preserve">nagyobb előnyökkel járna. Ugyanis, ha a felirattal égetett videó helyett egy feliratfájl a kimenet (például.: </w:t>
      </w:r>
      <w:proofErr w:type="spellStart"/>
      <w:r w:rsidR="0051480D">
        <w:rPr>
          <w:i/>
          <w:iCs/>
        </w:rPr>
        <w:t>ass</w:t>
      </w:r>
      <w:proofErr w:type="spellEnd"/>
      <w:r w:rsidR="0051480D">
        <w:rPr>
          <w:i/>
          <w:iCs/>
        </w:rPr>
        <w:t xml:space="preserve"> </w:t>
      </w:r>
      <w:r w:rsidR="0051480D">
        <w:t>formátumban</w:t>
      </w:r>
      <w:r w:rsidR="0051480D" w:rsidRPr="0051480D">
        <w:t>)</w:t>
      </w:r>
      <w:r w:rsidR="0051480D">
        <w:t xml:space="preserve">, amely jól leírja a feliratok pozícióját, akkor az égetést már könnyen elvégezhetjük egy megfelelő videó kezelő programmal (pl.: VLC </w:t>
      </w:r>
      <w:r w:rsidR="0051480D">
        <w:fldChar w:fldCharType="begin"/>
      </w:r>
      <w:r w:rsidR="0051480D">
        <w:instrText xml:space="preserve"> REF _Ref24287118 \n \h </w:instrText>
      </w:r>
      <w:r w:rsidR="0051480D">
        <w:fldChar w:fldCharType="separate"/>
      </w:r>
      <w:r w:rsidR="00A2052B">
        <w:t>[8]</w:t>
      </w:r>
      <w:r w:rsidR="0051480D">
        <w:fldChar w:fldCharType="end"/>
      </w:r>
      <w:r w:rsidR="0051480D">
        <w:t>).</w:t>
      </w:r>
    </w:p>
    <w:p w14:paraId="650499B4" w14:textId="1C76667B" w:rsidR="00D81E1D" w:rsidRPr="00D81E1D" w:rsidRDefault="00D81E1D" w:rsidP="007B70F1">
      <w:r>
        <w:t xml:space="preserve">Az ismertetett rendszert </w:t>
      </w:r>
      <w:proofErr w:type="spellStart"/>
      <w:r>
        <w:t>alapulvéve</w:t>
      </w:r>
      <w:proofErr w:type="spellEnd"/>
      <w:r>
        <w:t xml:space="preserve"> könnyen módosíthatunk feliratégetésen, csupán a </w:t>
      </w:r>
      <w:r w:rsidRPr="00D81E1D">
        <w:rPr>
          <w:i/>
          <w:iCs/>
        </w:rPr>
        <w:t xml:space="preserve">Vizualizáló </w:t>
      </w:r>
      <w:r w:rsidRPr="00D81E1D">
        <w:t>komponenst kell a végéről elvenni és az algoritmus máris legjobb pozíciókat ajánl a feliratozott képek helyett.</w:t>
      </w:r>
      <w:r>
        <w:t xml:space="preserve"> Jelen fejezet további részében az így kapott, módosított rendszerinputok (kép, szegmens méret, konfiguráció) és -output (szegmens pozíció) előállításának tervezését taglalom.</w:t>
      </w:r>
    </w:p>
    <w:p w14:paraId="3D10EE18" w14:textId="5E94FB8B" w:rsidR="004248EC" w:rsidRDefault="00BD3242" w:rsidP="004248EC">
      <w:pPr>
        <w:pStyle w:val="Heading3"/>
      </w:pPr>
      <w:bookmarkStart w:id="36" w:name="_Toc38478034"/>
      <w:r>
        <w:t>Inputok</w:t>
      </w:r>
      <w:r w:rsidR="004248EC">
        <w:t xml:space="preserve"> előállítása</w:t>
      </w:r>
      <w:bookmarkEnd w:id="36"/>
    </w:p>
    <w:p w14:paraId="4454E9BC" w14:textId="77777777" w:rsidR="009209A3" w:rsidRDefault="009209A3" w:rsidP="00E5291B">
      <w:r>
        <w:t xml:space="preserve">Egyértelműen látszódik, hogy a képeken történő feliratpozícionáláshoz a </w:t>
      </w:r>
      <w:r>
        <w:rPr>
          <w:i/>
          <w:iCs/>
        </w:rPr>
        <w:t xml:space="preserve">Vizualizáló </w:t>
      </w:r>
      <w:r>
        <w:t xml:space="preserve">komponens nélkül szükségünk van képre, méret információkra és egy konfiguráció beállításra.  </w:t>
      </w:r>
    </w:p>
    <w:p w14:paraId="526DF44B" w14:textId="6C551DD8" w:rsidR="00944FC2" w:rsidRDefault="009209A3" w:rsidP="00944FC2">
      <w:r>
        <w:t xml:space="preserve">A </w:t>
      </w:r>
      <w:r w:rsidRPr="0098302B">
        <w:rPr>
          <w:b/>
          <w:bCs/>
          <w:i/>
          <w:iCs/>
        </w:rPr>
        <w:t>konfiguráció</w:t>
      </w:r>
      <w:r>
        <w:t xml:space="preserve"> beállítás leírja, hogy milyen detektorokat alkalmazzunk az adott kép elemzéséhez, és azokat milyen formában kezeljük. Ez a paraméter videó feliratpozícionálásnál is könnyen értelmezhető és </w:t>
      </w:r>
      <w:r w:rsidR="0098302B">
        <w:t>hasznos,</w:t>
      </w:r>
      <w:r>
        <w:t xml:space="preserve"> ha kívülről </w:t>
      </w:r>
      <w:r w:rsidR="0098302B">
        <w:t xml:space="preserve">is </w:t>
      </w:r>
      <w:r>
        <w:t xml:space="preserve">vezérelhető, ezért érdemes a videó feldolgozó rendszer </w:t>
      </w:r>
      <w:r w:rsidR="00944FC2">
        <w:t>esetében</w:t>
      </w:r>
      <w:r>
        <w:t xml:space="preserve"> is </w:t>
      </w:r>
      <w:r w:rsidR="0098302B">
        <w:t xml:space="preserve">opcionális </w:t>
      </w:r>
      <w:r>
        <w:t>inputként kezelni</w:t>
      </w:r>
      <w:r w:rsidR="0098302B">
        <w:t xml:space="preserve"> egy alapbeállítás mellett</w:t>
      </w:r>
      <w:r w:rsidR="00944FC2">
        <w:t>.</w:t>
      </w:r>
    </w:p>
    <w:p w14:paraId="4415DA37" w14:textId="68D562AC" w:rsidR="00944FC2" w:rsidRPr="000B3A68" w:rsidRDefault="00944FC2" w:rsidP="00944FC2">
      <w:r>
        <w:t xml:space="preserve">Ha a </w:t>
      </w:r>
      <w:r w:rsidRPr="0098302B">
        <w:rPr>
          <w:b/>
          <w:bCs/>
          <w:i/>
          <w:iCs/>
        </w:rPr>
        <w:t>feliartszegmens méret</w:t>
      </w:r>
      <w:r>
        <w:t xml:space="preserve">ét is </w:t>
      </w:r>
      <w:r w:rsidR="00501645">
        <w:t xml:space="preserve">kivezetnénk inputként </w:t>
      </w:r>
      <w:r>
        <w:t>a videó feldolgozó rendszerben, akkor</w:t>
      </w:r>
      <w:r w:rsidR="00501645">
        <w:t xml:space="preserve"> </w:t>
      </w:r>
      <w:r>
        <w:t>a használhatóság</w:t>
      </w:r>
      <w:r w:rsidR="00501645">
        <w:t xml:space="preserve"> is erősen </w:t>
      </w:r>
      <w:proofErr w:type="spellStart"/>
      <w:r w:rsidR="00501645">
        <w:t>megkérdőjeleződne</w:t>
      </w:r>
      <w:proofErr w:type="spellEnd"/>
      <w:r>
        <w:t xml:space="preserve">. A különböző felbontású videókra külön méretet kellene </w:t>
      </w:r>
      <w:r w:rsidR="00501645">
        <w:t xml:space="preserve">számolnia és megadnia </w:t>
      </w:r>
      <w:r>
        <w:t>a felhasználó</w:t>
      </w:r>
      <w:r w:rsidR="00501645">
        <w:t>n</w:t>
      </w:r>
      <w:r>
        <w:t xml:space="preserve">ak. Szerettem volna a </w:t>
      </w:r>
      <w:r w:rsidR="00501645">
        <w:t>megoldást</w:t>
      </w:r>
      <w:r>
        <w:t xml:space="preserve"> úgy megépíteni, hogy az könnyen futtatható legyen egy hozzá nem értő </w:t>
      </w:r>
      <w:r w:rsidR="00501645">
        <w:t>külső szereplő</w:t>
      </w:r>
      <w:r>
        <w:t xml:space="preserve"> számára is anélkül, hogy jelentősebb időt töltene a videó és felirat méreteinek meghatározásával. </w:t>
      </w:r>
      <w:r w:rsidR="00501645">
        <w:t xml:space="preserve">Ezért már tervezésnél ügyeltem rá, hogy a felirat méret számítás a videófeldolgozó modul komplexitásához tartozzon és ne kívülről jövő információ legyen. A méret számításához ismerni kell a pontos szöveget, hogy kalkulálhatóvá válhasson a szövegblokk hossza és sorainak száma. Tehát a szövegi tartalomra szükség van inputként az építendő rendszernek. Mivel a feliratokfájlok legelterjedtebb formátuma az </w:t>
      </w:r>
      <w:proofErr w:type="spellStart"/>
      <w:r w:rsidR="00501645">
        <w:rPr>
          <w:i/>
          <w:iCs/>
        </w:rPr>
        <w:t>srt</w:t>
      </w:r>
      <w:proofErr w:type="spellEnd"/>
      <w:r w:rsidR="0098302B">
        <w:rPr>
          <w:i/>
          <w:iCs/>
        </w:rPr>
        <w:t>,</w:t>
      </w:r>
      <w:r w:rsidR="00501645">
        <w:rPr>
          <w:i/>
          <w:iCs/>
        </w:rPr>
        <w:t xml:space="preserve"> </w:t>
      </w:r>
      <w:r w:rsidR="00501645">
        <w:t xml:space="preserve">ezért </w:t>
      </w:r>
      <w:r w:rsidR="0098302B">
        <w:t xml:space="preserve">úgy határoztam, hogy a videófeliratpozícionáló megoldás inputként egy </w:t>
      </w:r>
      <w:proofErr w:type="spellStart"/>
      <w:r w:rsidR="0098302B">
        <w:rPr>
          <w:i/>
          <w:iCs/>
        </w:rPr>
        <w:t>srt</w:t>
      </w:r>
      <w:proofErr w:type="spellEnd"/>
      <w:r w:rsidR="0098302B">
        <w:rPr>
          <w:i/>
          <w:iCs/>
        </w:rPr>
        <w:t xml:space="preserve"> </w:t>
      </w:r>
      <w:r w:rsidR="0098302B">
        <w:t>fájlt is vár, melyből a futás során kiszámításra kerülnek a feliratméret értékek.</w:t>
      </w:r>
      <w:r w:rsidR="000B3A68">
        <w:t xml:space="preserve"> Az előzetes feliratfájlok (</w:t>
      </w:r>
      <w:r w:rsidR="000B3A68">
        <w:rPr>
          <w:i/>
          <w:iCs/>
        </w:rPr>
        <w:t>.</w:t>
      </w:r>
      <w:proofErr w:type="spellStart"/>
      <w:r w:rsidR="000B3A68">
        <w:rPr>
          <w:i/>
          <w:iCs/>
        </w:rPr>
        <w:t>srt</w:t>
      </w:r>
      <w:proofErr w:type="spellEnd"/>
      <w:r w:rsidR="000B3A68" w:rsidRPr="000B3A68">
        <w:t>)</w:t>
      </w:r>
      <w:r w:rsidR="000B3A68">
        <w:rPr>
          <w:i/>
          <w:iCs/>
        </w:rPr>
        <w:t xml:space="preserve"> </w:t>
      </w:r>
      <w:r w:rsidR="000B3A68">
        <w:t xml:space="preserve">így szükségszerűvé válnak, amelyek nem feltétlen adottak az input videóknál. Ahogy már említettem az </w:t>
      </w:r>
      <w:r w:rsidR="000B3A68">
        <w:fldChar w:fldCharType="begin"/>
      </w:r>
      <w:r w:rsidR="000B3A68">
        <w:instrText xml:space="preserve"> REF _Ref26105947 \r \h </w:instrText>
      </w:r>
      <w:r w:rsidR="000B3A68">
        <w:fldChar w:fldCharType="separate"/>
      </w:r>
      <w:r w:rsidR="00A2052B">
        <w:t>1.1.2</w:t>
      </w:r>
      <w:r w:rsidR="000B3A68">
        <w:fldChar w:fldCharType="end"/>
      </w:r>
      <w:r w:rsidR="000B3A68">
        <w:t xml:space="preserve">-es fejezetben </w:t>
      </w:r>
      <w:r w:rsidR="000B3A68">
        <w:lastRenderedPageBreak/>
        <w:t xml:space="preserve">számos szolgáltatás van, amit feliratgenerálásra lehet használni. Én az IBM </w:t>
      </w:r>
      <w:r w:rsidR="00331093">
        <w:t xml:space="preserve">Watson Media </w:t>
      </w:r>
      <w:r w:rsidR="000B3A68">
        <w:t xml:space="preserve">fejlesztését a </w:t>
      </w:r>
      <w:r w:rsidR="000B3A68" w:rsidRPr="000B3A68">
        <w:rPr>
          <w:i/>
          <w:iCs/>
        </w:rPr>
        <w:t xml:space="preserve">Video </w:t>
      </w:r>
      <w:proofErr w:type="spellStart"/>
      <w:r w:rsidR="000B3A68" w:rsidRPr="000B3A68">
        <w:rPr>
          <w:i/>
          <w:iCs/>
        </w:rPr>
        <w:t>Enrichment</w:t>
      </w:r>
      <w:proofErr w:type="spellEnd"/>
      <w:r w:rsidR="000B3A68">
        <w:t xml:space="preserve">-et </w:t>
      </w:r>
      <w:r w:rsidR="00331093">
        <w:fldChar w:fldCharType="begin"/>
      </w:r>
      <w:r w:rsidR="00331093">
        <w:instrText xml:space="preserve"> REF _Ref37790139 \n \h </w:instrText>
      </w:r>
      <w:r w:rsidR="00331093">
        <w:fldChar w:fldCharType="separate"/>
      </w:r>
      <w:r w:rsidR="00A2052B">
        <w:t>[22]</w:t>
      </w:r>
      <w:r w:rsidR="00331093">
        <w:fldChar w:fldCharType="end"/>
      </w:r>
      <w:r w:rsidR="00331093">
        <w:t xml:space="preserve"> </w:t>
      </w:r>
      <w:r w:rsidR="000B3A68">
        <w:t>használtam tesztvideók feliratozására, mert már nagy tapasztalattal rendelkeztem a terméket illetően.</w:t>
      </w:r>
    </w:p>
    <w:p w14:paraId="5F0EC35F" w14:textId="0C85AE4E" w:rsidR="00BD3242" w:rsidRDefault="00BD3242" w:rsidP="00E5291B">
      <w:r w:rsidRPr="0098302B">
        <w:rPr>
          <w:b/>
          <w:bCs/>
          <w:i/>
          <w:iCs/>
        </w:rPr>
        <w:t>Képek</w:t>
      </w:r>
      <w:r>
        <w:t xml:space="preserve"> előállítása a videó képkockákra vágásával könnyen megoldható. Mivel nem szeretnénk minden képkockán végigmenni és szöveget égetni</w:t>
      </w:r>
      <w:r w:rsidR="00862243">
        <w:t>,</w:t>
      </w:r>
      <w:r>
        <w:t xml:space="preserve"> ezért </w:t>
      </w:r>
      <w:r w:rsidR="00862243">
        <w:t>lehetőségünk van arra, hogy megválogassuk az input képeket</w:t>
      </w:r>
      <w:r w:rsidR="0098302B">
        <w:t>. Ezzel</w:t>
      </w:r>
      <w:r w:rsidR="00862243">
        <w:t xml:space="preserve"> csak a </w:t>
      </w:r>
      <w:r w:rsidR="0098302B">
        <w:t>szükségesnek ítélt elemeken</w:t>
      </w:r>
      <w:r w:rsidR="00862243">
        <w:t xml:space="preserve"> határozzuk meg a legjobb pozíciót.</w:t>
      </w:r>
      <w:r w:rsidR="00E5291B">
        <w:t xml:space="preserve"> A legfontosabb kérdés, hogy melyik képeket </w:t>
      </w:r>
      <w:r w:rsidR="0098302B">
        <w:t xml:space="preserve">ítéljük meg szükségesnek, azaz </w:t>
      </w:r>
      <w:r w:rsidR="00E5291B">
        <w:t xml:space="preserve">futtassuk végig a </w:t>
      </w:r>
      <w:r w:rsidR="0098302B">
        <w:t xml:space="preserve">képfeliratozó </w:t>
      </w:r>
      <w:r w:rsidR="00E5291B">
        <w:t xml:space="preserve">rendszeren. A feliratszegmensek időről időre változnak, akár több másodpercig is láthatóak maradnak. Minden szegmenshez tartozik </w:t>
      </w:r>
      <w:r w:rsidR="00E5291B" w:rsidRPr="00E5291B">
        <w:rPr>
          <w:i/>
          <w:iCs/>
        </w:rPr>
        <w:t>x</w:t>
      </w:r>
      <w:r w:rsidR="00E5291B">
        <w:t xml:space="preserve"> képkocka, amelyeken a felirat </w:t>
      </w:r>
      <w:r w:rsidR="0098302B">
        <w:t>megjelenik</w:t>
      </w:r>
      <w:r w:rsidR="00E5291B">
        <w:t>. Minimális megoldást jelentene minden feliratszegmens változásnál egyszer lefuttatni a feliratpozícionáló</w:t>
      </w:r>
      <w:r w:rsidR="0098302B">
        <w:t>t</w:t>
      </w:r>
      <w:r w:rsidR="00E5291B">
        <w:t xml:space="preserve"> és az aktuális legjobb helyzetbe illeszteni a feliratot. </w:t>
      </w:r>
      <w:r w:rsidR="0098302B">
        <w:t>A</w:t>
      </w:r>
      <w:r w:rsidR="00E5291B">
        <w:t xml:space="preserve"> maximális megoldás </w:t>
      </w:r>
      <w:r w:rsidR="0098302B">
        <w:t>pedig az algoritmus</w:t>
      </w:r>
      <w:r w:rsidR="00E5291B">
        <w:t xml:space="preserve"> </w:t>
      </w:r>
      <w:r w:rsidR="00E5291B">
        <w:rPr>
          <w:i/>
          <w:iCs/>
        </w:rPr>
        <w:t>x-</w:t>
      </w:r>
      <w:r w:rsidR="00E5291B">
        <w:t>szer</w:t>
      </w:r>
      <w:r w:rsidR="0098302B">
        <w:t>es</w:t>
      </w:r>
      <w:r w:rsidR="00E5291B">
        <w:t xml:space="preserve"> </w:t>
      </w:r>
      <w:r w:rsidR="0098302B">
        <w:t>futtatása lenne</w:t>
      </w:r>
      <w:r w:rsidR="00E5291B">
        <w:t xml:space="preserve">. Értelemszerűen a maximálás megoldás jóval hosszabb időbe telik és hangsúlyosabbá teszi a felirat folyamatos mozgásának </w:t>
      </w:r>
      <w:r w:rsidR="0098302B">
        <w:t>hátrányát</w:t>
      </w:r>
      <w:r w:rsidR="00E5291B">
        <w:t>, mikor a felirat változó pozíciója inkább zavaró, mint megértést könnyítő.</w:t>
      </w:r>
      <w:r w:rsidR="0098302B">
        <w:t xml:space="preserve"> </w:t>
      </w:r>
    </w:p>
    <w:p w14:paraId="185B9E6B" w14:textId="036E6720" w:rsidR="00C70BE1" w:rsidRDefault="008F0019" w:rsidP="008C5CEA">
      <w:r>
        <w:t xml:space="preserve">A maximális és minimális megoldás között a lehetőségek száma számos. Alapvetően két módszertani csoportot érdemes megkülönböztetni. Mivel minden felirat szegmenshez tartozik egy időtartam, ezért kezelhetjük úgy a szövegblokkokat, hogy az időtartamon belüli pozíciójuk </w:t>
      </w:r>
      <w:r w:rsidRPr="00471032">
        <w:rPr>
          <w:b/>
          <w:bCs/>
          <w:i/>
          <w:iCs/>
        </w:rPr>
        <w:t>fix</w:t>
      </w:r>
      <w:r>
        <w:t>, így egy szegmens csak egy pozícióban jelenik meg. M</w:t>
      </w:r>
      <w:r w:rsidR="00C70BE1">
        <w:t xml:space="preserve">ásik módszer mikor megengedjük a feliratok időtartamuk alatti vándorlását, ekkor egy szövegblokk </w:t>
      </w:r>
      <w:r w:rsidR="00C70BE1" w:rsidRPr="00471032">
        <w:rPr>
          <w:b/>
          <w:bCs/>
          <w:i/>
          <w:iCs/>
        </w:rPr>
        <w:t>dinamikusan</w:t>
      </w:r>
      <w:r w:rsidR="00C70BE1">
        <w:t xml:space="preserve"> mozog a képernyőn megjelenő tartalommal összhangban. Mindkét technikának van előnye és hátránya, melyeket a könnyebb átláthatóság érdekében az alábbi táblázatban jelenítettem meg</w:t>
      </w:r>
      <w:r w:rsidR="002C14E2">
        <w:t xml:space="preserve"> (</w:t>
      </w:r>
      <w:r w:rsidR="002C14E2">
        <w:fldChar w:fldCharType="begin"/>
      </w:r>
      <w:r w:rsidR="002C14E2">
        <w:instrText xml:space="preserve"> REF _Ref38131560 \h </w:instrText>
      </w:r>
      <w:r w:rsidR="002C14E2">
        <w:fldChar w:fldCharType="separate"/>
      </w:r>
      <w:r w:rsidR="00A2052B">
        <w:t xml:space="preserve">táblázat </w:t>
      </w:r>
      <w:r w:rsidR="00A2052B">
        <w:rPr>
          <w:noProof/>
        </w:rPr>
        <w:t>2</w:t>
      </w:r>
      <w:r w:rsidR="002C14E2">
        <w:fldChar w:fldCharType="end"/>
      </w:r>
      <w:r w:rsidR="002C14E2">
        <w:t>)</w:t>
      </w:r>
      <w:r w:rsidR="00C70BE1">
        <w:t>.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276"/>
        <w:gridCol w:w="7218"/>
      </w:tblGrid>
      <w:tr w:rsidR="008C5CEA" w14:paraId="0FDC249C" w14:textId="77777777" w:rsidTr="008C5C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494" w:type="dxa"/>
            <w:gridSpan w:val="2"/>
            <w:vAlign w:val="center"/>
          </w:tcPr>
          <w:p w14:paraId="2FEC1B32" w14:textId="2AF6F1DC" w:rsidR="008C5CEA" w:rsidRDefault="008C5CEA" w:rsidP="008C5CEA">
            <w:pPr>
              <w:ind w:firstLine="0"/>
              <w:jc w:val="center"/>
            </w:pPr>
            <w:r>
              <w:t>Fix pozícionálás</w:t>
            </w:r>
          </w:p>
        </w:tc>
      </w:tr>
      <w:tr w:rsidR="008C5CEA" w14:paraId="6C3BC021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0B75272D" w14:textId="01432AFC" w:rsidR="008C5CEA" w:rsidRDefault="008C5CEA" w:rsidP="00C961F5">
            <w:pPr>
              <w:ind w:firstLine="0"/>
              <w:jc w:val="center"/>
            </w:pPr>
            <w:r>
              <w:t>Előnyök</w:t>
            </w:r>
          </w:p>
        </w:tc>
        <w:tc>
          <w:tcPr>
            <w:tcW w:w="7218" w:type="dxa"/>
          </w:tcPr>
          <w:p w14:paraId="70204E59" w14:textId="77777777" w:rsidR="008C5CEA" w:rsidRDefault="008C5CEA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Egy szövegblokk végig egy pozícióban marad</w:t>
            </w:r>
            <w:r w:rsidR="00C961F5">
              <w:t>, könnyebb az elolvasása és megértése.</w:t>
            </w:r>
          </w:p>
          <w:p w14:paraId="286CAD29" w14:textId="357F421B" w:rsidR="00C961F5" w:rsidRDefault="00C961F5" w:rsidP="008C5CEA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kimeneti formátum egyszerűbb. Egy feliratblokkhoz, egy pozíció tartozik.</w:t>
            </w:r>
          </w:p>
        </w:tc>
      </w:tr>
      <w:tr w:rsidR="008C5CEA" w14:paraId="44F38245" w14:textId="77777777" w:rsidTr="001C5BD1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4B46A1B5" w14:textId="51B86BA1" w:rsidR="008C5CEA" w:rsidRDefault="008C5CEA" w:rsidP="00C961F5">
            <w:pPr>
              <w:ind w:firstLine="0"/>
              <w:jc w:val="center"/>
            </w:pPr>
            <w:r>
              <w:t>Hátrányok</w:t>
            </w:r>
          </w:p>
        </w:tc>
        <w:tc>
          <w:tcPr>
            <w:tcW w:w="7218" w:type="dxa"/>
          </w:tcPr>
          <w:p w14:paraId="24BDB70C" w14:textId="77777777" w:rsidR="008C5CEA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Mivel a szövegblokk helyzete fix, ezért a hozzátartozó képi tartalom jelentősen megváltozhat alatta, így lényeges elem kerülhet kitakarásra.</w:t>
            </w:r>
          </w:p>
          <w:p w14:paraId="6FB66FFF" w14:textId="4B8387AF" w:rsidR="00C961F5" w:rsidRDefault="00C961F5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Komplexebb a legjobb feliratpozíció megtalálása, mert egy képkocka sorozaton kell megtalálni a legjobb helyzetet.</w:t>
            </w:r>
          </w:p>
        </w:tc>
      </w:tr>
      <w:tr w:rsidR="008C5CEA" w14:paraId="3245141A" w14:textId="77777777" w:rsidTr="001C5B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4" w:type="dxa"/>
            <w:gridSpan w:val="2"/>
            <w:tcBorders>
              <w:bottom w:val="single" w:sz="4" w:space="0" w:color="7F7F7F" w:themeColor="text1" w:themeTint="80"/>
              <w:right w:val="none" w:sz="0" w:space="0" w:color="auto"/>
            </w:tcBorders>
            <w:shd w:val="clear" w:color="auto" w:fill="F2F2F1"/>
            <w:vAlign w:val="bottom"/>
          </w:tcPr>
          <w:p w14:paraId="4E767A77" w14:textId="3AA2D4C9" w:rsidR="008C5CEA" w:rsidRPr="000524E4" w:rsidRDefault="008C5CEA" w:rsidP="00C961F5">
            <w:pPr>
              <w:ind w:firstLine="0"/>
              <w:jc w:val="center"/>
            </w:pPr>
            <w:r>
              <w:lastRenderedPageBreak/>
              <w:t>Dinamikus pozícionálás</w:t>
            </w:r>
          </w:p>
        </w:tc>
      </w:tr>
      <w:tr w:rsidR="008C5CEA" w14:paraId="39E9E474" w14:textId="77777777" w:rsidTr="00C961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7F7F7F" w:themeColor="text1" w:themeTint="80"/>
            </w:tcBorders>
            <w:vAlign w:val="center"/>
          </w:tcPr>
          <w:p w14:paraId="1F21005D" w14:textId="6372BEE9" w:rsidR="008C5CEA" w:rsidRDefault="00C961F5" w:rsidP="00C961F5">
            <w:pPr>
              <w:ind w:firstLine="0"/>
              <w:jc w:val="center"/>
            </w:pPr>
            <w:r>
              <w:t>Előnyök</w:t>
            </w:r>
          </w:p>
        </w:tc>
        <w:tc>
          <w:tcPr>
            <w:tcW w:w="7218" w:type="dxa"/>
            <w:tcBorders>
              <w:top w:val="single" w:sz="4" w:space="0" w:color="7F7F7F" w:themeColor="text1" w:themeTint="80"/>
            </w:tcBorders>
          </w:tcPr>
          <w:p w14:paraId="4983C7F9" w14:textId="07AEC02B" w:rsidR="008C5CEA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feliratszegmensek dinamikusan alkalmazkodnak a képi megjelenéshez</w:t>
            </w:r>
            <w:r w:rsidR="00C961F5">
              <w:t>.</w:t>
            </w:r>
          </w:p>
          <w:p w14:paraId="5017BE3C" w14:textId="4BA46099" w:rsidR="008C5CEA" w:rsidRDefault="008C5CEA" w:rsidP="008C5CEA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legkevésbé zavaró hely könnyen megtalálható</w:t>
            </w:r>
            <w:r w:rsidR="002C14E2">
              <w:t xml:space="preserve"> az egyes képkockákon külön-külön, így a feliratozott videóban összességében is kevesebb vagy teljesen elkerülhető a lényeges tartalom kitakarása.</w:t>
            </w:r>
          </w:p>
        </w:tc>
      </w:tr>
      <w:tr w:rsidR="008C5CEA" w14:paraId="2A5F6A3D" w14:textId="77777777" w:rsidTr="00C961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vAlign w:val="center"/>
          </w:tcPr>
          <w:p w14:paraId="5CEE1C1E" w14:textId="3B9314DA" w:rsidR="008C5CEA" w:rsidRDefault="00C961F5" w:rsidP="00C961F5">
            <w:pPr>
              <w:ind w:firstLine="0"/>
              <w:jc w:val="center"/>
            </w:pPr>
            <w:r>
              <w:t>Hátrányok</w:t>
            </w:r>
          </w:p>
        </w:tc>
        <w:tc>
          <w:tcPr>
            <w:tcW w:w="7218" w:type="dxa"/>
          </w:tcPr>
          <w:p w14:paraId="51296FD3" w14:textId="65DA10D5" w:rsidR="008C5CEA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folyamatos mozgás nehezíti az olvashatóságot.</w:t>
            </w:r>
          </w:p>
          <w:p w14:paraId="35B98CE8" w14:textId="332AD2FD" w:rsidR="00C961F5" w:rsidRDefault="00C961F5" w:rsidP="00C961F5">
            <w:pPr>
              <w:pStyle w:val="ListParagraph"/>
              <w:keepNext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kimeneti formátum bonyolultabb. Egy feliratblokkhoz, több pozíció is tartozik. </w:t>
            </w:r>
          </w:p>
        </w:tc>
      </w:tr>
    </w:tbl>
    <w:p w14:paraId="410CD112" w14:textId="30E65540" w:rsidR="008C5CEA" w:rsidRDefault="008C5CEA" w:rsidP="008C5CEA">
      <w:pPr>
        <w:pStyle w:val="Caption"/>
      </w:pPr>
      <w:bookmarkStart w:id="37" w:name="_Ref38131560"/>
      <w:r>
        <w:t xml:space="preserve">táblázat </w:t>
      </w:r>
      <w:fldSimple w:instr=" SEQ táblázat \* ARABIC ">
        <w:r w:rsidR="00A2052B">
          <w:rPr>
            <w:noProof/>
          </w:rPr>
          <w:t>2</w:t>
        </w:r>
      </w:fldSimple>
      <w:bookmarkEnd w:id="37"/>
      <w:r>
        <w:t>:</w:t>
      </w:r>
      <w:r w:rsidRPr="00FC7F6A">
        <w:t xml:space="preserve"> Fix és dinamikus pozícionálás összehasonlítása</w:t>
      </w:r>
    </w:p>
    <w:p w14:paraId="3D3C4DCB" w14:textId="77777777" w:rsidR="00527606" w:rsidRDefault="002C14E2" w:rsidP="002C14E2">
      <w:r>
        <w:t xml:space="preserve">Fontos kiemelni, hogy a fix pozícionálás esetén is változnak a feliratszegmens pozíciók, de egy szegmenshez egy pozíció tartozik, míg dinamikus esetben feliratszegmensen belüli </w:t>
      </w:r>
      <w:r w:rsidR="00527606">
        <w:t>helyzetváltozásokkal kell számolnunk.</w:t>
      </w:r>
    </w:p>
    <w:p w14:paraId="26F73C00" w14:textId="039F5B5E" w:rsidR="002C14E2" w:rsidRDefault="002C14E2" w:rsidP="002C14E2">
      <w:r>
        <w:t>A (</w:t>
      </w:r>
      <w:r>
        <w:fldChar w:fldCharType="begin"/>
      </w:r>
      <w:r>
        <w:instrText xml:space="preserve"> REF _Ref38131560 \h </w:instrText>
      </w:r>
      <w:r>
        <w:fldChar w:fldCharType="separate"/>
      </w:r>
      <w:r w:rsidR="00A2052B">
        <w:t xml:space="preserve">táblázat </w:t>
      </w:r>
      <w:r w:rsidR="00A2052B">
        <w:rPr>
          <w:noProof/>
        </w:rPr>
        <w:t>2</w:t>
      </w:r>
      <w:r>
        <w:fldChar w:fldCharType="end"/>
      </w:r>
      <w:r>
        <w:t xml:space="preserve">) táblázat alapján elmondható, hogy </w:t>
      </w:r>
      <w:r w:rsidR="00527606">
        <w:t>azokban az esetekben érdemes fix pozícionálást választani, mikor nagyobb hangsúly van a felirat megértésén, a szövegi tartalom fontosabb, mint a képi/vizuális. Ezzel szemben a dinamikus pozícionálás nagyobb hangsúlyt fektet a tökéletes, legkevésbé zavaró helyzet kiválasztására, így nagyobb vizuális élményt adó videóknál jelenthet előnyöket.</w:t>
      </w:r>
    </w:p>
    <w:p w14:paraId="284C04D3" w14:textId="77777777" w:rsidR="00283355" w:rsidRPr="00572159" w:rsidRDefault="00527606" w:rsidP="002C14E2">
      <w:pPr>
        <w:rPr>
          <w:i/>
          <w:iCs/>
        </w:rPr>
      </w:pPr>
      <w:r w:rsidRPr="00572159">
        <w:rPr>
          <w:i/>
          <w:iCs/>
        </w:rPr>
        <w:t>Kitekintésként érdemes megemlíteni a felirat pozícionálásnak egy olyan változatát, amikor a minimálisra próbáljuk redukálni a felirat mozgatását és az egész vizuális tartalomra nézve, egyetlen egy pozíciót keresünk. Ekkor az egész videót előre kell elemezni és kijelölni a képkockákon, vagy hosszabb jelenteken keresztül fontos részeket és ezeknek a figyelembevételével határozzuk meg a legjobb pozíciót.</w:t>
      </w:r>
      <w:r w:rsidR="00283355" w:rsidRPr="00572159">
        <w:rPr>
          <w:i/>
          <w:iCs/>
        </w:rPr>
        <w:t xml:space="preserve"> A tervezendő rendszer kisebb átalakításokkal felhasználható ennek a problémának a megoldására is, de én nem ebben az irányban szerettem volna tovább gondolkozni.</w:t>
      </w:r>
    </w:p>
    <w:p w14:paraId="3F122949" w14:textId="71872948" w:rsidR="00E255F8" w:rsidRDefault="00E255F8" w:rsidP="002C14E2">
      <w:r>
        <w:lastRenderedPageBreak/>
        <w:t>Tehát most már tisztában vagyunk a fix és dinamikus felirat pozícionálás előnyeivel és hátrányaival. Érdemes megnézni, hogy algoritmikai szempontból is miben különböznek egymástól. A fix pozícionálás feliratszegmensenként próbálja megtalálni a legjobb pozíciót, ezért az ismertetett képeken történő detektáló algoritmusok futásának sűrűségét a szegmensek száma befolyásolja. Ezért nevezhető a fix pozícionálás szegmens alapúnak. A szegmensek száma alapvetően határozza meg az egész algoritmus futásának hosszát. Ezzel szemben a dinamikus pozícionálás idő alapú, adott időtartamonként fut</w:t>
      </w:r>
      <w:r w:rsidR="00572159">
        <w:t xml:space="preserve"> és az algoritmus számításának idejét a videóban szereplő feliratozott percek befolyásolják.</w:t>
      </w:r>
    </w:p>
    <w:p w14:paraId="6947B1E7" w14:textId="448EC6AF" w:rsidR="00572159" w:rsidRPr="00E255F8" w:rsidRDefault="00572159" w:rsidP="002C14E2">
      <w:r>
        <w:t xml:space="preserve">Diplomatervemben szerettem volna mindkét típusú feliratpozícionálást kipróbálni. Elsőként a fix pozícionálást tartottam célszerűnek mert használatával gyorsabb számítási időt érhetünk el, kevésbé zavaró felirat ugrásokkal. </w:t>
      </w:r>
      <w:r w:rsidR="00200475">
        <w:t xml:space="preserve">De a megfelelő algoritmus elkészítése után a dinamikus pozícionálást is megoldandó feladatként láttam, mert kiemeli az ugráló felirat problematikáját, amivel mindenképpen szerettem volna foglalkozni. </w:t>
      </w:r>
      <w:r w:rsidR="00200475" w:rsidRPr="00200475">
        <w:rPr>
          <w:highlight w:val="yellow"/>
        </w:rPr>
        <w:t>Itt lehet majd leírni, hogy milyen megoldásokat tervezek az ugrálás kiküszöbölésére.</w:t>
      </w:r>
    </w:p>
    <w:p w14:paraId="1E4BBABF" w14:textId="620C6E36" w:rsidR="004248EC" w:rsidRPr="008024F6" w:rsidRDefault="00BD3242" w:rsidP="00E5291B">
      <w:pPr>
        <w:pStyle w:val="Heading3"/>
      </w:pPr>
      <w:bookmarkStart w:id="38" w:name="_Toc38478035"/>
      <w:r w:rsidRPr="008024F6">
        <w:t>Output kezelése</w:t>
      </w:r>
      <w:bookmarkEnd w:id="38"/>
    </w:p>
    <w:p w14:paraId="73E2E3C0" w14:textId="48B23D28" w:rsidR="00092BE7" w:rsidRDefault="007B2533" w:rsidP="00092BE7">
      <w:r w:rsidRPr="008024F6">
        <w:t xml:space="preserve">Alaposan elmerülve a videó feliratpozícionáló algoritmus </w:t>
      </w:r>
      <w:r w:rsidR="00092BE7" w:rsidRPr="008024F6">
        <w:t xml:space="preserve">működésének </w:t>
      </w:r>
      <w:proofErr w:type="spellStart"/>
      <w:r w:rsidR="00092BE7" w:rsidRPr="008024F6">
        <w:t>tervezésébeb</w:t>
      </w:r>
      <w:proofErr w:type="spellEnd"/>
      <w:r w:rsidRPr="008024F6">
        <w:t xml:space="preserve"> a legcélszerűbb megoldásként az úgynevezett Advanced </w:t>
      </w:r>
      <w:proofErr w:type="spellStart"/>
      <w:r w:rsidRPr="008024F6">
        <w:t>SubStation</w:t>
      </w:r>
      <w:proofErr w:type="spellEnd"/>
      <w:r w:rsidRPr="008024F6">
        <w:t xml:space="preserve"> </w:t>
      </w:r>
      <w:proofErr w:type="spellStart"/>
      <w:r w:rsidRPr="008024F6">
        <w:t>Alpha</w:t>
      </w:r>
      <w:proofErr w:type="spellEnd"/>
      <w:r w:rsidRPr="008024F6">
        <w:t xml:space="preserve"> (</w:t>
      </w:r>
      <w:r w:rsidRPr="008024F6">
        <w:rPr>
          <w:i/>
          <w:iCs/>
        </w:rPr>
        <w:t>ASS)</w:t>
      </w:r>
      <w:r w:rsidRPr="008024F6">
        <w:t xml:space="preserve"> fájlok </w:t>
      </w:r>
      <w:r w:rsidR="00092BE7" w:rsidRPr="008024F6">
        <w:fldChar w:fldCharType="begin"/>
      </w:r>
      <w:r w:rsidR="00092BE7" w:rsidRPr="008024F6">
        <w:instrText xml:space="preserve"> REF _Ref38312368 \n \h </w:instrText>
      </w:r>
      <w:r w:rsidR="00092BE7" w:rsidRPr="008024F6">
        <w:fldChar w:fldCharType="separate"/>
      </w:r>
      <w:r w:rsidR="00A2052B">
        <w:t>[23]</w:t>
      </w:r>
      <w:r w:rsidR="00092BE7" w:rsidRPr="008024F6">
        <w:fldChar w:fldCharType="end"/>
      </w:r>
      <w:r w:rsidR="00092BE7" w:rsidRPr="008024F6">
        <w:t xml:space="preserve"> </w:t>
      </w:r>
      <w:r w:rsidRPr="008024F6">
        <w:t>előállítását láttam.</w:t>
      </w:r>
      <w:r w:rsidR="00092BE7" w:rsidRPr="008024F6">
        <w:t xml:space="preserve"> Ezzel a formátummal le lehet írni szegmensenként a megjelenő felirat helyzetét</w:t>
      </w:r>
      <w:r w:rsidR="008024F6">
        <w:t>.</w:t>
      </w:r>
      <w:r w:rsidR="00092BE7" w:rsidRPr="008024F6">
        <w:t xml:space="preserve"> </w:t>
      </w:r>
      <w:r w:rsidR="008024F6">
        <w:t>K</w:t>
      </w:r>
      <w:r w:rsidR="00092BE7" w:rsidRPr="008024F6">
        <w:t>önnyen olvasható emberi szemmel is és a legelterjedtebb fájlformátumként tartják számon a részletesebb feliratfájlok között, de népsz</w:t>
      </w:r>
      <w:r w:rsidR="008024F6">
        <w:t>er</w:t>
      </w:r>
      <w:r w:rsidR="00092BE7" w:rsidRPr="008024F6">
        <w:t xml:space="preserve">űsége még így is jóval alacsonyabb az </w:t>
      </w:r>
      <w:r w:rsidR="00092BE7" w:rsidRPr="008024F6">
        <w:rPr>
          <w:i/>
          <w:iCs/>
        </w:rPr>
        <w:t>SRT</w:t>
      </w:r>
      <w:r w:rsidR="00092BE7" w:rsidRPr="008024F6">
        <w:t>-</w:t>
      </w:r>
      <w:proofErr w:type="spellStart"/>
      <w:r w:rsidR="00092BE7" w:rsidRPr="008024F6">
        <w:t>nél</w:t>
      </w:r>
      <w:proofErr w:type="spellEnd"/>
      <w:r w:rsidR="00092BE7" w:rsidRPr="008024F6">
        <w:t xml:space="preserve">, ezért </w:t>
      </w:r>
      <w:r w:rsidR="0030532F" w:rsidRPr="008024F6">
        <w:t xml:space="preserve">nem képes minden </w:t>
      </w:r>
      <w:proofErr w:type="spellStart"/>
      <w:r w:rsidR="0030532F" w:rsidRPr="008024F6">
        <w:t>videólejátszó</w:t>
      </w:r>
      <w:proofErr w:type="spellEnd"/>
      <w:r w:rsidR="0030532F" w:rsidRPr="008024F6">
        <w:t xml:space="preserve"> dolgozni vele.</w:t>
      </w:r>
      <w:r w:rsidR="008024F6">
        <w:t xml:space="preserve"> Viszont a VLC </w:t>
      </w:r>
      <w:r w:rsidR="008024F6">
        <w:fldChar w:fldCharType="begin"/>
      </w:r>
      <w:r w:rsidR="008024F6">
        <w:instrText xml:space="preserve"> REF _Ref24287118 \n \h </w:instrText>
      </w:r>
      <w:r w:rsidR="008024F6">
        <w:fldChar w:fldCharType="separate"/>
      </w:r>
      <w:r w:rsidR="00A2052B">
        <w:t>[8]</w:t>
      </w:r>
      <w:r w:rsidR="008024F6">
        <w:fldChar w:fldCharType="end"/>
      </w:r>
      <w:r w:rsidR="008024F6">
        <w:t xml:space="preserve"> </w:t>
      </w:r>
      <w:proofErr w:type="spellStart"/>
      <w:r w:rsidR="008024F6">
        <w:t>médialejátszó</w:t>
      </w:r>
      <w:proofErr w:type="spellEnd"/>
      <w:r w:rsidR="008024F6">
        <w:t xml:space="preserve"> támogatja az </w:t>
      </w:r>
      <w:r w:rsidR="008024F6" w:rsidRPr="008024F6">
        <w:rPr>
          <w:i/>
          <w:iCs/>
        </w:rPr>
        <w:t>ASS</w:t>
      </w:r>
      <w:r w:rsidR="008024F6">
        <w:rPr>
          <w:i/>
          <w:iCs/>
        </w:rPr>
        <w:t xml:space="preserve"> </w:t>
      </w:r>
      <w:r w:rsidR="008024F6">
        <w:t>formátumot így szükség esetén a keletkezet fájl VLC-</w:t>
      </w:r>
      <w:proofErr w:type="spellStart"/>
      <w:r w:rsidR="008024F6">
        <w:t>vel</w:t>
      </w:r>
      <w:proofErr w:type="spellEnd"/>
      <w:r w:rsidR="008024F6">
        <w:t xml:space="preserve"> ráégethető a videóra és könnyen megvalósítható a tervezett égetett videófájl.</w:t>
      </w:r>
    </w:p>
    <w:p w14:paraId="3E154254" w14:textId="58F0BB0F" w:rsidR="0073745F" w:rsidRDefault="0073745F" w:rsidP="0073745F">
      <w:pPr>
        <w:pStyle w:val="Heading3"/>
      </w:pPr>
      <w:bookmarkStart w:id="39" w:name="_Toc38478036"/>
      <w:r>
        <w:t>Videó feliratpozícionáló architektúra</w:t>
      </w:r>
      <w:bookmarkEnd w:id="39"/>
    </w:p>
    <w:p w14:paraId="26450CB6" w14:textId="70F65B68" w:rsidR="0073745F" w:rsidRPr="00A65B80" w:rsidRDefault="0073745F" w:rsidP="0073745F">
      <w:r>
        <w:t xml:space="preserve">Az alábbi ábrán összefoglaltam a bemutatott </w:t>
      </w:r>
      <w:proofErr w:type="spellStart"/>
      <w:r>
        <w:t>architekturális</w:t>
      </w:r>
      <w:proofErr w:type="spellEnd"/>
      <w:r>
        <w:t xml:space="preserve"> képet (</w:t>
      </w:r>
      <w:r>
        <w:fldChar w:fldCharType="begin"/>
      </w:r>
      <w:r>
        <w:instrText xml:space="preserve"> REF _Ref38318598 \h </w:instrText>
      </w:r>
      <w:r>
        <w:fldChar w:fldCharType="separate"/>
      </w:r>
      <w:r w:rsidR="00A2052B">
        <w:t xml:space="preserve">ábra </w:t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8</w:t>
      </w:r>
      <w:r>
        <w:fldChar w:fldCharType="end"/>
      </w:r>
      <w:r>
        <w:t xml:space="preserve">). Jól látszódik a rendszer három bemenete bal oldalt </w:t>
      </w:r>
      <w:r w:rsidRPr="00963092">
        <w:rPr>
          <w:i/>
          <w:iCs/>
        </w:rPr>
        <w:t>(SRT, Videó és Konfiguráció)</w:t>
      </w:r>
      <w:r w:rsidR="00963092">
        <w:rPr>
          <w:i/>
          <w:iCs/>
        </w:rPr>
        <w:t xml:space="preserve"> </w:t>
      </w:r>
      <w:r w:rsidR="00963092">
        <w:t xml:space="preserve">és a kimeneti </w:t>
      </w:r>
      <w:r w:rsidR="00963092">
        <w:rPr>
          <w:i/>
          <w:iCs/>
        </w:rPr>
        <w:t>ASS feliratfájl</w:t>
      </w:r>
      <w:r w:rsidR="00963092">
        <w:t>. A konfiguráció releváns része átadásra kerül a képi feldolgozó egységnek, a videókból képkockák készülnek a feliratfájlból pedig szegmens méretek kerülnek meghatározásra a Videó feldolgozó komponens keretében.</w:t>
      </w:r>
      <w:r w:rsidR="00A65B80">
        <w:t xml:space="preserve"> Látható, hogy a korábbi ábra (</w:t>
      </w:r>
      <w:r w:rsidR="00A65B80">
        <w:fldChar w:fldCharType="begin"/>
      </w:r>
      <w:r w:rsidR="00A65B80">
        <w:instrText xml:space="preserve"> REF _Ref26018599 \h </w:instrText>
      </w:r>
      <w:r w:rsidR="00A65B80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7</w:t>
      </w:r>
      <w:r w:rsidR="00A2052B">
        <w:t>. ábra</w:t>
      </w:r>
      <w:r w:rsidR="00A65B80">
        <w:fldChar w:fldCharType="end"/>
      </w:r>
      <w:r w:rsidR="00A65B80">
        <w:t xml:space="preserve">) Prioritizáló egysége újra hasznosításra kerül </w:t>
      </w:r>
      <w:r w:rsidR="00A65B80" w:rsidRPr="00A65B80">
        <w:rPr>
          <w:i/>
          <w:iCs/>
        </w:rPr>
        <w:t>Képfeldolgozó</w:t>
      </w:r>
      <w:r w:rsidR="00A65B80">
        <w:rPr>
          <w:i/>
          <w:iCs/>
        </w:rPr>
        <w:t xml:space="preserve"> </w:t>
      </w:r>
      <w:r w:rsidR="00A65B80">
        <w:lastRenderedPageBreak/>
        <w:t xml:space="preserve">egységként, amely a </w:t>
      </w:r>
      <w:proofErr w:type="spellStart"/>
      <w:r w:rsidR="00A65B80">
        <w:t>prioritizálás</w:t>
      </w:r>
      <w:proofErr w:type="spellEnd"/>
      <w:r w:rsidR="00A65B80">
        <w:t xml:space="preserve"> mellet ellátja a detektáló algoritmusok kezelését is. A megkapott konfigurációból kiolvassa, hogy milyen detektáló algoritmusokat kell elindítania az adott képkockán és ezeket lefuttatja az inputján a szintén megkapott szegmens mérettet számításba véve. Válaszként, ahogy eddig is a szegmens pozíciót határozza meg a </w:t>
      </w:r>
      <w:r w:rsidR="00A65B80" w:rsidRPr="00A65B80">
        <w:rPr>
          <w:i/>
          <w:iCs/>
        </w:rPr>
        <w:t>Videó feldolgozó</w:t>
      </w:r>
      <w:r w:rsidR="00A65B80">
        <w:t xml:space="preserve"> számára. Amely feldolgozza a választ és elvégzi a szükséges utószámításokat (például koordináta rendszer transzformációk az adatok között, </w:t>
      </w:r>
      <w:proofErr w:type="spellStart"/>
      <w:r w:rsidR="00A65B80" w:rsidRPr="00A65B80">
        <w:rPr>
          <w:i/>
          <w:iCs/>
        </w:rPr>
        <w:t>ass</w:t>
      </w:r>
      <w:proofErr w:type="spellEnd"/>
      <w:r w:rsidR="00A65B80">
        <w:t xml:space="preserve"> fájl előállítás, szükség esetén feliratpozíció interpoláció stb.). A feldolgozás végén előáll az </w:t>
      </w:r>
      <w:proofErr w:type="spellStart"/>
      <w:r w:rsidR="00A65B80" w:rsidRPr="00A65B80">
        <w:rPr>
          <w:i/>
          <w:iCs/>
        </w:rPr>
        <w:t>ass</w:t>
      </w:r>
      <w:proofErr w:type="spellEnd"/>
      <w:r w:rsidR="00A65B80">
        <w:rPr>
          <w:i/>
          <w:iCs/>
        </w:rPr>
        <w:t xml:space="preserve"> </w:t>
      </w:r>
      <w:r w:rsidR="00A65B80">
        <w:t>fájl, ami könnyen videóra tehető például VLC (de más programok is használhatók) segítségével.</w:t>
      </w:r>
    </w:p>
    <w:p w14:paraId="4249F6D6" w14:textId="600C7BB1" w:rsidR="0073745F" w:rsidRDefault="00963092" w:rsidP="0073745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9F214E8" wp14:editId="1815471E">
            <wp:extent cx="5336216" cy="5293200"/>
            <wp:effectExtent l="0" t="0" r="0" b="317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ideo-architecture.pdf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9" t="24172" r="13231" b="24400"/>
                    <a:stretch/>
                  </pic:blipFill>
                  <pic:spPr bwMode="auto">
                    <a:xfrm>
                      <a:off x="0" y="0"/>
                      <a:ext cx="5360454" cy="531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87F5A" w14:textId="5617176F" w:rsidR="0073745F" w:rsidRPr="0073745F" w:rsidRDefault="0073745F" w:rsidP="0073745F">
      <w:pPr>
        <w:pStyle w:val="Caption"/>
      </w:pPr>
      <w:bookmarkStart w:id="40" w:name="_Ref38318598"/>
      <w:r>
        <w:t xml:space="preserve">ábra </w:t>
      </w:r>
      <w:fldSimple w:instr=" STYLEREF 1 \s ">
        <w:r w:rsidR="00A2052B">
          <w:rPr>
            <w:noProof/>
          </w:rPr>
          <w:t>3</w:t>
        </w:r>
      </w:fldSimple>
      <w:r w:rsidR="00CA1093">
        <w:t>.</w:t>
      </w:r>
      <w:fldSimple w:instr=" SEQ ábra \* ARABIC \s 1 ">
        <w:r w:rsidR="00A2052B">
          <w:rPr>
            <w:noProof/>
          </w:rPr>
          <w:t>8</w:t>
        </w:r>
      </w:fldSimple>
      <w:bookmarkEnd w:id="40"/>
      <w:r>
        <w:t>: Videó feliratpozícionáló rendszer architektúra</w:t>
      </w:r>
    </w:p>
    <w:p w14:paraId="2E3981A8" w14:textId="245BF83D" w:rsidR="00967EDA" w:rsidRDefault="00967EDA" w:rsidP="00967EDA">
      <w:pPr>
        <w:pStyle w:val="Heading1"/>
      </w:pPr>
      <w:bookmarkStart w:id="41" w:name="_Toc38478037"/>
      <w:r>
        <w:lastRenderedPageBreak/>
        <w:t>Megvalósítás</w:t>
      </w:r>
      <w:bookmarkEnd w:id="41"/>
    </w:p>
    <w:p w14:paraId="774EF780" w14:textId="2DD5E51F" w:rsidR="007F6DF2" w:rsidRPr="007F6DF2" w:rsidRDefault="007F6DF2" w:rsidP="007F6DF2">
      <w:r>
        <w:t xml:space="preserve">Ahogy már az előző </w:t>
      </w:r>
      <w:r w:rsidR="00A56766">
        <w:fldChar w:fldCharType="begin"/>
      </w:r>
      <w:r w:rsidR="00A56766">
        <w:instrText xml:space="preserve"> REF _Ref37678654 \n \h </w:instrText>
      </w:r>
      <w:r w:rsidR="00A56766">
        <w:fldChar w:fldCharType="separate"/>
      </w:r>
      <w:r w:rsidR="00A2052B">
        <w:t>3</w:t>
      </w:r>
      <w:r w:rsidR="00A56766">
        <w:fldChar w:fldCharType="end"/>
      </w:r>
      <w:r w:rsidR="00A56766">
        <w:t xml:space="preserve"> Tervezés fejezetben is két rendszerre osztottam a megvalósítandó feladatomat, jelen fejezetben is betartom ezt a bontást. Az első rész (</w:t>
      </w:r>
      <w:r w:rsidR="00A56766">
        <w:fldChar w:fldCharType="begin"/>
      </w:r>
      <w:r w:rsidR="00A56766">
        <w:instrText xml:space="preserve"> REF _Ref38451140 \n \h </w:instrText>
      </w:r>
      <w:r w:rsidR="00A56766">
        <w:fldChar w:fldCharType="separate"/>
      </w:r>
      <w:r w:rsidR="00A2052B">
        <w:t>4.1</w:t>
      </w:r>
      <w:r w:rsidR="00A56766">
        <w:fldChar w:fldCharType="end"/>
      </w:r>
      <w:r w:rsidR="00A56766">
        <w:t>) a képeken történő feliratpozícionáló rendszer megvalósításáról szól, míg a második (</w:t>
      </w:r>
      <w:r w:rsidR="00A56766">
        <w:fldChar w:fldCharType="begin"/>
      </w:r>
      <w:r w:rsidR="00A56766">
        <w:instrText xml:space="preserve"> REF _Ref38451280 \n \h </w:instrText>
      </w:r>
      <w:r w:rsidR="00A56766">
        <w:fldChar w:fldCharType="separate"/>
      </w:r>
      <w:r w:rsidR="00A2052B">
        <w:t>4.2</w:t>
      </w:r>
      <w:r w:rsidR="00A56766">
        <w:fldChar w:fldCharType="end"/>
      </w:r>
      <w:r w:rsidR="00A56766">
        <w:t>) részletezi a felhasználását és egyéb logika implementálását a videófeliratpozícionálást elvégző rendszerhez.</w:t>
      </w:r>
    </w:p>
    <w:p w14:paraId="63A0FC0F" w14:textId="2149AD36" w:rsidR="007F6DF2" w:rsidRPr="007F6DF2" w:rsidRDefault="007F6DF2" w:rsidP="007F6DF2">
      <w:pPr>
        <w:pStyle w:val="Heading2"/>
      </w:pPr>
      <w:bookmarkStart w:id="42" w:name="_Ref38451140"/>
      <w:bookmarkStart w:id="43" w:name="_Toc38478038"/>
      <w:r>
        <w:t>Képfeliratpozícionáló rendszer megvalósítás</w:t>
      </w:r>
      <w:bookmarkEnd w:id="42"/>
      <w:bookmarkEnd w:id="43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7F6DF2">
      <w:pPr>
        <w:pStyle w:val="Heading3"/>
      </w:pPr>
      <w:bookmarkStart w:id="44" w:name="_Toc38478039"/>
      <w:r>
        <w:t>Éldetekció</w:t>
      </w:r>
      <w:bookmarkEnd w:id="44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4B7DA13E" w14:textId="0AD869CE" w:rsidR="00BC2475" w:rsidRDefault="0022100C" w:rsidP="00967EDA">
      <w:r w:rsidRPr="00332306">
        <w:t>Többfajta algoritmus is létezik éldetekciós problémamegoldásra</w:t>
      </w:r>
      <w:r w:rsidR="00332306">
        <w:t>, melyeket már a kapcsolódó fejezetben (</w:t>
      </w:r>
      <w:r w:rsidR="00332306">
        <w:fldChar w:fldCharType="begin"/>
      </w:r>
      <w:r w:rsidR="00332306">
        <w:instrText xml:space="preserve"> REF _Ref36759044 \n \h </w:instrText>
      </w:r>
      <w:r w:rsidR="00332306">
        <w:fldChar w:fldCharType="separate"/>
      </w:r>
      <w:r w:rsidR="00A2052B">
        <w:t>3.1.2</w:t>
      </w:r>
      <w:r w:rsidR="00332306">
        <w:fldChar w:fldCharType="end"/>
      </w:r>
      <w:r w:rsidR="00332306">
        <w:t>) részletesen bemutattam</w:t>
      </w:r>
      <w:r w:rsidRPr="00332306">
        <w:t xml:space="preserve">. </w:t>
      </w:r>
      <w:r w:rsidR="00332306">
        <w:t>A</w:t>
      </w:r>
      <w:r w:rsidR="00183FB1" w:rsidRPr="00332306">
        <w:t xml:space="preserve"> </w:t>
      </w:r>
      <w:r w:rsidR="00B00B56" w:rsidRPr="00332306">
        <w:rPr>
          <w:i/>
          <w:iCs/>
        </w:rPr>
        <w:t xml:space="preserve">John F. </w:t>
      </w:r>
      <w:proofErr w:type="spellStart"/>
      <w:r w:rsidR="00B00B56" w:rsidRPr="00332306">
        <w:rPr>
          <w:i/>
          <w:iCs/>
        </w:rPr>
        <w:t>Canny</w:t>
      </w:r>
      <w:proofErr w:type="spellEnd"/>
      <w:r w:rsidR="00B00B56" w:rsidRPr="00332306">
        <w:rPr>
          <w:i/>
          <w:iCs/>
        </w:rPr>
        <w:t xml:space="preserve"> </w:t>
      </w:r>
      <w:r w:rsidR="00B00B56" w:rsidRPr="00332306">
        <w:t>által kidolgozott eljárás</w:t>
      </w:r>
      <w:r w:rsidR="00183FB1" w:rsidRPr="00332306">
        <w:t xml:space="preserve"> </w:t>
      </w:r>
      <w:r w:rsidR="00332306">
        <w:t xml:space="preserve">mellett döntöttem, amely </w:t>
      </w:r>
      <w:r w:rsidR="00183FB1" w:rsidRPr="00332306">
        <w:t xml:space="preserve">képes az élek erőteljes elhatárolására, így két színnel (fehér-fekete) leírható </w:t>
      </w:r>
      <w:r w:rsidR="001B2480" w:rsidRPr="00332306">
        <w:t>az adott éldetektált kép.</w:t>
      </w:r>
      <w:r w:rsidR="00183FB1" w:rsidRPr="00332306">
        <w:t xml:space="preserve"> </w:t>
      </w:r>
      <w:r w:rsidR="003B0EA5">
        <w:t>A</w:t>
      </w:r>
      <w:r w:rsidR="00B00B56">
        <w:t xml:space="preserve"> </w:t>
      </w:r>
      <w:proofErr w:type="spellStart"/>
      <w:r w:rsidR="00B00B56" w:rsidRPr="001B2480">
        <w:t>Canny</w:t>
      </w:r>
      <w:proofErr w:type="spellEnd"/>
      <w:r w:rsidR="00B00B56" w:rsidRPr="001B2480">
        <w:t xml:space="preserve"> </w:t>
      </w:r>
      <w:proofErr w:type="spellStart"/>
      <w:r w:rsidR="00B00B56" w:rsidRPr="001B2480">
        <w:t>edge</w:t>
      </w:r>
      <w:proofErr w:type="spellEnd"/>
      <w:r w:rsidR="00B00B56" w:rsidRPr="001B2480">
        <w:t xml:space="preserve"> </w:t>
      </w:r>
      <w:r w:rsidR="001B2480">
        <w:t>detektor</w:t>
      </w:r>
      <w:r w:rsidR="003B0EA5">
        <w:t xml:space="preserve"> számításai közben</w:t>
      </w:r>
      <w:r w:rsidR="00D41383">
        <w:t xml:space="preserve"> több állapottal rendelkez</w:t>
      </w:r>
      <w:r w:rsidR="001B2480">
        <w:t>i</w:t>
      </w:r>
      <w:r w:rsidR="003B0EA5"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A2052B">
        <w:t>[24]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lastRenderedPageBreak/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>. Az így kapott eredményen egy élminimumot kereső 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3FA65B5E">
            <wp:extent cx="5323513" cy="3268980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598" cy="33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25273760"/>
    <w:p w14:paraId="1A6CDC4C" w14:textId="63108C7A" w:rsidR="005A501E" w:rsidRDefault="00CA1093" w:rsidP="005A50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1</w:t>
        </w:r>
      </w:fldSimple>
      <w:r w:rsidR="005A501E">
        <w:t>. ábra</w:t>
      </w:r>
      <w:bookmarkEnd w:id="45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6F4AD9E7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7F6DF2">
      <w:pPr>
        <w:pStyle w:val="Heading3"/>
      </w:pPr>
      <w:bookmarkStart w:id="46" w:name="_Ref25511024"/>
      <w:bookmarkStart w:id="47" w:name="_Toc38478040"/>
      <w:r>
        <w:lastRenderedPageBreak/>
        <w:t>Objektumdetektálás</w:t>
      </w:r>
      <w:bookmarkEnd w:id="46"/>
      <w:bookmarkEnd w:id="47"/>
    </w:p>
    <w:p w14:paraId="32EF7023" w14:textId="1079286B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proofErr w:type="spellStart"/>
      <w:r w:rsidR="00FA51E3">
        <w:t>techinkák</w:t>
      </w:r>
      <w:proofErr w:type="spellEnd"/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mindenképp egy hálózat alapú algoritmusban gondolkoztam. Választásom a YOLO (</w:t>
      </w:r>
      <w:proofErr w:type="spellStart"/>
      <w:r w:rsidR="00C733A1" w:rsidRPr="00FA51E3">
        <w:rPr>
          <w:i/>
          <w:iCs/>
        </w:rPr>
        <w:t>You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only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Look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Once</w:t>
      </w:r>
      <w:proofErr w:type="spellEnd"/>
      <w:r w:rsidR="00C733A1" w:rsidRPr="00FA51E3">
        <w:rPr>
          <w:i/>
          <w:iCs/>
        </w:rPr>
        <w:t>)</w:t>
      </w:r>
      <w:r w:rsidR="00C733A1">
        <w:t xml:space="preserve"> nevezetű architektúrára esett, mert számos felmérésen kiemelkedő 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A2052B">
        <w:t>[26]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A2052B">
        <w:t>[27]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7A685FE7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lastRenderedPageBreak/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8" w:name="_Ref25439796"/>
    <w:p w14:paraId="63D487D9" w14:textId="12FA0CEB" w:rsidR="002903D9" w:rsidRDefault="00CA1093" w:rsidP="002903D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2</w:t>
        </w:r>
      </w:fldSimple>
      <w:r w:rsidR="002903D9">
        <w:t>. ábra</w:t>
      </w:r>
      <w:bookmarkEnd w:id="48"/>
      <w:r w:rsidR="002903D9">
        <w:t xml:space="preserve">: </w:t>
      </w:r>
      <w:proofErr w:type="spellStart"/>
      <w:r w:rsidR="002903D9">
        <w:t>Objektumdetekciós</w:t>
      </w:r>
      <w:proofErr w:type="spellEnd"/>
      <w:r w:rsidR="002903D9">
        <w:t xml:space="preserve"> eredmények felhasználása</w:t>
      </w:r>
    </w:p>
    <w:p w14:paraId="6B6C79EE" w14:textId="4A618E40" w:rsidR="002903D9" w:rsidRDefault="002903D9" w:rsidP="002903D9">
      <w:r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proofErr w:type="spellStart"/>
      <w:r w:rsidR="00CA36D6" w:rsidRPr="00CA36D6">
        <w:rPr>
          <w:i/>
          <w:iCs/>
        </w:rPr>
        <w:t>handbag</w:t>
      </w:r>
      <w:proofErr w:type="spellEnd"/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7F6DF2">
      <w:pPr>
        <w:pStyle w:val="Heading3"/>
      </w:pPr>
      <w:bookmarkStart w:id="49" w:name="_Toc38478041"/>
      <w:r>
        <w:t>Karakterlokalizáció</w:t>
      </w:r>
      <w:bookmarkEnd w:id="49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4360046F" w:rsidR="0020293F" w:rsidRDefault="0020293F" w:rsidP="006A6A2C">
      <w:r>
        <w:t xml:space="preserve">2017-ben </w:t>
      </w:r>
      <w:proofErr w:type="spellStart"/>
      <w:r>
        <w:t>Xinyu</w:t>
      </w:r>
      <w:proofErr w:type="spellEnd"/>
      <w:r>
        <w:t xml:space="preserve"> </w:t>
      </w:r>
      <w:proofErr w:type="spellStart"/>
      <w:r>
        <w:t>Zhou</w:t>
      </w:r>
      <w:proofErr w:type="spellEnd"/>
      <w:r>
        <w:t xml:space="preserve">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A2052B">
        <w:t>[28]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A2052B">
        <w:t>[29]</w:t>
      </w:r>
      <w:r w:rsidR="000B161A">
        <w:fldChar w:fldCharType="end"/>
      </w:r>
      <w:r w:rsidR="000B161A">
        <w:t>.</w:t>
      </w:r>
    </w:p>
    <w:p w14:paraId="2A77C116" w14:textId="1815A920" w:rsidR="000B161A" w:rsidRDefault="003B7F9A" w:rsidP="006A6A2C">
      <w:r>
        <w:lastRenderedPageBreak/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A2052B">
        <w:t>4.1.2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429E2AFC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</w:t>
      </w:r>
      <w:proofErr w:type="spellStart"/>
      <w:r w:rsidR="006E2616">
        <w:t>os</w:t>
      </w:r>
      <w:proofErr w:type="spellEnd"/>
      <w:r w:rsidR="006E2616">
        <w:t xml:space="preserve">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1</w:t>
      </w:r>
      <w:r w:rsidR="00A2052B">
        <w:t xml:space="preserve"> 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3</w:t>
      </w:r>
      <w:r w:rsidR="00A2052B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drawing>
          <wp:inline distT="0" distB="0" distL="0" distR="0" wp14:anchorId="2341066C" wp14:editId="74CAE4D3">
            <wp:extent cx="4416163" cy="2448000"/>
            <wp:effectExtent l="0" t="0" r="3810" b="317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16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6E2616">
      <w:pPr>
        <w:pStyle w:val="Caption"/>
      </w:pPr>
      <w:r>
        <w:rPr>
          <w:noProof/>
        </w:rPr>
        <w:drawing>
          <wp:inline distT="0" distB="0" distL="0" distR="0" wp14:anchorId="67D0663C" wp14:editId="142957D2">
            <wp:extent cx="4416163" cy="2448000"/>
            <wp:effectExtent l="0" t="0" r="3810" b="3175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16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25516084"/>
    <w:p w14:paraId="2901E3E2" w14:textId="524D6E42" w:rsidR="006E2616" w:rsidRDefault="00CA1093" w:rsidP="006E261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3</w:t>
        </w:r>
      </w:fldSimple>
      <w:r w:rsidR="006E2616">
        <w:t>. ábra</w:t>
      </w:r>
      <w:bookmarkEnd w:id="50"/>
      <w:r w:rsidR="006E2616">
        <w:t>: Karakterdetektálás a mintaképeken 50%-</w:t>
      </w:r>
      <w:proofErr w:type="spellStart"/>
      <w:r w:rsidR="006E2616">
        <w:t>os</w:t>
      </w:r>
      <w:proofErr w:type="spellEnd"/>
      <w:r w:rsidR="006E2616">
        <w:t xml:space="preserve"> és 0.01%-</w:t>
      </w:r>
      <w:proofErr w:type="spellStart"/>
      <w:r w:rsidR="006E2616">
        <w:t>os</w:t>
      </w:r>
      <w:proofErr w:type="spellEnd"/>
      <w:r w:rsidR="006E2616">
        <w:t xml:space="preserve"> konfidenciaszinttel</w:t>
      </w:r>
    </w:p>
    <w:p w14:paraId="48900DBF" w14:textId="6D03CB7C" w:rsidR="006E2616" w:rsidRDefault="006E2616" w:rsidP="006E2616">
      <w:r>
        <w:lastRenderedPageBreak/>
        <w:t>50%-</w:t>
      </w:r>
      <w:proofErr w:type="spellStart"/>
      <w:r>
        <w:t>os</w:t>
      </w:r>
      <w:proofErr w:type="spellEnd"/>
      <w:r>
        <w:t xml:space="preserve">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4</w:t>
      </w:r>
      <w:r w:rsidR="00A2052B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>). A diagramm függőleges tengelyén a fenti 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3</w:t>
      </w:r>
      <w:r w:rsidR="00A2052B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>50%-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kilenc, de itt már tévesen is szövegként 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3</w:t>
      </w:r>
      <w:r w:rsidR="00A2052B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>eredményre, ezért a konfidenciát 0</w:t>
      </w:r>
      <w:r w:rsidR="00EE26ED">
        <w:t>,</w:t>
      </w:r>
      <w:r w:rsidR="00BE0C66">
        <w:t>0</w:t>
      </w:r>
      <w:r w:rsidR="008231CC">
        <w:t>2</w:t>
      </w:r>
      <w:r w:rsidR="00BE0C66">
        <w:t>5%-</w:t>
      </w:r>
      <w:proofErr w:type="spellStart"/>
      <w:r w:rsidR="00BE0C66">
        <w:t>on</w:t>
      </w:r>
      <w:proofErr w:type="spellEnd"/>
      <w:r w:rsidR="00BE0C66">
        <w:t xml:space="preserve">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43637AE">
            <wp:extent cx="4248625" cy="302601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95"/>
                    <a:stretch/>
                  </pic:blipFill>
                  <pic:spPr bwMode="auto">
                    <a:xfrm>
                      <a:off x="0" y="0"/>
                      <a:ext cx="4282812" cy="305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1" w:name="_Ref26811197"/>
    <w:bookmarkStart w:id="52" w:name="_Ref26811188"/>
    <w:p w14:paraId="35F83E6D" w14:textId="07CB4E9F" w:rsidR="008231CC" w:rsidRDefault="00CA1093" w:rsidP="008A2E2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4</w:t>
        </w:r>
      </w:fldSimple>
      <w:r w:rsidR="008A2E20">
        <w:t>. ábra</w:t>
      </w:r>
      <w:bookmarkEnd w:id="51"/>
      <w:r w:rsidR="008A2E20">
        <w:t>: Megtalált szövegsorok száma a konfidencia függvényében</w:t>
      </w:r>
      <w:bookmarkEnd w:id="52"/>
    </w:p>
    <w:p w14:paraId="596C3E83" w14:textId="0033653E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A2052B">
        <w:t>4.1.2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7F6DF2">
      <w:pPr>
        <w:pStyle w:val="Heading3"/>
      </w:pPr>
      <w:bookmarkStart w:id="53" w:name="_Toc38478042"/>
      <w:r>
        <w:lastRenderedPageBreak/>
        <w:t>Logó és márkajelzés</w:t>
      </w:r>
      <w:r w:rsidR="00B94725">
        <w:t xml:space="preserve"> </w:t>
      </w:r>
      <w:r>
        <w:t>detekció</w:t>
      </w:r>
      <w:bookmarkEnd w:id="53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>Illetve szükséges bizonyos esetekben a logók kitakarása, ha a hozzátartozó vállalat nem egyezett bele márkajelzésük feltüntetésébe.</w:t>
      </w:r>
    </w:p>
    <w:p w14:paraId="5738E7FC" w14:textId="739A0EF4" w:rsidR="00515111" w:rsidRDefault="00F00A3E" w:rsidP="00515111">
      <w:r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>szabad felhasználású változata nem is beszerezhető, ezért a nagy hatékonyságú logódetektorról 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A2052B">
        <w:t>[30]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A2052B">
        <w:t>[31]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proofErr w:type="spellStart"/>
      <w:r w:rsidR="009B321E">
        <w:t>Nvidia</w:t>
      </w:r>
      <w:proofErr w:type="spellEnd"/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A2052B">
        <w:t>[32]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5</w:t>
      </w:r>
      <w:r w:rsidR="00A2052B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1D5CEFC5">
            <wp:extent cx="4389120" cy="181222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432828" cy="183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4" w:name="_Ref25703188"/>
    <w:p w14:paraId="79A0293D" w14:textId="26EEDF51" w:rsidR="000C222E" w:rsidRDefault="00CA1093" w:rsidP="000C222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5</w:t>
        </w:r>
      </w:fldSimple>
      <w:r w:rsidR="000C222E">
        <w:t>. ábra</w:t>
      </w:r>
      <w:bookmarkEnd w:id="54"/>
      <w:r w:rsidR="000C222E">
        <w:t xml:space="preserve">: </w:t>
      </w:r>
      <w:proofErr w:type="spellStart"/>
      <w:r w:rsidR="000C222E">
        <w:t>Logódetekció</w:t>
      </w:r>
      <w:proofErr w:type="spellEnd"/>
      <w:r w:rsidR="000C222E">
        <w:t xml:space="preserve">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lastRenderedPageBreak/>
        <w:t xml:space="preserve">A hálózatot futtató algoritmusom azonos koncepció alapján lett elkészítve, mint a karakterdetekciós eljárás. A bemeneti kép eredménye egy ugyanolyan fekete-fehér megfeleltetése volt a képnek, melyből könnyen ki lehet nyerni a fontos képrészleteket </w:t>
      </w:r>
      <w:proofErr w:type="spellStart"/>
      <w:r>
        <w:t>algoritmikailag</w:t>
      </w:r>
      <w:proofErr w:type="spellEnd"/>
      <w:r>
        <w:t xml:space="preserve"> és emberi szemmel is.</w:t>
      </w:r>
    </w:p>
    <w:p w14:paraId="105AF98E" w14:textId="12B94367" w:rsidR="00E12B6F" w:rsidRDefault="00C26A73" w:rsidP="007F6DF2">
      <w:pPr>
        <w:pStyle w:val="Heading3"/>
      </w:pPr>
      <w:bookmarkStart w:id="55" w:name="_Toc38478043"/>
      <w:r>
        <w:t>Prioritizáló komponens</w:t>
      </w:r>
      <w:bookmarkEnd w:id="55"/>
    </w:p>
    <w:p w14:paraId="7EFC3365" w14:textId="73D2D26F" w:rsidR="00E1717F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 xml:space="preserve">észleltem és dolgoztam fel. A következő lépés az eredmények </w:t>
      </w:r>
      <w:r w:rsidR="00E1717F">
        <w:t xml:space="preserve">felhasználása, amely ahogy az </w:t>
      </w:r>
      <w:proofErr w:type="spellStart"/>
      <w:r w:rsidR="00E1717F">
        <w:t>architektúrális</w:t>
      </w:r>
      <w:proofErr w:type="spellEnd"/>
      <w:r w:rsidR="00E1717F">
        <w:t xml:space="preserve"> ábrán is jelöltem (</w:t>
      </w:r>
      <w:r w:rsidR="00E1717F">
        <w:fldChar w:fldCharType="begin"/>
      </w:r>
      <w:r w:rsidR="00E1717F">
        <w:instrText xml:space="preserve"> REF _Ref26018599 \h </w:instrText>
      </w:r>
      <w:r w:rsidR="00E1717F">
        <w:fldChar w:fldCharType="separate"/>
      </w:r>
      <w:r w:rsidR="00A2052B">
        <w:rPr>
          <w:noProof/>
        </w:rPr>
        <w:t>3</w:t>
      </w:r>
      <w:r w:rsidR="00A2052B">
        <w:t>.</w:t>
      </w:r>
      <w:r w:rsidR="00A2052B">
        <w:rPr>
          <w:noProof/>
        </w:rPr>
        <w:t>7</w:t>
      </w:r>
      <w:r w:rsidR="00A2052B">
        <w:t>. ábra</w:t>
      </w:r>
      <w:r w:rsidR="00E1717F">
        <w:fldChar w:fldCharType="end"/>
      </w:r>
      <w:r w:rsidR="00E1717F">
        <w:t>) a prioritizáló komponens hatásköre. Szerettem volna a rendszert könnyen használhatóvá tenni, ezért ennek a komponensnek a határkörébe implementáltam a különböző detektáló algoritmusok futtatását is. Ennek nagy előnye, hogy az algoritmusokat nem kell egyesével elindítani és eredményüket egy közös helyen elérhetővé tenni, hanem a prioritizáló komponens ellátja ezt a feladatot is.</w:t>
      </w:r>
      <w:r w:rsidR="00E54B08">
        <w:t xml:space="preserve"> Továbbá a videófeldolgozáshoz való felkészüléshez is hasznos ez a megközelítés.</w:t>
      </w:r>
    </w:p>
    <w:p w14:paraId="6EF8DADC" w14:textId="77777777" w:rsidR="00E82326" w:rsidRDefault="00E1717F" w:rsidP="00E82326">
      <w:r>
        <w:t xml:space="preserve"> A komponens a</w:t>
      </w:r>
      <w:r w:rsidR="00E54B08">
        <w:t xml:space="preserve">z inputként megadott konfigurációja alapján indítja el a szükséges detektáló algoritmusokat párhuzamosan. Mivel az algoritmusok esetenként hosszabb időt igényelnek ezért fontosnak láttam a párhuzamos működésmód támogatását a prioritizáló komponensen belül is. Miután a felkonfigurált algoritmusok futása lezajlott, a detekciós eredmények összesítésre kerülnek. </w:t>
      </w:r>
    </w:p>
    <w:p w14:paraId="16465CAA" w14:textId="08EA1F93" w:rsidR="00E82326" w:rsidRDefault="00E54B08" w:rsidP="00E82326">
      <w:r>
        <w:t>A feldolgozási mechanizmust szemlélteti az alábbi ábra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6</w:t>
      </w:r>
      <w:r w:rsidR="00A2052B">
        <w:t>. ábra</w:t>
      </w:r>
      <w:r>
        <w:fldChar w:fldCharType="end"/>
      </w:r>
      <w:r>
        <w:t>)</w:t>
      </w:r>
      <w:r w:rsidR="00E82326">
        <w:t xml:space="preserve"> egy tetszőlegesen választott </w:t>
      </w:r>
      <w:proofErr w:type="spellStart"/>
      <w:r w:rsidR="00E82326">
        <w:t>SkyNews</w:t>
      </w:r>
      <w:proofErr w:type="spellEnd"/>
      <w:r w:rsidR="00E82326">
        <w:t xml:space="preserve"> híradójából kiragadott képpel</w:t>
      </w:r>
      <w:r>
        <w:t xml:space="preserve">. </w:t>
      </w:r>
      <w:r w:rsidR="00E82326">
        <w:t xml:space="preserve">0-ik lépésben a híradó kiindulási képe látható. Első lépésben kiemelésre kerültek a beazonosított elemek (objektum, szöveg és logó). A </w:t>
      </w:r>
      <w:proofErr w:type="spellStart"/>
      <w:r w:rsidR="00E82326">
        <w:t>SkyNews</w:t>
      </w:r>
      <w:proofErr w:type="spellEnd"/>
      <w:r w:rsidR="00E82326">
        <w:t xml:space="preserve"> logója is szerepel a képen, de ezt a logódetektor sajnos nem képes beazonosítani, ezért a hozzá tartozó </w:t>
      </w:r>
      <w:r w:rsidR="00E82326">
        <w:rPr>
          <w:i/>
          <w:iCs/>
        </w:rPr>
        <w:t xml:space="preserve">map </w:t>
      </w:r>
      <w:r w:rsidR="00E82326"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</w:t>
      </w:r>
      <w:proofErr w:type="spellStart"/>
      <w:r w:rsidR="00E82326">
        <w:rPr>
          <w:i/>
          <w:iCs/>
        </w:rPr>
        <w:t>prioritizált</w:t>
      </w:r>
      <w:proofErr w:type="spellEnd"/>
      <w:r w:rsidR="00E82326">
        <w:t xml:space="preserve"> kép.</w:t>
      </w:r>
    </w:p>
    <w:p w14:paraId="071A091E" w14:textId="67E26B38" w:rsidR="00832015" w:rsidRDefault="00E82326" w:rsidP="00832015">
      <w:r>
        <w:t xml:space="preserve">A kialakult </w:t>
      </w:r>
      <w:proofErr w:type="spellStart"/>
      <w:r>
        <w:t>prioritizált</w:t>
      </w:r>
      <w:proofErr w:type="spellEnd"/>
      <w:r>
        <w:t xml:space="preserve"> képet többféleképpen kezelhetjük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6</w:t>
      </w:r>
      <w:r w:rsidR="00A2052B">
        <w:t>. ábra</w:t>
      </w:r>
      <w:r>
        <w:fldChar w:fldCharType="end"/>
      </w:r>
      <w:r>
        <w:t xml:space="preserve">) azt a verziót láthatjuk, mikor a képi tulajdonságok nincsenek befolyással egymásra. Mindegyik tulajdonság ugyanolyan fehér jelölést eredményez az összesített képen. Eggyel precízebb megoldás, mikor preferencia sorrendet állítunk </w:t>
      </w:r>
      <w:r w:rsidR="002433FE">
        <w:t xml:space="preserve">a képi tulajdonságok között és ezalapján hozzuk létre a </w:t>
      </w:r>
      <w:proofErr w:type="spellStart"/>
      <w:r w:rsidR="002433FE">
        <w:t>prioritizált</w:t>
      </w:r>
      <w:proofErr w:type="spellEnd"/>
      <w:r w:rsidR="002433FE">
        <w:t xml:space="preserve"> képet. Ez például olyan esetekben lehet </w:t>
      </w:r>
      <w:r w:rsidR="002433FE">
        <w:lastRenderedPageBreak/>
        <w:t xml:space="preserve">hasznos, mikor előre tudjuk, hogy a vizuális tartalmon sok lesz a szöveg és el szeretnénk kerülni azokat a helyzeteket, amikor föléjük kerül a felirat. Egy általánosabb és hasznos megközelítés, mikor az összegzett képen/mátrixon </w:t>
      </w:r>
      <w:proofErr w:type="spellStart"/>
      <w:r w:rsidR="002433FE">
        <w:t>normalizációt</w:t>
      </w:r>
      <w:proofErr w:type="spellEnd"/>
      <w:r w:rsidR="002433FE">
        <w:t xml:space="preserve"> hajtunk végre. A </w:t>
      </w:r>
      <w:proofErr w:type="spellStart"/>
      <w:r w:rsidR="002433FE">
        <w:t>normalizáció</w:t>
      </w:r>
      <w:proofErr w:type="spellEnd"/>
      <w:r w:rsidR="002433FE">
        <w:t xml:space="preserve"> segítségével a képpontok értékei 0-1 tartományba kerülnek, ami azt jelenti, hogy azok a képpontok, amelyek több</w:t>
      </w:r>
      <w:r w:rsidR="003527BC">
        <w:t xml:space="preserve"> detektor szerint is hordoznak fontos információt fehérebbek lesznek a többinél. Ez egy emberi szemmel is jól látható köztes eredményt jelent a komponensben</w:t>
      </w:r>
      <w:r w:rsidR="00832015">
        <w:t>. Erre példát az autós kép (</w:t>
      </w:r>
      <w:r w:rsidR="00832015">
        <w:fldChar w:fldCharType="begin"/>
      </w:r>
      <w:r w:rsidR="00832015">
        <w:instrText xml:space="preserve"> REF _Ref23865059 \h </w:instrText>
      </w:r>
      <w:r w:rsidR="00832015">
        <w:fldChar w:fldCharType="separate"/>
      </w:r>
      <w:r w:rsidR="00A2052B">
        <w:rPr>
          <w:noProof/>
        </w:rPr>
        <w:t>1</w:t>
      </w:r>
      <w:r w:rsidR="00A2052B">
        <w:t>.</w:t>
      </w:r>
      <w:r w:rsidR="00A2052B">
        <w:rPr>
          <w:noProof/>
        </w:rPr>
        <w:t>2</w:t>
      </w:r>
      <w:r w:rsidR="00A2052B">
        <w:t>. ábra</w:t>
      </w:r>
      <w:r w:rsidR="00832015">
        <w:fldChar w:fldCharType="end"/>
      </w:r>
      <w:r w:rsidR="00832015">
        <w:t>) feldolgozásával a lentebbi ábrán lehet látni (</w:t>
      </w:r>
      <w:r w:rsidR="00832015">
        <w:fldChar w:fldCharType="begin"/>
      </w:r>
      <w:r w:rsidR="00832015">
        <w:instrText xml:space="preserve"> REF _Ref38470640 \h </w:instrText>
      </w:r>
      <w:r w:rsidR="00832015">
        <w:fldChar w:fldCharType="separate"/>
      </w:r>
      <w:r w:rsidR="00A2052B">
        <w:t xml:space="preserve">ábra </w:t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7</w:t>
      </w:r>
      <w:r w:rsidR="00832015">
        <w:fldChar w:fldCharType="end"/>
      </w:r>
      <w:r w:rsidR="00832015">
        <w:t>).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25955731"/>
    <w:p w14:paraId="36F9DBC4" w14:textId="7646CE04" w:rsidR="00B438E0" w:rsidRDefault="00CA1093" w:rsidP="00FC683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6</w:t>
        </w:r>
      </w:fldSimple>
      <w:r w:rsidR="00FC683A">
        <w:t>. ábra</w:t>
      </w:r>
      <w:bookmarkEnd w:id="56"/>
      <w:r w:rsidR="00FC683A">
        <w:t>: Képfeldolgozás bemutatása</w:t>
      </w:r>
    </w:p>
    <w:p w14:paraId="4A67E8F6" w14:textId="77777777" w:rsidR="00A2052B" w:rsidRDefault="00A2052B" w:rsidP="00A2052B">
      <w:r>
        <w:t xml:space="preserve">Tehát a prioritizáló komponens a megkapott inputokat összesíti egy képre, melyen ezáltal megjelennek a fontos és kevésbé fontos területek az élek mellett és kialakul a </w:t>
      </w:r>
      <w:proofErr w:type="spellStart"/>
      <w:r w:rsidRPr="0005338C">
        <w:rPr>
          <w:i/>
          <w:iCs/>
        </w:rPr>
        <w:lastRenderedPageBreak/>
        <w:t>prioritizált</w:t>
      </w:r>
      <w:proofErr w:type="spellEnd"/>
      <w:r>
        <w:t xml:space="preserve"> kép. Az így kapott eredményen egy csúszó ablak segítségével végig iteráltam. A csúszó ablak területe megfelel a megadott felirat szövegdoboz méretének. Erre a területre eső sűrűséget számoltam ki ciklikusan, ami gyakorlatilag a nem fekete képpontokhoz tartozó értékek összegének felel meg. Mivel nagyobb felbontású képeken is szerettem volna használni az algoritmust, ezért a </w:t>
      </w:r>
      <w:proofErr w:type="spellStart"/>
      <w:r>
        <w:t>képpontonkénti</w:t>
      </w:r>
      <w:proofErr w:type="spellEnd"/>
      <w:r>
        <w:t xml:space="preserve"> iterálás és számításvégzés hosszas ideig tartott volna. Az elhúzódó számítási időt, úgy küszöböltem ki, hogy az egyes iterációkhoz tartozó növekményt állíthatóvá tettem.</w:t>
      </w:r>
    </w:p>
    <w:p w14:paraId="65248145" w14:textId="77777777" w:rsidR="003527BC" w:rsidRDefault="003527BC" w:rsidP="003527BC">
      <w:pPr>
        <w:jc w:val="center"/>
      </w:pPr>
    </w:p>
    <w:p w14:paraId="347422C2" w14:textId="77777777" w:rsidR="00CA1093" w:rsidRDefault="003527BC" w:rsidP="00CA1093">
      <w:pPr>
        <w:pStyle w:val="Kp"/>
      </w:pPr>
      <w:r>
        <w:rPr>
          <w:noProof/>
        </w:rPr>
        <w:drawing>
          <wp:inline distT="0" distB="0" distL="0" distR="0" wp14:anchorId="525F1E56" wp14:editId="716F6A2A">
            <wp:extent cx="4754880" cy="2635761"/>
            <wp:effectExtent l="0" t="0" r="0" b="6350"/>
            <wp:docPr id="29" name="Picture 29" descr="A picture containing book, sitting, photo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nabling_map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04" cy="27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2392" w14:textId="5E7C3F48" w:rsidR="00E82326" w:rsidRDefault="00CA1093" w:rsidP="00832015">
      <w:pPr>
        <w:pStyle w:val="Caption"/>
      </w:pPr>
      <w:bookmarkStart w:id="57" w:name="_Ref38470640"/>
      <w:r>
        <w:t xml:space="preserve">ábra </w:t>
      </w:r>
      <w:fldSimple w:instr=" STYLEREF 1 \s ">
        <w:r w:rsidR="00A2052B">
          <w:rPr>
            <w:noProof/>
          </w:rPr>
          <w:t>4</w:t>
        </w:r>
      </w:fldSimple>
      <w:r>
        <w:t>.</w:t>
      </w:r>
      <w:fldSimple w:instr=" SEQ ábra \* ARABIC \s 1 ">
        <w:r w:rsidR="00A2052B">
          <w:rPr>
            <w:noProof/>
          </w:rPr>
          <w:t>7</w:t>
        </w:r>
      </w:fldSimple>
      <w:bookmarkEnd w:id="57"/>
      <w:r>
        <w:t xml:space="preserve">: </w:t>
      </w:r>
      <w:proofErr w:type="spellStart"/>
      <w:r>
        <w:t>normalizációs</w:t>
      </w:r>
      <w:proofErr w:type="spellEnd"/>
      <w:r>
        <w:t xml:space="preserve"> módszerrel detektált képi tulajdonságok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25964753"/>
    <w:p w14:paraId="7EE01E42" w14:textId="4DA65B9C" w:rsidR="00096821" w:rsidRDefault="00CA1093" w:rsidP="00096821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8</w:t>
        </w:r>
      </w:fldSimple>
      <w:r w:rsidR="00096821">
        <w:t>. ábra</w:t>
      </w:r>
      <w:bookmarkEnd w:id="58"/>
      <w:r w:rsidR="00096821">
        <w:t xml:space="preserve">: Az </w:t>
      </w:r>
      <w:proofErr w:type="spellStart"/>
      <w:r w:rsidR="00096821">
        <w:t>újrapozícionált</w:t>
      </w:r>
      <w:proofErr w:type="spellEnd"/>
      <w:r w:rsidR="00096821">
        <w:t xml:space="preserve"> felirat elhelyezve a képen</w:t>
      </w:r>
    </w:p>
    <w:p w14:paraId="3DC3A041" w14:textId="3D4CB138" w:rsidR="005E05A9" w:rsidRDefault="00096821" w:rsidP="005E05A9">
      <w:r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A2052B">
        <w:rPr>
          <w:noProof/>
        </w:rPr>
        <w:t>4</w:t>
      </w:r>
      <w:r w:rsidR="00A2052B">
        <w:t>.</w:t>
      </w:r>
      <w:r w:rsidR="00A2052B">
        <w:rPr>
          <w:noProof/>
        </w:rPr>
        <w:t>8</w:t>
      </w:r>
      <w:r w:rsidR="00A2052B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</w:t>
      </w:r>
      <w:r w:rsidR="00253CC5">
        <w:lastRenderedPageBreak/>
        <w:t xml:space="preserve">zavaróbb helyre került a felirat. Ezt zölden bekeretezve jelöltem. </w:t>
      </w:r>
      <w:r w:rsidR="005D04EE">
        <w:t>Közelebbről megnézve észrevehető, hogy a felirat szövegdobozának bal sarka beleesik az emberi objektumnak 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A2052B">
        <w:t>7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A2052B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A2052B">
        <w:rPr>
          <w:noProof/>
        </w:rPr>
        <w:t>7</w:t>
      </w:r>
      <w:r w:rsidR="00A2052B">
        <w:t>.</w:t>
      </w:r>
      <w:r w:rsidR="00A2052B">
        <w:rPr>
          <w:noProof/>
        </w:rPr>
        <w:t>1</w:t>
      </w:r>
      <w:r w:rsidR="00A2052B">
        <w:t>. ábra</w:t>
      </w:r>
      <w:r w:rsidR="005E05A9">
        <w:fldChar w:fldCharType="end"/>
      </w:r>
      <w:r w:rsidR="005E05A9">
        <w:t>)</w:t>
      </w:r>
    </w:p>
    <w:p w14:paraId="42379885" w14:textId="1B6DD2FA" w:rsidR="00546C23" w:rsidRDefault="00546C23" w:rsidP="00546C23">
      <w:pPr>
        <w:pStyle w:val="Heading3"/>
      </w:pPr>
      <w:r>
        <w:t>Felirat égető komponens</w:t>
      </w:r>
    </w:p>
    <w:p w14:paraId="6923F7E4" w14:textId="10945C2E" w:rsidR="00A56766" w:rsidRDefault="00A56766" w:rsidP="00A56766">
      <w:pPr>
        <w:pStyle w:val="Heading2"/>
      </w:pPr>
      <w:bookmarkStart w:id="59" w:name="_Ref38451280"/>
      <w:bookmarkStart w:id="60" w:name="_Toc38478044"/>
      <w:r>
        <w:t>Videófeliratpozícionáló rendszer megvalósítás</w:t>
      </w:r>
      <w:bookmarkEnd w:id="59"/>
      <w:bookmarkEnd w:id="60"/>
    </w:p>
    <w:p w14:paraId="26A105D6" w14:textId="5F5D32A6" w:rsidR="00A56766" w:rsidRDefault="00A2052B" w:rsidP="00A2052B">
      <w:pPr>
        <w:pStyle w:val="Heading1"/>
      </w:pPr>
      <w:bookmarkStart w:id="61" w:name="_Toc38478045"/>
      <w:r>
        <w:lastRenderedPageBreak/>
        <w:t>Kiértékelés</w:t>
      </w:r>
      <w:bookmarkEnd w:id="61"/>
    </w:p>
    <w:p w14:paraId="156CF0F6" w14:textId="657CD5D1" w:rsidR="00A2052B" w:rsidRDefault="00A2052B" w:rsidP="00A2052B">
      <w:pPr>
        <w:pStyle w:val="Heading2"/>
      </w:pPr>
      <w:bookmarkStart w:id="62" w:name="_Toc38478046"/>
      <w:r>
        <w:t>Képfeliratpozícionáló</w:t>
      </w:r>
      <w:bookmarkEnd w:id="62"/>
    </w:p>
    <w:p w14:paraId="01239DED" w14:textId="5DA311B8" w:rsidR="00A2052B" w:rsidRPr="00A2052B" w:rsidRDefault="00A2052B" w:rsidP="00A2052B">
      <w:r>
        <w:t>Itt a különböző detektorok futási idejét lehet összehasonlítani</w:t>
      </w:r>
    </w:p>
    <w:p w14:paraId="7A993D52" w14:textId="5BCD13C8" w:rsidR="00A2052B" w:rsidRPr="00A2052B" w:rsidRDefault="00A2052B" w:rsidP="00A2052B">
      <w:pPr>
        <w:pStyle w:val="Heading2"/>
      </w:pPr>
      <w:bookmarkStart w:id="63" w:name="_Toc38478047"/>
      <w:r>
        <w:t>Videófeliratpozícionáló</w:t>
      </w:r>
      <w:bookmarkEnd w:id="63"/>
    </w:p>
    <w:p w14:paraId="36C30CC3" w14:textId="5709700E" w:rsidR="007C1DD4" w:rsidRDefault="00762029" w:rsidP="007C1DD4">
      <w:pPr>
        <w:pStyle w:val="Heading1"/>
      </w:pPr>
      <w:bookmarkStart w:id="64" w:name="_Toc38478048"/>
      <w:r>
        <w:lastRenderedPageBreak/>
        <w:t>Lezárás</w:t>
      </w:r>
      <w:bookmarkEnd w:id="64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65" w:name="_Toc38478049"/>
      <w:r>
        <w:t>Továbbfejlesztési javaslatok</w:t>
      </w:r>
      <w:bookmarkEnd w:id="65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 xml:space="preserve">égetése mellett hasznos lenne a feliratfájl generálásában is elmerülni, hogy a megoldás széleskörűbben is használható legyen. Erre a rendszerarchitektúra kitűnően alkalmas, hiszen a </w:t>
      </w:r>
      <w:proofErr w:type="spellStart"/>
      <w:r w:rsidR="00762029">
        <w:t>vizualizátor</w:t>
      </w:r>
      <w:proofErr w:type="spellEnd"/>
      <w:r w:rsidR="00762029">
        <w:t xml:space="preserve">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66" w:name="_Toc38478050"/>
      <w:r>
        <w:t>Összefoglalás</w:t>
      </w:r>
      <w:bookmarkEnd w:id="66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22897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67" w:name="_Toc38478051"/>
      <w:r w:rsidRPr="00B50CAA">
        <w:lastRenderedPageBreak/>
        <w:t>Irodalomjegyzék</w:t>
      </w:r>
      <w:bookmarkEnd w:id="67"/>
    </w:p>
    <w:p w14:paraId="59E7BD12" w14:textId="1E1636FC" w:rsidR="00E407C0" w:rsidRPr="00331093" w:rsidRDefault="00E407C0" w:rsidP="00BD6B5D">
      <w:pPr>
        <w:pStyle w:val="Irodalomjegyzksor"/>
      </w:pPr>
      <w:bookmarkStart w:id="68" w:name="_Ref24987367"/>
      <w:bookmarkStart w:id="69" w:name="_Ref24126417"/>
      <w:bookmarkStart w:id="70" w:name="_Ref23947444"/>
      <w:bookmarkStart w:id="71" w:name="_Ref23949478"/>
      <w:bookmarkStart w:id="72" w:name="_Ref332797594"/>
      <w:r w:rsidRPr="00331093">
        <w:t>Y</w:t>
      </w:r>
      <w:r w:rsidR="00BD4423" w:rsidRPr="00331093">
        <w:t xml:space="preserve">ongtao Hu, Jan Kautz, Yizhou Yu, Wenoing Wang, </w:t>
      </w:r>
      <w:r w:rsidR="00BD4423" w:rsidRPr="00331093">
        <w:rPr>
          <w:i/>
          <w:iCs/>
        </w:rPr>
        <w:t xml:space="preserve">Speaker-following Video Subtitles, </w:t>
      </w:r>
      <w:r w:rsidR="00BD4423" w:rsidRPr="00331093">
        <w:t xml:space="preserve">arXiv:1407.5145v1, 2014.07, </w:t>
      </w:r>
      <w:hyperlink r:id="rId32" w:history="1">
        <w:r w:rsidR="00BD4423" w:rsidRPr="00331093">
          <w:rPr>
            <w:rStyle w:val="Hyperlink"/>
          </w:rPr>
          <w:t>https://www.researchgate.net/publication/264123179_Speaker-Following_Video_Subtitles</w:t>
        </w:r>
      </w:hyperlink>
      <w:r w:rsidR="00BD4423" w:rsidRPr="00331093">
        <w:t>, (2019.11.18)</w:t>
      </w:r>
      <w:bookmarkEnd w:id="68"/>
    </w:p>
    <w:p w14:paraId="2A4D3B4D" w14:textId="6CA5626D" w:rsidR="00FD3FFD" w:rsidRPr="00331093" w:rsidRDefault="00FD3FFD" w:rsidP="00FD3FFD">
      <w:pPr>
        <w:pStyle w:val="Irodalomjegyzksor"/>
      </w:pPr>
      <w:bookmarkStart w:id="73" w:name="_Ref24201576"/>
      <w:r w:rsidRPr="00331093">
        <w:t xml:space="preserve">Shea Laverty: </w:t>
      </w:r>
      <w:r w:rsidRPr="00331093">
        <w:rPr>
          <w:i/>
          <w:iCs/>
        </w:rPr>
        <w:t>What is Open Captioning?</w:t>
      </w:r>
      <w:r w:rsidRPr="00331093">
        <w:t xml:space="preserve">, </w:t>
      </w:r>
      <w:hyperlink r:id="rId33" w:history="1">
        <w:r w:rsidRPr="00331093">
          <w:rPr>
            <w:rStyle w:val="Hyperlink"/>
          </w:rPr>
          <w:t>https://www.techwalla.com/articles/what-is-open-captioning</w:t>
        </w:r>
      </w:hyperlink>
      <w:r w:rsidRPr="00331093">
        <w:t>, (2019.11.09)</w:t>
      </w:r>
      <w:bookmarkEnd w:id="73"/>
    </w:p>
    <w:p w14:paraId="6FE8B1B1" w14:textId="21CD0041" w:rsidR="00FD3FFD" w:rsidRPr="00331093" w:rsidRDefault="00FD3FFD" w:rsidP="00FD3FFD">
      <w:pPr>
        <w:pStyle w:val="Irodalomjegyzksor"/>
      </w:pPr>
      <w:bookmarkStart w:id="74" w:name="_Ref24981926"/>
      <w:r w:rsidRPr="00331093">
        <w:t xml:space="preserve">Washington University: </w:t>
      </w:r>
      <w:r w:rsidRPr="00331093">
        <w:rPr>
          <w:i/>
          <w:iCs/>
        </w:rPr>
        <w:t xml:space="preserve">What is the difference between open and closed captioning? </w:t>
      </w:r>
      <w:hyperlink r:id="rId34" w:history="1">
        <w:r w:rsidRPr="00331093">
          <w:rPr>
            <w:rStyle w:val="Hyperlink"/>
          </w:rPr>
          <w:t>https://www.washington.edu/doit/what-difference-between-open-and-closed-captioning</w:t>
        </w:r>
      </w:hyperlink>
      <w:r w:rsidRPr="00331093">
        <w:t>, (2019.11.18)</w:t>
      </w:r>
      <w:bookmarkEnd w:id="74"/>
    </w:p>
    <w:p w14:paraId="4CF5C065" w14:textId="097A1487" w:rsidR="00BD6B5D" w:rsidRPr="00331093" w:rsidRDefault="00BD6B5D" w:rsidP="00BD6B5D">
      <w:pPr>
        <w:pStyle w:val="Irodalomjegyzksor"/>
      </w:pPr>
      <w:bookmarkStart w:id="75" w:name="_Ref26096492"/>
      <w:r w:rsidRPr="00331093">
        <w:t xml:space="preserve">Google Cloud Speech-to-Text Service, </w:t>
      </w:r>
      <w:hyperlink r:id="rId35" w:history="1">
        <w:r w:rsidRPr="00331093">
          <w:rPr>
            <w:rStyle w:val="Hyperlink"/>
          </w:rPr>
          <w:t>https://cloud.google.com/speech-to-text</w:t>
        </w:r>
      </w:hyperlink>
      <w:r w:rsidRPr="00331093">
        <w:t>, (2019.11.08)</w:t>
      </w:r>
      <w:bookmarkEnd w:id="69"/>
      <w:bookmarkEnd w:id="75"/>
    </w:p>
    <w:p w14:paraId="0AE2CE84" w14:textId="07F965F6" w:rsidR="00BD6B5D" w:rsidRPr="00331093" w:rsidRDefault="00BD6B5D" w:rsidP="00BD6B5D">
      <w:pPr>
        <w:pStyle w:val="Irodalomjegyzksor"/>
      </w:pPr>
      <w:bookmarkStart w:id="76" w:name="_Ref24126425"/>
      <w:r w:rsidRPr="00331093">
        <w:t xml:space="preserve">Amazon Transcribe Service, </w:t>
      </w:r>
      <w:hyperlink r:id="rId36" w:history="1">
        <w:r w:rsidRPr="00331093">
          <w:rPr>
            <w:rStyle w:val="Hyperlink"/>
          </w:rPr>
          <w:t>https://aws.amazon.com/transcribe/</w:t>
        </w:r>
      </w:hyperlink>
      <w:r w:rsidRPr="00331093">
        <w:t>, (2019.11.08)</w:t>
      </w:r>
      <w:bookmarkEnd w:id="76"/>
      <w:r w:rsidRPr="00331093">
        <w:t xml:space="preserve"> </w:t>
      </w:r>
    </w:p>
    <w:p w14:paraId="3A19600A" w14:textId="75BF8EB4" w:rsidR="00BD6B5D" w:rsidRPr="00331093" w:rsidRDefault="00BD6B5D" w:rsidP="00BD6B5D">
      <w:pPr>
        <w:pStyle w:val="Irodalomjegyzksor"/>
      </w:pPr>
      <w:bookmarkStart w:id="77" w:name="_Ref24126544"/>
      <w:r w:rsidRPr="00331093">
        <w:t xml:space="preserve">IBM Watson Speech-to-Text Service, </w:t>
      </w:r>
      <w:hyperlink r:id="rId37" w:history="1">
        <w:r w:rsidRPr="00331093">
          <w:rPr>
            <w:rStyle w:val="Hyperlink"/>
          </w:rPr>
          <w:t>https://www.ibm.com/cloud/watson-speech-to-text</w:t>
        </w:r>
      </w:hyperlink>
      <w:r w:rsidRPr="00331093">
        <w:t>, (2019. 11. 0</w:t>
      </w:r>
      <w:r w:rsidR="00D10EAB" w:rsidRPr="00331093">
        <w:t>8</w:t>
      </w:r>
      <w:r w:rsidRPr="00331093">
        <w:t>)</w:t>
      </w:r>
      <w:bookmarkEnd w:id="77"/>
    </w:p>
    <w:p w14:paraId="7A864169" w14:textId="4BC8B237" w:rsidR="00D10EAB" w:rsidRPr="00331093" w:rsidRDefault="00D10EAB" w:rsidP="00BD6B5D">
      <w:pPr>
        <w:pStyle w:val="Irodalomjegyzksor"/>
      </w:pPr>
      <w:bookmarkStart w:id="78" w:name="_Ref24126747"/>
      <w:r w:rsidRPr="00331093">
        <w:t xml:space="preserve">Simon James: </w:t>
      </w:r>
      <w:r w:rsidRPr="00331093">
        <w:rPr>
          <w:i/>
          <w:iCs/>
        </w:rPr>
        <w:t xml:space="preserve">5 Good Open Source Speech Recognition/Speech-to-text Systems, </w:t>
      </w:r>
      <w:hyperlink r:id="rId38" w:history="1">
        <w:r w:rsidRPr="00331093">
          <w:rPr>
            <w:rStyle w:val="Hyperlink"/>
          </w:rPr>
          <w:t>https://fosspost.org/lists/open-source-speech-recognition-speech-to-text</w:t>
        </w:r>
      </w:hyperlink>
      <w:r w:rsidRPr="00331093">
        <w:t>, (2019.11.08)</w:t>
      </w:r>
      <w:bookmarkEnd w:id="78"/>
    </w:p>
    <w:p w14:paraId="0B885AED" w14:textId="4CE17358" w:rsidR="00334065" w:rsidRPr="00331093" w:rsidRDefault="00334065" w:rsidP="00BD6B5D">
      <w:pPr>
        <w:pStyle w:val="Irodalomjegyzksor"/>
      </w:pPr>
      <w:bookmarkStart w:id="79" w:name="_Ref24287118"/>
      <w:r w:rsidRPr="00331093">
        <w:t xml:space="preserve">VLC Media Player, </w:t>
      </w:r>
      <w:hyperlink r:id="rId39" w:history="1">
        <w:r w:rsidRPr="00331093">
          <w:rPr>
            <w:rStyle w:val="Hyperlink"/>
          </w:rPr>
          <w:t>https://www.videolan.org/vlc/index.html</w:t>
        </w:r>
      </w:hyperlink>
      <w:r w:rsidRPr="00331093">
        <w:t>, (2019.11.10)</w:t>
      </w:r>
      <w:bookmarkEnd w:id="79"/>
    </w:p>
    <w:p w14:paraId="0914DA4B" w14:textId="4D6E2E53" w:rsidR="00EA1D45" w:rsidRPr="00331093" w:rsidRDefault="00EA1D45" w:rsidP="00BD6B5D">
      <w:pPr>
        <w:pStyle w:val="Irodalomjegyzksor"/>
      </w:pPr>
      <w:bookmarkStart w:id="80" w:name="_Ref24318033"/>
      <w:r w:rsidRPr="00331093">
        <w:t xml:space="preserve">Alberto Sabater: </w:t>
      </w:r>
      <w:r w:rsidRPr="00331093">
        <w:rPr>
          <w:i/>
          <w:iCs/>
        </w:rPr>
        <w:t xml:space="preserve">Automatic Subtitle Synchronization through Machine Learning, </w:t>
      </w:r>
      <w:hyperlink r:id="rId40" w:history="1">
        <w:r w:rsidRPr="00331093">
          <w:rPr>
            <w:rStyle w:val="Hyperlink"/>
          </w:rPr>
          <w:t>https://machinelearnings.co/automatic-subtitle-synchronization-e188a9275617</w:t>
        </w:r>
      </w:hyperlink>
      <w:r w:rsidRPr="00331093">
        <w:t>, (2019.11.10)</w:t>
      </w:r>
      <w:bookmarkEnd w:id="80"/>
    </w:p>
    <w:p w14:paraId="00071876" w14:textId="0B02D539" w:rsidR="00B93BB8" w:rsidRPr="00331093" w:rsidRDefault="00B93BB8" w:rsidP="00BD6B5D">
      <w:pPr>
        <w:pStyle w:val="Irodalomjegyzksor"/>
      </w:pPr>
      <w:bookmarkStart w:id="81" w:name="_Ref24983606"/>
      <w:r w:rsidRPr="00331093">
        <w:t xml:space="preserve">Open Toegankelijke, </w:t>
      </w:r>
      <w:r w:rsidRPr="00331093">
        <w:rPr>
          <w:i/>
          <w:iCs/>
        </w:rPr>
        <w:t xml:space="preserve">, </w:t>
      </w:r>
      <w:hyperlink r:id="rId41" w:history="1">
        <w:r w:rsidRPr="00331093">
          <w:rPr>
            <w:rStyle w:val="Hyperlink"/>
          </w:rPr>
          <w:t>https://www.opentoegankelijk.be/exhibitors</w:t>
        </w:r>
      </w:hyperlink>
      <w:r w:rsidRPr="00331093">
        <w:t>, (2019.11.18)</w:t>
      </w:r>
      <w:bookmarkEnd w:id="81"/>
    </w:p>
    <w:p w14:paraId="2B421699" w14:textId="5B9A5A00" w:rsidR="00230187" w:rsidRPr="00331093" w:rsidRDefault="002648E4" w:rsidP="00230187">
      <w:pPr>
        <w:pStyle w:val="Irodalomjegyzksor"/>
      </w:pPr>
      <w:bookmarkStart w:id="82" w:name="_Ref24983390"/>
      <w:r w:rsidRPr="00331093">
        <w:t xml:space="preserve">Wataru Akahori, Tatsunori Hirai, Shigeo Morishima: </w:t>
      </w:r>
      <w:r w:rsidRPr="00331093">
        <w:rPr>
          <w:i/>
          <w:iCs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331093">
        <w:t>pp. 102-109, ISBN 978-</w:t>
      </w:r>
      <w:r w:rsidR="00230187" w:rsidRPr="00331093">
        <w:t xml:space="preserve">989-758-227-1, </w:t>
      </w:r>
      <w:hyperlink r:id="rId42" w:history="1">
        <w:r w:rsidR="00230187" w:rsidRPr="00331093">
          <w:rPr>
            <w:rStyle w:val="Hyperlink"/>
          </w:rPr>
          <w:t>https://pdfs.semanticscholar.org/2864/cfd949e5b787b1fd22c05b5bb6450197a72e.pdf</w:t>
        </w:r>
      </w:hyperlink>
      <w:bookmarkEnd w:id="70"/>
      <w:r w:rsidR="00230187" w:rsidRPr="00331093">
        <w:t xml:space="preserve"> </w:t>
      </w:r>
      <w:r w:rsidR="00C55C61" w:rsidRPr="00331093">
        <w:t>(2019.11.06)</w:t>
      </w:r>
      <w:bookmarkEnd w:id="71"/>
      <w:bookmarkEnd w:id="82"/>
    </w:p>
    <w:p w14:paraId="2169BA1C" w14:textId="77777777" w:rsidR="00C55C61" w:rsidRPr="00331093" w:rsidRDefault="00C55C61" w:rsidP="00230187">
      <w:pPr>
        <w:pStyle w:val="Irodalomjegyzksor"/>
      </w:pPr>
      <w:bookmarkStart w:id="83" w:name="_Ref23948201"/>
      <w:r w:rsidRPr="00331093">
        <w:t xml:space="preserve">Apostolidis, E. And Mezaris, V., </w:t>
      </w:r>
      <w:r w:rsidRPr="00331093">
        <w:rPr>
          <w:i/>
          <w:iCs/>
        </w:rPr>
        <w:t>Fast shot segmentation combining global and local visual descriptors, 2014 IEEE International Conference on Acoustics, Speech and Signal Processing (ICASSP), pp 6583-6587</w:t>
      </w:r>
      <w:bookmarkEnd w:id="83"/>
    </w:p>
    <w:p w14:paraId="70159312" w14:textId="77777777" w:rsidR="00B50CAA" w:rsidRPr="00331093" w:rsidRDefault="001B59AF" w:rsidP="00EA1D45">
      <w:pPr>
        <w:pStyle w:val="Irodalomjegyzksor"/>
      </w:pPr>
      <w:bookmarkStart w:id="84" w:name="_Ref23948894"/>
      <w:r w:rsidRPr="00331093">
        <w:t xml:space="preserve">Katti, H., Rajagopal, A. K., Kankanhalli, M., and Kalpathi, R., </w:t>
      </w:r>
      <w:r w:rsidRPr="00331093">
        <w:rPr>
          <w:i/>
          <w:iCs/>
        </w:rPr>
        <w:t xml:space="preserve">Online estimation of evolving human visual interest, ACM Transactions on Multimedia Computing, Communications and Applications (TOMM), </w:t>
      </w:r>
      <w:r w:rsidRPr="00331093">
        <w:t>2014</w:t>
      </w:r>
      <w:bookmarkEnd w:id="72"/>
      <w:bookmarkEnd w:id="84"/>
    </w:p>
    <w:p w14:paraId="06B7FDA6" w14:textId="77777777" w:rsidR="006727ED" w:rsidRPr="00331093" w:rsidRDefault="00A149B9" w:rsidP="00A149B9">
      <w:pPr>
        <w:pStyle w:val="Irodalomjegyzksor"/>
      </w:pPr>
      <w:bookmarkStart w:id="85" w:name="_Ref24989849"/>
      <w:r w:rsidRPr="00331093">
        <w:t xml:space="preserve">Monaci G.: </w:t>
      </w:r>
      <w:r w:rsidRPr="00331093">
        <w:rPr>
          <w:i/>
          <w:iCs/>
        </w:rPr>
        <w:t xml:space="preserve">Towards real-time audiovisual speaker localization, </w:t>
      </w:r>
      <w:r w:rsidRPr="00331093">
        <w:t>2011</w:t>
      </w:r>
      <w:bookmarkEnd w:id="85"/>
    </w:p>
    <w:p w14:paraId="5B8A7031" w14:textId="0FF6A2FB" w:rsidR="009851E4" w:rsidRPr="00331093" w:rsidRDefault="009851E4" w:rsidP="00A149B9">
      <w:pPr>
        <w:pStyle w:val="Irodalomjegyzksor"/>
      </w:pPr>
      <w:bookmarkStart w:id="86" w:name="_Ref25081264"/>
      <w:r w:rsidRPr="00331093">
        <w:lastRenderedPageBreak/>
        <w:t xml:space="preserve">Wikipedia: </w:t>
      </w:r>
      <w:r w:rsidRPr="00331093">
        <w:rPr>
          <w:i/>
          <w:iCs/>
        </w:rPr>
        <w:t xml:space="preserve">Comparsion of optical character recognition software, </w:t>
      </w:r>
      <w:hyperlink r:id="rId43" w:history="1">
        <w:r w:rsidRPr="00331093">
          <w:rPr>
            <w:rStyle w:val="Hyperlink"/>
          </w:rPr>
          <w:t>https://en.wikipedia.org/wiki/Comparison_of_optical_character_recognition_software</w:t>
        </w:r>
      </w:hyperlink>
      <w:r w:rsidRPr="00331093">
        <w:rPr>
          <w:rStyle w:val="Hyperlink"/>
        </w:rPr>
        <w:t>,</w:t>
      </w:r>
      <w:r w:rsidRPr="00331093">
        <w:t xml:space="preserve"> (2019.11.19)</w:t>
      </w:r>
      <w:bookmarkEnd w:id="86"/>
    </w:p>
    <w:p w14:paraId="68FEEC0D" w14:textId="3FF28F6F" w:rsidR="009851E4" w:rsidRPr="00331093" w:rsidRDefault="009851E4" w:rsidP="00A149B9">
      <w:pPr>
        <w:pStyle w:val="Irodalomjegyzksor"/>
      </w:pPr>
      <w:bookmarkStart w:id="87" w:name="_Ref25081282"/>
      <w:r w:rsidRPr="00331093">
        <w:t xml:space="preserve">Nithiroj Tripatarasit: </w:t>
      </w:r>
      <w:r w:rsidRPr="00331093">
        <w:rPr>
          <w:i/>
          <w:iCs/>
        </w:rPr>
        <w:t>Logo Detection Using PyTorch</w:t>
      </w:r>
      <w:r w:rsidRPr="00331093">
        <w:t xml:space="preserve">, (2018.06), </w:t>
      </w:r>
      <w:hyperlink r:id="rId44" w:history="1">
        <w:r w:rsidRPr="00331093">
          <w:rPr>
            <w:rStyle w:val="Hyperlink"/>
          </w:rPr>
          <w:t>https://medium.com/diving-in-deep/logo-detection-using-pytorch-7897d4898211</w:t>
        </w:r>
      </w:hyperlink>
      <w:r w:rsidRPr="00331093">
        <w:t>, (2019.11.19)</w:t>
      </w:r>
      <w:bookmarkEnd w:id="87"/>
    </w:p>
    <w:p w14:paraId="16B2B047" w14:textId="4EB36E13" w:rsidR="009851E4" w:rsidRPr="00331093" w:rsidRDefault="009851E4" w:rsidP="00A149B9">
      <w:pPr>
        <w:pStyle w:val="Irodalomjegyzksor"/>
      </w:pPr>
      <w:bookmarkStart w:id="88" w:name="_Ref25081286"/>
      <w:r w:rsidRPr="00331093">
        <w:t xml:space="preserve">Ivan’s Software Engineering Blog: </w:t>
      </w:r>
      <w:r w:rsidRPr="00331093">
        <w:rPr>
          <w:i/>
          <w:iCs/>
        </w:rPr>
        <w:t xml:space="preserve">Robust logo detection with OpenCV, </w:t>
      </w:r>
      <w:hyperlink r:id="rId45" w:history="1">
        <w:r w:rsidRPr="00331093">
          <w:rPr>
            <w:rStyle w:val="Hyperlink"/>
          </w:rPr>
          <w:t>https://ai-facets.org/robust-logo-detection-with-opencv/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="00804C12" w:rsidRPr="00331093">
        <w:t>(2019.11.19)</w:t>
      </w:r>
      <w:bookmarkEnd w:id="88"/>
    </w:p>
    <w:p w14:paraId="60214971" w14:textId="07285F1D" w:rsidR="00804C12" w:rsidRPr="00331093" w:rsidRDefault="00804C12" w:rsidP="00A149B9">
      <w:pPr>
        <w:pStyle w:val="Irodalomjegyzksor"/>
      </w:pPr>
      <w:bookmarkStart w:id="89" w:name="_Ref25081300"/>
      <w:r w:rsidRPr="00331093">
        <w:t xml:space="preserve">Francois from TalkWalker: </w:t>
      </w:r>
      <w:r w:rsidRPr="00331093">
        <w:rPr>
          <w:i/>
          <w:iCs/>
        </w:rPr>
        <w:t>10 best Image Recognition tools</w:t>
      </w:r>
      <w:r w:rsidRPr="00331093">
        <w:t xml:space="preserve">, </w:t>
      </w:r>
      <w:hyperlink r:id="rId46" w:history="1">
        <w:r w:rsidRPr="00331093">
          <w:rPr>
            <w:rStyle w:val="Hyperlink"/>
          </w:rPr>
          <w:t>https://www.talkwalker.com/blog/best-image-recognition-tools</w:t>
        </w:r>
      </w:hyperlink>
      <w:r w:rsidRPr="00331093">
        <w:t>, (2019.11.19)</w:t>
      </w:r>
      <w:bookmarkEnd w:id="89"/>
    </w:p>
    <w:p w14:paraId="780B4FFC" w14:textId="553DAB6D" w:rsidR="00804C12" w:rsidRPr="00331093" w:rsidRDefault="00804C12" w:rsidP="00A149B9">
      <w:pPr>
        <w:pStyle w:val="Irodalomjegyzksor"/>
      </w:pPr>
      <w:bookmarkStart w:id="90" w:name="_Ref25081310"/>
      <w:r w:rsidRPr="00331093">
        <w:t xml:space="preserve">Divyansh Dwivedi: </w:t>
      </w:r>
      <w:r w:rsidRPr="00331093">
        <w:rPr>
          <w:i/>
          <w:iCs/>
        </w:rPr>
        <w:t xml:space="preserve">Face Detection for Beginners, </w:t>
      </w:r>
      <w:hyperlink r:id="rId47" w:history="1">
        <w:r w:rsidRPr="00331093">
          <w:rPr>
            <w:rStyle w:val="Hyperlink"/>
          </w:rPr>
          <w:t>https://towardsdatascience.com/face-detection-for-beginners-e58e8f21aad9</w:t>
        </w:r>
      </w:hyperlink>
      <w:r w:rsidRPr="00331093">
        <w:t>,</w:t>
      </w:r>
      <w:r w:rsidRPr="00331093">
        <w:rPr>
          <w:i/>
          <w:iCs/>
        </w:rPr>
        <w:t xml:space="preserve"> </w:t>
      </w:r>
      <w:r w:rsidRPr="00331093">
        <w:t>(2019.11.19)</w:t>
      </w:r>
      <w:bookmarkEnd w:id="90"/>
    </w:p>
    <w:p w14:paraId="650871E0" w14:textId="77673CB3" w:rsidR="00804C12" w:rsidRPr="00331093" w:rsidRDefault="00804C12" w:rsidP="00A149B9">
      <w:pPr>
        <w:pStyle w:val="Irodalomjegyzksor"/>
      </w:pPr>
      <w:bookmarkStart w:id="91" w:name="_Ref25081319"/>
      <w:r w:rsidRPr="00331093">
        <w:t xml:space="preserve">Wikipedia: </w:t>
      </w:r>
      <w:r w:rsidRPr="00331093">
        <w:rPr>
          <w:i/>
          <w:iCs/>
        </w:rPr>
        <w:t>Edge Detection</w:t>
      </w:r>
      <w:r w:rsidRPr="00331093">
        <w:t xml:space="preserve">, </w:t>
      </w:r>
      <w:hyperlink r:id="rId48" w:history="1">
        <w:r w:rsidRPr="00331093">
          <w:rPr>
            <w:rStyle w:val="Hyperlink"/>
          </w:rPr>
          <w:t>https://en.wikipedia.org/wiki/Edge_detection</w:t>
        </w:r>
      </w:hyperlink>
      <w:r w:rsidRPr="00331093">
        <w:t>, (2019.11.19)</w:t>
      </w:r>
      <w:bookmarkEnd w:id="91"/>
    </w:p>
    <w:p w14:paraId="4ADA2C1A" w14:textId="226529B9" w:rsidR="003B0EA5" w:rsidRPr="00331093" w:rsidRDefault="003B0EA5" w:rsidP="00A149B9">
      <w:pPr>
        <w:pStyle w:val="Irodalomjegyzksor"/>
      </w:pPr>
      <w:bookmarkStart w:id="92" w:name="_Ref26950906"/>
      <w:r w:rsidRPr="00331093">
        <w:t xml:space="preserve">Nika Tsankashvili: </w:t>
      </w:r>
      <w:r w:rsidRPr="00331093">
        <w:rPr>
          <w:i/>
          <w:iCs/>
        </w:rPr>
        <w:t xml:space="preserve">Comparing Edge Detection Methods, </w:t>
      </w:r>
      <w:hyperlink r:id="rId49" w:history="1">
        <w:r w:rsidRPr="00331093">
          <w:rPr>
            <w:rStyle w:val="Hyperlink"/>
          </w:rPr>
          <w:t>https://medium.com/@nikatsanka/comparing-edge-detection-methods-638a2919476e</w:t>
        </w:r>
      </w:hyperlink>
      <w:r w:rsidRPr="00331093">
        <w:t>, (2019.12.11)</w:t>
      </w:r>
      <w:bookmarkEnd w:id="92"/>
    </w:p>
    <w:p w14:paraId="1B31370F" w14:textId="7528D136" w:rsidR="00331093" w:rsidRDefault="00331093" w:rsidP="00A149B9">
      <w:pPr>
        <w:pStyle w:val="Irodalomjegyzksor"/>
      </w:pPr>
      <w:bookmarkStart w:id="93" w:name="_Ref37790139"/>
      <w:r w:rsidRPr="00331093">
        <w:t xml:space="preserve">IBM Watson Media, </w:t>
      </w:r>
      <w:r w:rsidRPr="00331093">
        <w:rPr>
          <w:i/>
          <w:iCs/>
        </w:rPr>
        <w:t>Video Enrichment</w:t>
      </w:r>
      <w:r w:rsidRPr="00331093">
        <w:t xml:space="preserve">, </w:t>
      </w:r>
      <w:hyperlink r:id="rId50" w:history="1">
        <w:r w:rsidRPr="00331093">
          <w:rPr>
            <w:rStyle w:val="Hyperlink"/>
          </w:rPr>
          <w:t>https://www.ibm.com/watson/media/video-enrichment</w:t>
        </w:r>
      </w:hyperlink>
      <w:r w:rsidRPr="00331093">
        <w:t>, (2020.04.14)</w:t>
      </w:r>
      <w:bookmarkEnd w:id="93"/>
    </w:p>
    <w:p w14:paraId="4317931E" w14:textId="067B7997" w:rsidR="007B2533" w:rsidRPr="00092BE7" w:rsidRDefault="007B2533" w:rsidP="00A149B9">
      <w:pPr>
        <w:pStyle w:val="Irodalomjegyzksor"/>
      </w:pPr>
      <w:bookmarkStart w:id="94" w:name="_Ref38312368"/>
      <w:r>
        <w:t>Matroska</w:t>
      </w:r>
      <w:r w:rsidR="00092BE7">
        <w:t xml:space="preserve">: </w:t>
      </w:r>
      <w:r w:rsidR="00092BE7">
        <w:rPr>
          <w:i/>
          <w:iCs/>
        </w:rPr>
        <w:t xml:space="preserve">SSA/ASS Subtitles, </w:t>
      </w:r>
      <w:hyperlink r:id="rId51" w:history="1">
        <w:r w:rsidR="00092BE7" w:rsidRPr="00D71991">
          <w:rPr>
            <w:rStyle w:val="Hyperlink"/>
            <w:i/>
            <w:iCs/>
          </w:rPr>
          <w:t>https://matroska.org/technical/specs/subtitles/ssa.html</w:t>
        </w:r>
      </w:hyperlink>
      <w:r w:rsidR="00092BE7">
        <w:rPr>
          <w:i/>
          <w:iCs/>
        </w:rPr>
        <w:t xml:space="preserve">, </w:t>
      </w:r>
      <w:r w:rsidR="00092BE7" w:rsidRPr="00092BE7">
        <w:t>(2020.04.20.)</w:t>
      </w:r>
      <w:bookmarkEnd w:id="94"/>
    </w:p>
    <w:p w14:paraId="10059DFB" w14:textId="7B8FA08F" w:rsidR="005E250C" w:rsidRPr="00331093" w:rsidRDefault="005E250C" w:rsidP="00A149B9">
      <w:pPr>
        <w:pStyle w:val="Irodalomjegyzksor"/>
      </w:pPr>
      <w:bookmarkStart w:id="95" w:name="_Ref25270092"/>
      <w:r w:rsidRPr="00331093">
        <w:t>Sofiane Sahir</w:t>
      </w:r>
      <w:r w:rsidR="00F43553" w:rsidRPr="00331093">
        <w:t xml:space="preserve">: </w:t>
      </w:r>
      <w:r w:rsidR="00F43553" w:rsidRPr="00331093">
        <w:rPr>
          <w:i/>
          <w:iCs/>
        </w:rPr>
        <w:t xml:space="preserve">Canny Edge Detection Step by Step in Python, </w:t>
      </w:r>
      <w:hyperlink r:id="rId52" w:history="1">
        <w:r w:rsidR="00F43553" w:rsidRPr="00331093">
          <w:rPr>
            <w:rStyle w:val="Hyperlink"/>
          </w:rPr>
          <w:t>https://towardsdatascience.com/canny-edge-detection-step-by-step-in-python-computer-vision-b49c3a2d8123</w:t>
        </w:r>
      </w:hyperlink>
      <w:r w:rsidR="00F43553" w:rsidRPr="00331093">
        <w:t>, (2019.11.20)</w:t>
      </w:r>
      <w:bookmarkEnd w:id="95"/>
    </w:p>
    <w:p w14:paraId="428A6679" w14:textId="77777777" w:rsidR="00451B7C" w:rsidRPr="00331093" w:rsidRDefault="00451B7C" w:rsidP="00A149B9">
      <w:pPr>
        <w:pStyle w:val="Irodalomjegyzksor"/>
      </w:pPr>
      <w:r w:rsidRPr="00331093">
        <w:t xml:space="preserve">Rodrigo Verschae, Javier Ruiz-del-Solar: </w:t>
      </w:r>
      <w:r w:rsidRPr="00331093">
        <w:rPr>
          <w:i/>
          <w:iCs/>
        </w:rPr>
        <w:t xml:space="preserve">Object Detection: Current and Future Directions, </w:t>
      </w:r>
      <w:r w:rsidRPr="00331093">
        <w:t>2015</w:t>
      </w:r>
    </w:p>
    <w:p w14:paraId="528A03F3" w14:textId="2BB350ED" w:rsidR="00C733A1" w:rsidRPr="00331093" w:rsidRDefault="00C733A1" w:rsidP="00A149B9">
      <w:pPr>
        <w:pStyle w:val="Irodalomjegyzksor"/>
      </w:pPr>
      <w:bookmarkStart w:id="96" w:name="_Ref25437005"/>
      <w:r w:rsidRPr="00331093">
        <w:t xml:space="preserve">Arthur Ouaknine: </w:t>
      </w:r>
      <w:r w:rsidRPr="00331093">
        <w:rPr>
          <w:i/>
          <w:iCs/>
        </w:rPr>
        <w:t xml:space="preserve">Review of Deep Learning Algorithms for Object Detection, </w:t>
      </w:r>
      <w:r w:rsidRPr="00331093">
        <w:t xml:space="preserve">2018, </w:t>
      </w:r>
      <w:hyperlink r:id="rId53" w:history="1">
        <w:r w:rsidRPr="00331093">
          <w:rPr>
            <w:rStyle w:val="Hyperlink"/>
          </w:rPr>
          <w:t>https://medium.com/zylapp/review-of-deep-learning-algorithms-for-object-detection-c1f3d437b852</w:t>
        </w:r>
      </w:hyperlink>
      <w:r w:rsidRPr="00331093">
        <w:t>, (2019.11.23)</w:t>
      </w:r>
      <w:bookmarkEnd w:id="96"/>
    </w:p>
    <w:p w14:paraId="13C672DF" w14:textId="4A267F2C" w:rsidR="00A726F4" w:rsidRPr="00331093" w:rsidRDefault="00A726F4" w:rsidP="00A149B9">
      <w:pPr>
        <w:pStyle w:val="Irodalomjegyzksor"/>
      </w:pPr>
      <w:bookmarkStart w:id="97" w:name="_Ref25438566"/>
      <w:r w:rsidRPr="00331093">
        <w:t xml:space="preserve">YOLO: </w:t>
      </w:r>
      <w:r w:rsidRPr="00331093">
        <w:rPr>
          <w:i/>
          <w:iCs/>
        </w:rPr>
        <w:t xml:space="preserve">YOLO: Real-Time Object Detection, </w:t>
      </w:r>
      <w:hyperlink r:id="rId54" w:history="1">
        <w:r w:rsidRPr="00331093">
          <w:rPr>
            <w:rStyle w:val="Hyperlink"/>
          </w:rPr>
          <w:t>https://pjreddie.com/darknet/yolo/</w:t>
        </w:r>
      </w:hyperlink>
      <w:r w:rsidRPr="00331093">
        <w:t>, (2019.11.23)</w:t>
      </w:r>
      <w:bookmarkEnd w:id="97"/>
    </w:p>
    <w:p w14:paraId="3F319693" w14:textId="0C4EFCB3" w:rsidR="0020293F" w:rsidRPr="00331093" w:rsidRDefault="00BC4153" w:rsidP="00A149B9">
      <w:pPr>
        <w:pStyle w:val="Irodalomjegyzksor"/>
      </w:pPr>
      <w:bookmarkStart w:id="98" w:name="_Ref25509140"/>
      <w:r w:rsidRPr="00331093">
        <w:t xml:space="preserve">Xinyu Zhou, Cong Yao, He Wen, Yuzhi Wang, Shuchang Zhou, Weiram He, Jiajun Liang: </w:t>
      </w:r>
      <w:r w:rsidRPr="00331093">
        <w:rPr>
          <w:i/>
          <w:iCs/>
        </w:rPr>
        <w:t xml:space="preserve">EAST: An Efficient and Accurate Scene Text Detextor, </w:t>
      </w:r>
      <w:r w:rsidRPr="00331093">
        <w:t xml:space="preserve">arXiv:1704.03155, 2017.04.11, </w:t>
      </w:r>
      <w:hyperlink r:id="rId55" w:history="1">
        <w:r w:rsidRPr="00331093">
          <w:rPr>
            <w:rStyle w:val="Hyperlink"/>
          </w:rPr>
          <w:t>https://arxiv.org/abs/1704.03155</w:t>
        </w:r>
      </w:hyperlink>
      <w:r w:rsidRPr="00331093">
        <w:t>, (2019.11.24)</w:t>
      </w:r>
      <w:bookmarkEnd w:id="98"/>
    </w:p>
    <w:p w14:paraId="6C6A5CC4" w14:textId="07022ABE" w:rsidR="000B161A" w:rsidRPr="00331093" w:rsidRDefault="000B161A" w:rsidP="00A149B9">
      <w:pPr>
        <w:pStyle w:val="Irodalomjegyzksor"/>
      </w:pPr>
      <w:bookmarkStart w:id="99" w:name="_Ref25510852"/>
      <w:r w:rsidRPr="00331093">
        <w:t xml:space="preserve">Adrian Rosebrock: </w:t>
      </w:r>
      <w:r w:rsidRPr="00331093">
        <w:rPr>
          <w:i/>
          <w:iCs/>
        </w:rPr>
        <w:t xml:space="preserve">OpenCV Text Detection (EAST text detector), </w:t>
      </w:r>
      <w:r w:rsidRPr="00331093">
        <w:t xml:space="preserve">2018.08.20, </w:t>
      </w:r>
      <w:hyperlink r:id="rId56" w:history="1">
        <w:r w:rsidRPr="00331093">
          <w:rPr>
            <w:rStyle w:val="Hyperlink"/>
          </w:rPr>
          <w:t>https://www.pyimagesearch.com/2018/08/20/opencv-text-detection-east-text-detector/</w:t>
        </w:r>
      </w:hyperlink>
      <w:r w:rsidRPr="00331093">
        <w:t>, (2019.11.24)</w:t>
      </w:r>
      <w:bookmarkEnd w:id="99"/>
    </w:p>
    <w:p w14:paraId="4775C377" w14:textId="345CAC6E" w:rsidR="00C067C4" w:rsidRPr="00331093" w:rsidRDefault="00001A63" w:rsidP="00C067C4">
      <w:pPr>
        <w:pStyle w:val="Irodalomjegyzksor"/>
      </w:pPr>
      <w:bookmarkStart w:id="100" w:name="_Ref25698158"/>
      <w:r w:rsidRPr="00331093">
        <w:lastRenderedPageBreak/>
        <w:t xml:space="preserve">Ankur Singh: </w:t>
      </w:r>
      <w:r w:rsidRPr="00331093">
        <w:rPr>
          <w:i/>
          <w:iCs/>
        </w:rPr>
        <w:t>Logo detection in Images using SSD</w:t>
      </w:r>
      <w:r w:rsidRPr="00331093">
        <w:t xml:space="preserve">, 2018.07.11, </w:t>
      </w:r>
      <w:hyperlink r:id="rId57" w:history="1">
        <w:r w:rsidRPr="00331093">
          <w:rPr>
            <w:rStyle w:val="Hyperlink"/>
          </w:rPr>
          <w:t>https://towardsdatascience.com/logo-detection-in-images-using-ssd-bcd3732e1776</w:t>
        </w:r>
      </w:hyperlink>
      <w:r w:rsidRPr="00331093">
        <w:t>, (2019.11.26)</w:t>
      </w:r>
      <w:bookmarkEnd w:id="100"/>
    </w:p>
    <w:p w14:paraId="0BD8743D" w14:textId="5BCB57AD" w:rsidR="00C067C4" w:rsidRPr="00331093" w:rsidRDefault="00C067C4" w:rsidP="00C067C4">
      <w:pPr>
        <w:pStyle w:val="Irodalomjegyzksor"/>
      </w:pPr>
      <w:bookmarkStart w:id="101" w:name="_Ref25698516"/>
      <w:r w:rsidRPr="00331093">
        <w:t xml:space="preserve">Akarshzingade, </w:t>
      </w:r>
      <w:r w:rsidRPr="00331093">
        <w:rPr>
          <w:i/>
          <w:iCs/>
        </w:rPr>
        <w:t>Logo-Detection-YOLOv2 GitHub Repository</w:t>
      </w:r>
      <w:r w:rsidRPr="00331093">
        <w:t xml:space="preserve">: </w:t>
      </w:r>
      <w:hyperlink r:id="rId58" w:history="1">
        <w:r w:rsidRPr="00331093">
          <w:rPr>
            <w:rStyle w:val="Hyperlink"/>
          </w:rPr>
          <w:t>https://github.com/akarshzingade/Logo-Detection-YOLOv2</w:t>
        </w:r>
      </w:hyperlink>
      <w:r w:rsidRPr="00331093">
        <w:t>, (2019.11.26)</w:t>
      </w:r>
      <w:bookmarkEnd w:id="101"/>
    </w:p>
    <w:p w14:paraId="56F0661C" w14:textId="64D7AA3C" w:rsidR="00C067C4" w:rsidRPr="00331093" w:rsidRDefault="00C067C4" w:rsidP="00C067C4">
      <w:pPr>
        <w:pStyle w:val="Irodalomjegyzksor"/>
      </w:pPr>
      <w:bookmarkStart w:id="102" w:name="_Ref25698789"/>
      <w:r w:rsidRPr="00331093">
        <w:rPr>
          <w:i/>
          <w:iCs/>
        </w:rPr>
        <w:t>YOLOv2 logódetekcióval felismerhető márkák</w:t>
      </w:r>
      <w:r w:rsidRPr="00331093">
        <w:t xml:space="preserve">: </w:t>
      </w:r>
      <w:hyperlink r:id="rId59" w:history="1">
        <w:r w:rsidRPr="00331093">
          <w:rPr>
            <w:rStyle w:val="Hyperlink"/>
          </w:rPr>
          <w:t>https://github.com/akarshzingade/Logo-Detection-YOLOv2/blob/master/obj.names</w:t>
        </w:r>
      </w:hyperlink>
      <w:r w:rsidRPr="00331093">
        <w:t>, (2019.11.26)</w:t>
      </w:r>
      <w:bookmarkEnd w:id="102"/>
    </w:p>
    <w:p w14:paraId="0444C9B4" w14:textId="71DDEA4A" w:rsidR="005E05A9" w:rsidRDefault="005E05A9" w:rsidP="005E05A9">
      <w:pPr>
        <w:pStyle w:val="Heading1"/>
      </w:pPr>
      <w:bookmarkStart w:id="103" w:name="_Ref26965307"/>
      <w:bookmarkStart w:id="104" w:name="_Toc38478052"/>
      <w:r>
        <w:lastRenderedPageBreak/>
        <w:t>Függelék</w:t>
      </w:r>
      <w:bookmarkEnd w:id="103"/>
      <w:bookmarkEnd w:id="104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5E05A9">
      <w:pPr>
        <w:pStyle w:val="Caption"/>
        <w:keepNext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5" w:name="_Ref26965367"/>
    <w:p w14:paraId="207B143D" w14:textId="207DEBF3" w:rsidR="005E05A9" w:rsidRPr="00420D6B" w:rsidRDefault="00CA1093" w:rsidP="005E05A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A2052B">
        <w:rPr>
          <w:noProof/>
        </w:rPr>
        <w:t>7</w:t>
      </w:r>
      <w:r>
        <w:fldChar w:fldCharType="end"/>
      </w:r>
      <w:r>
        <w:t>.</w:t>
      </w:r>
      <w:fldSimple w:instr=" SEQ ábra \* ARABIC \s 1 ">
        <w:r w:rsidR="00A2052B">
          <w:rPr>
            <w:noProof/>
          </w:rPr>
          <w:t>1</w:t>
        </w:r>
      </w:fldSimple>
      <w:r w:rsidR="005E05A9">
        <w:t>. ábra</w:t>
      </w:r>
      <w:bookmarkEnd w:id="105"/>
      <w:r w:rsidR="005E05A9">
        <w:t xml:space="preserve">: Feliratozott képek egy </w:t>
      </w:r>
      <w:proofErr w:type="spellStart"/>
      <w:r w:rsidR="005E05A9">
        <w:t>Nascar</w:t>
      </w:r>
      <w:proofErr w:type="spellEnd"/>
      <w:r w:rsidR="005E05A9">
        <w:t xml:space="preserve"> videóból</w:t>
      </w:r>
    </w:p>
    <w:p w14:paraId="6972023B" w14:textId="77777777" w:rsidR="005E05A9" w:rsidRPr="005E05A9" w:rsidRDefault="005E05A9" w:rsidP="005E05A9"/>
    <w:sectPr w:rsidR="005E05A9" w:rsidRPr="005E05A9" w:rsidSect="00D23BFC">
      <w:headerReference w:type="even" r:id="rId62"/>
      <w:footerReference w:type="default" r:id="rId63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1676E0" w14:textId="77777777" w:rsidR="00913E34" w:rsidRDefault="00913E34">
      <w:r>
        <w:separator/>
      </w:r>
    </w:p>
  </w:endnote>
  <w:endnote w:type="continuationSeparator" w:id="0">
    <w:p w14:paraId="3C3C7DB9" w14:textId="77777777" w:rsidR="00913E34" w:rsidRDefault="00913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A2052B" w:rsidRDefault="00A2052B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A2052B" w:rsidRDefault="00A2052B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CA3597" w14:textId="77777777" w:rsidR="00913E34" w:rsidRDefault="00913E34">
      <w:r>
        <w:separator/>
      </w:r>
    </w:p>
  </w:footnote>
  <w:footnote w:type="continuationSeparator" w:id="0">
    <w:p w14:paraId="6E1B28C4" w14:textId="77777777" w:rsidR="00913E34" w:rsidRDefault="00913E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A2052B" w:rsidRDefault="00A2052B"/>
  <w:p w14:paraId="3BA72012" w14:textId="77777777" w:rsidR="00A2052B" w:rsidRDefault="00A2052B"/>
  <w:p w14:paraId="1586239D" w14:textId="77777777" w:rsidR="00A2052B" w:rsidRDefault="00A2052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A544C18"/>
    <w:multiLevelType w:val="hybridMultilevel"/>
    <w:tmpl w:val="2DB278EA"/>
    <w:lvl w:ilvl="0" w:tplc="EDAA494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99C3B84"/>
    <w:multiLevelType w:val="multilevel"/>
    <w:tmpl w:val="4ADA2192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7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6"/>
  </w:num>
  <w:num w:numId="3">
    <w:abstractNumId w:val="16"/>
  </w:num>
  <w:num w:numId="4">
    <w:abstractNumId w:val="21"/>
  </w:num>
  <w:num w:numId="5">
    <w:abstractNumId w:val="22"/>
  </w:num>
  <w:num w:numId="6">
    <w:abstractNumId w:val="23"/>
  </w:num>
  <w:num w:numId="7">
    <w:abstractNumId w:val="18"/>
  </w:num>
  <w:num w:numId="8">
    <w:abstractNumId w:val="13"/>
  </w:num>
  <w:num w:numId="9">
    <w:abstractNumId w:val="19"/>
  </w:num>
  <w:num w:numId="10">
    <w:abstractNumId w:val="27"/>
  </w:num>
  <w:num w:numId="11">
    <w:abstractNumId w:val="20"/>
  </w:num>
  <w:num w:numId="12">
    <w:abstractNumId w:val="25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7"/>
  </w:num>
  <w:num w:numId="27">
    <w:abstractNumId w:val="24"/>
  </w:num>
  <w:num w:numId="28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00A9"/>
    <w:rsid w:val="000524E4"/>
    <w:rsid w:val="0005338C"/>
    <w:rsid w:val="00057E69"/>
    <w:rsid w:val="000733A0"/>
    <w:rsid w:val="00075A7D"/>
    <w:rsid w:val="000923F9"/>
    <w:rsid w:val="00092BE7"/>
    <w:rsid w:val="00096821"/>
    <w:rsid w:val="000A17D2"/>
    <w:rsid w:val="000A5B7E"/>
    <w:rsid w:val="000A723F"/>
    <w:rsid w:val="000A7483"/>
    <w:rsid w:val="000B161A"/>
    <w:rsid w:val="000B3A68"/>
    <w:rsid w:val="000B4B93"/>
    <w:rsid w:val="000B53E0"/>
    <w:rsid w:val="000B745A"/>
    <w:rsid w:val="000C222E"/>
    <w:rsid w:val="000C390E"/>
    <w:rsid w:val="000D2142"/>
    <w:rsid w:val="000D3D7D"/>
    <w:rsid w:val="000E6458"/>
    <w:rsid w:val="000E6567"/>
    <w:rsid w:val="001140E8"/>
    <w:rsid w:val="001322AC"/>
    <w:rsid w:val="00152E6F"/>
    <w:rsid w:val="001565C4"/>
    <w:rsid w:val="00171054"/>
    <w:rsid w:val="001819F1"/>
    <w:rsid w:val="00183FB1"/>
    <w:rsid w:val="00193D5F"/>
    <w:rsid w:val="001A354C"/>
    <w:rsid w:val="001A4225"/>
    <w:rsid w:val="001A57BC"/>
    <w:rsid w:val="001B2480"/>
    <w:rsid w:val="001B59AF"/>
    <w:rsid w:val="001C5BD1"/>
    <w:rsid w:val="001D5EBC"/>
    <w:rsid w:val="001E08B5"/>
    <w:rsid w:val="001E3B1E"/>
    <w:rsid w:val="001F2826"/>
    <w:rsid w:val="00200475"/>
    <w:rsid w:val="0020293F"/>
    <w:rsid w:val="002102C3"/>
    <w:rsid w:val="0021278A"/>
    <w:rsid w:val="0022100C"/>
    <w:rsid w:val="00222A98"/>
    <w:rsid w:val="00225F65"/>
    <w:rsid w:val="00227347"/>
    <w:rsid w:val="00230187"/>
    <w:rsid w:val="002433FE"/>
    <w:rsid w:val="002537A2"/>
    <w:rsid w:val="00253CC5"/>
    <w:rsid w:val="00264494"/>
    <w:rsid w:val="002648E4"/>
    <w:rsid w:val="00267677"/>
    <w:rsid w:val="00267762"/>
    <w:rsid w:val="002707A5"/>
    <w:rsid w:val="00277FDF"/>
    <w:rsid w:val="00283355"/>
    <w:rsid w:val="002841F9"/>
    <w:rsid w:val="00287686"/>
    <w:rsid w:val="002903D9"/>
    <w:rsid w:val="0029266B"/>
    <w:rsid w:val="002933AB"/>
    <w:rsid w:val="00297E37"/>
    <w:rsid w:val="002A13EC"/>
    <w:rsid w:val="002A1CC9"/>
    <w:rsid w:val="002C14E2"/>
    <w:rsid w:val="002C3C77"/>
    <w:rsid w:val="002C7FEC"/>
    <w:rsid w:val="002D02B7"/>
    <w:rsid w:val="002D0621"/>
    <w:rsid w:val="002D7DA9"/>
    <w:rsid w:val="002E0ED8"/>
    <w:rsid w:val="002E1D2A"/>
    <w:rsid w:val="002E7D38"/>
    <w:rsid w:val="002F5B55"/>
    <w:rsid w:val="00300EDB"/>
    <w:rsid w:val="00302BB3"/>
    <w:rsid w:val="00304C06"/>
    <w:rsid w:val="0030532F"/>
    <w:rsid w:val="003105ED"/>
    <w:rsid w:val="00311363"/>
    <w:rsid w:val="00313013"/>
    <w:rsid w:val="003146B7"/>
    <w:rsid w:val="00322605"/>
    <w:rsid w:val="00324B88"/>
    <w:rsid w:val="00326965"/>
    <w:rsid w:val="00330DA3"/>
    <w:rsid w:val="00331093"/>
    <w:rsid w:val="00332306"/>
    <w:rsid w:val="00334065"/>
    <w:rsid w:val="00334527"/>
    <w:rsid w:val="00334AD9"/>
    <w:rsid w:val="00347B80"/>
    <w:rsid w:val="003505C4"/>
    <w:rsid w:val="00350AEC"/>
    <w:rsid w:val="003527BC"/>
    <w:rsid w:val="00365B18"/>
    <w:rsid w:val="00365BEF"/>
    <w:rsid w:val="003734E2"/>
    <w:rsid w:val="0037381F"/>
    <w:rsid w:val="003958E7"/>
    <w:rsid w:val="00395CB0"/>
    <w:rsid w:val="00397BD8"/>
    <w:rsid w:val="003A2FBC"/>
    <w:rsid w:val="003A4CDB"/>
    <w:rsid w:val="003A65F0"/>
    <w:rsid w:val="003A6F68"/>
    <w:rsid w:val="003A7086"/>
    <w:rsid w:val="003A7A4E"/>
    <w:rsid w:val="003B0EA5"/>
    <w:rsid w:val="003B7F9A"/>
    <w:rsid w:val="003C1965"/>
    <w:rsid w:val="003D5480"/>
    <w:rsid w:val="003D573D"/>
    <w:rsid w:val="003E5D6A"/>
    <w:rsid w:val="003E70B1"/>
    <w:rsid w:val="003E7CE6"/>
    <w:rsid w:val="003F5425"/>
    <w:rsid w:val="004034E6"/>
    <w:rsid w:val="0040738E"/>
    <w:rsid w:val="00410924"/>
    <w:rsid w:val="00420D6B"/>
    <w:rsid w:val="004211DA"/>
    <w:rsid w:val="00422897"/>
    <w:rsid w:val="004248EC"/>
    <w:rsid w:val="004267D2"/>
    <w:rsid w:val="004273B5"/>
    <w:rsid w:val="0043147A"/>
    <w:rsid w:val="004348AB"/>
    <w:rsid w:val="00435628"/>
    <w:rsid w:val="00437031"/>
    <w:rsid w:val="004475EA"/>
    <w:rsid w:val="00451B7C"/>
    <w:rsid w:val="00454C44"/>
    <w:rsid w:val="00471032"/>
    <w:rsid w:val="00471955"/>
    <w:rsid w:val="0048395A"/>
    <w:rsid w:val="004851C7"/>
    <w:rsid w:val="004954E8"/>
    <w:rsid w:val="004A2DF7"/>
    <w:rsid w:val="004A4531"/>
    <w:rsid w:val="004C5FCB"/>
    <w:rsid w:val="004D43EB"/>
    <w:rsid w:val="004E39E3"/>
    <w:rsid w:val="004E3BAF"/>
    <w:rsid w:val="004E654A"/>
    <w:rsid w:val="004E702A"/>
    <w:rsid w:val="004F0622"/>
    <w:rsid w:val="004F1F2C"/>
    <w:rsid w:val="004F3990"/>
    <w:rsid w:val="004F7659"/>
    <w:rsid w:val="00501645"/>
    <w:rsid w:val="00502A30"/>
    <w:rsid w:val="00503209"/>
    <w:rsid w:val="00510A76"/>
    <w:rsid w:val="0051480D"/>
    <w:rsid w:val="00515111"/>
    <w:rsid w:val="00527606"/>
    <w:rsid w:val="00531873"/>
    <w:rsid w:val="00533682"/>
    <w:rsid w:val="00535354"/>
    <w:rsid w:val="005371FB"/>
    <w:rsid w:val="00537D61"/>
    <w:rsid w:val="005442D0"/>
    <w:rsid w:val="00546C23"/>
    <w:rsid w:val="005524FC"/>
    <w:rsid w:val="005535D8"/>
    <w:rsid w:val="0055549E"/>
    <w:rsid w:val="00571A89"/>
    <w:rsid w:val="00572159"/>
    <w:rsid w:val="00576495"/>
    <w:rsid w:val="00581E58"/>
    <w:rsid w:val="00586A65"/>
    <w:rsid w:val="0059147A"/>
    <w:rsid w:val="0059627D"/>
    <w:rsid w:val="005A501E"/>
    <w:rsid w:val="005D04EE"/>
    <w:rsid w:val="005D3443"/>
    <w:rsid w:val="005E01E0"/>
    <w:rsid w:val="005E05A9"/>
    <w:rsid w:val="005E250C"/>
    <w:rsid w:val="006027D3"/>
    <w:rsid w:val="00610330"/>
    <w:rsid w:val="00611CBA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D58"/>
    <w:rsid w:val="006A1B7F"/>
    <w:rsid w:val="006A6A2C"/>
    <w:rsid w:val="006C092A"/>
    <w:rsid w:val="006C3A1C"/>
    <w:rsid w:val="006D0774"/>
    <w:rsid w:val="006D338C"/>
    <w:rsid w:val="006D611F"/>
    <w:rsid w:val="006E25B4"/>
    <w:rsid w:val="006E2616"/>
    <w:rsid w:val="006E3D8D"/>
    <w:rsid w:val="006F512E"/>
    <w:rsid w:val="00700E3A"/>
    <w:rsid w:val="0071156D"/>
    <w:rsid w:val="007304AE"/>
    <w:rsid w:val="00730B3C"/>
    <w:rsid w:val="007337A6"/>
    <w:rsid w:val="0073745F"/>
    <w:rsid w:val="007374B6"/>
    <w:rsid w:val="00754FB6"/>
    <w:rsid w:val="00762029"/>
    <w:rsid w:val="007657B7"/>
    <w:rsid w:val="00780375"/>
    <w:rsid w:val="00783347"/>
    <w:rsid w:val="007875A4"/>
    <w:rsid w:val="007A4342"/>
    <w:rsid w:val="007B2533"/>
    <w:rsid w:val="007B61FD"/>
    <w:rsid w:val="007B70F1"/>
    <w:rsid w:val="007C1DD4"/>
    <w:rsid w:val="007C688B"/>
    <w:rsid w:val="007C7736"/>
    <w:rsid w:val="007D198B"/>
    <w:rsid w:val="007E3C5B"/>
    <w:rsid w:val="007F6DF2"/>
    <w:rsid w:val="008024F6"/>
    <w:rsid w:val="00804C12"/>
    <w:rsid w:val="008052D7"/>
    <w:rsid w:val="00816519"/>
    <w:rsid w:val="00816BCB"/>
    <w:rsid w:val="008231CC"/>
    <w:rsid w:val="00831299"/>
    <w:rsid w:val="00832015"/>
    <w:rsid w:val="00833995"/>
    <w:rsid w:val="00834B9E"/>
    <w:rsid w:val="00854BDC"/>
    <w:rsid w:val="0085735E"/>
    <w:rsid w:val="00862243"/>
    <w:rsid w:val="00862F2F"/>
    <w:rsid w:val="008637B6"/>
    <w:rsid w:val="00876436"/>
    <w:rsid w:val="008918D2"/>
    <w:rsid w:val="008A2E20"/>
    <w:rsid w:val="008A35D1"/>
    <w:rsid w:val="008A4C14"/>
    <w:rsid w:val="008A6ABC"/>
    <w:rsid w:val="008A7EA2"/>
    <w:rsid w:val="008B47F7"/>
    <w:rsid w:val="008B5626"/>
    <w:rsid w:val="008C5CEA"/>
    <w:rsid w:val="008C79F5"/>
    <w:rsid w:val="008D1047"/>
    <w:rsid w:val="008D5514"/>
    <w:rsid w:val="008E7228"/>
    <w:rsid w:val="008F0019"/>
    <w:rsid w:val="009023A6"/>
    <w:rsid w:val="0090541F"/>
    <w:rsid w:val="00913E34"/>
    <w:rsid w:val="009171B4"/>
    <w:rsid w:val="009209A3"/>
    <w:rsid w:val="009311D7"/>
    <w:rsid w:val="00933395"/>
    <w:rsid w:val="0093540A"/>
    <w:rsid w:val="0094053F"/>
    <w:rsid w:val="00940CB1"/>
    <w:rsid w:val="009446A4"/>
    <w:rsid w:val="00944FC2"/>
    <w:rsid w:val="00952A39"/>
    <w:rsid w:val="00963092"/>
    <w:rsid w:val="00963C8E"/>
    <w:rsid w:val="00967EDA"/>
    <w:rsid w:val="00973BBF"/>
    <w:rsid w:val="009766C4"/>
    <w:rsid w:val="009769C9"/>
    <w:rsid w:val="0098302B"/>
    <w:rsid w:val="00984850"/>
    <w:rsid w:val="009851E4"/>
    <w:rsid w:val="0098532E"/>
    <w:rsid w:val="009933D3"/>
    <w:rsid w:val="00997A7B"/>
    <w:rsid w:val="009B1AB8"/>
    <w:rsid w:val="009B321E"/>
    <w:rsid w:val="009C1C93"/>
    <w:rsid w:val="009C5EB6"/>
    <w:rsid w:val="009C71E3"/>
    <w:rsid w:val="009D408B"/>
    <w:rsid w:val="009D4974"/>
    <w:rsid w:val="009D65EF"/>
    <w:rsid w:val="009E5A51"/>
    <w:rsid w:val="009E6E5B"/>
    <w:rsid w:val="009F5145"/>
    <w:rsid w:val="009F5F2F"/>
    <w:rsid w:val="00A134F9"/>
    <w:rsid w:val="00A149B9"/>
    <w:rsid w:val="00A15BF8"/>
    <w:rsid w:val="00A2052B"/>
    <w:rsid w:val="00A24421"/>
    <w:rsid w:val="00A3428B"/>
    <w:rsid w:val="00A34DC4"/>
    <w:rsid w:val="00A45E79"/>
    <w:rsid w:val="00A467EB"/>
    <w:rsid w:val="00A56766"/>
    <w:rsid w:val="00A56DE5"/>
    <w:rsid w:val="00A65B80"/>
    <w:rsid w:val="00A726F4"/>
    <w:rsid w:val="00A73223"/>
    <w:rsid w:val="00A751E1"/>
    <w:rsid w:val="00A75C9F"/>
    <w:rsid w:val="00A77469"/>
    <w:rsid w:val="00A774BC"/>
    <w:rsid w:val="00AA7863"/>
    <w:rsid w:val="00AB3AF6"/>
    <w:rsid w:val="00AB511F"/>
    <w:rsid w:val="00AD2FED"/>
    <w:rsid w:val="00AE05C4"/>
    <w:rsid w:val="00AE3D7B"/>
    <w:rsid w:val="00AF5ED8"/>
    <w:rsid w:val="00B00B56"/>
    <w:rsid w:val="00B03442"/>
    <w:rsid w:val="00B04B27"/>
    <w:rsid w:val="00B13FD0"/>
    <w:rsid w:val="00B20789"/>
    <w:rsid w:val="00B23AD1"/>
    <w:rsid w:val="00B32242"/>
    <w:rsid w:val="00B4104A"/>
    <w:rsid w:val="00B438E0"/>
    <w:rsid w:val="00B50CAA"/>
    <w:rsid w:val="00B525A2"/>
    <w:rsid w:val="00B567E8"/>
    <w:rsid w:val="00B614D3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3242"/>
    <w:rsid w:val="00BD4423"/>
    <w:rsid w:val="00BD6B5D"/>
    <w:rsid w:val="00BE0C66"/>
    <w:rsid w:val="00BF1859"/>
    <w:rsid w:val="00BF1E08"/>
    <w:rsid w:val="00BF1E2E"/>
    <w:rsid w:val="00BF5126"/>
    <w:rsid w:val="00C00B3C"/>
    <w:rsid w:val="00C013FE"/>
    <w:rsid w:val="00C067C4"/>
    <w:rsid w:val="00C1214E"/>
    <w:rsid w:val="00C165E0"/>
    <w:rsid w:val="00C22D93"/>
    <w:rsid w:val="00C264DF"/>
    <w:rsid w:val="00C2686E"/>
    <w:rsid w:val="00C26A73"/>
    <w:rsid w:val="00C31260"/>
    <w:rsid w:val="00C40B60"/>
    <w:rsid w:val="00C53F92"/>
    <w:rsid w:val="00C55C61"/>
    <w:rsid w:val="00C64DB5"/>
    <w:rsid w:val="00C70BE1"/>
    <w:rsid w:val="00C71854"/>
    <w:rsid w:val="00C733A1"/>
    <w:rsid w:val="00C73DEE"/>
    <w:rsid w:val="00C77111"/>
    <w:rsid w:val="00C806D2"/>
    <w:rsid w:val="00C90B2C"/>
    <w:rsid w:val="00C94815"/>
    <w:rsid w:val="00C961F5"/>
    <w:rsid w:val="00CA1093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3BFC"/>
    <w:rsid w:val="00D27240"/>
    <w:rsid w:val="00D41383"/>
    <w:rsid w:val="00D429F2"/>
    <w:rsid w:val="00D47855"/>
    <w:rsid w:val="00D53F5A"/>
    <w:rsid w:val="00D71214"/>
    <w:rsid w:val="00D720BB"/>
    <w:rsid w:val="00D81927"/>
    <w:rsid w:val="00D81E1D"/>
    <w:rsid w:val="00D95E2C"/>
    <w:rsid w:val="00DB23C2"/>
    <w:rsid w:val="00DD454B"/>
    <w:rsid w:val="00DD6A58"/>
    <w:rsid w:val="00DF1F7D"/>
    <w:rsid w:val="00E07D54"/>
    <w:rsid w:val="00E07EE4"/>
    <w:rsid w:val="00E12B6F"/>
    <w:rsid w:val="00E1717F"/>
    <w:rsid w:val="00E225F6"/>
    <w:rsid w:val="00E255F8"/>
    <w:rsid w:val="00E343D5"/>
    <w:rsid w:val="00E407C0"/>
    <w:rsid w:val="00E42F0D"/>
    <w:rsid w:val="00E5291B"/>
    <w:rsid w:val="00E54B08"/>
    <w:rsid w:val="00E618F5"/>
    <w:rsid w:val="00E76B3A"/>
    <w:rsid w:val="00E80418"/>
    <w:rsid w:val="00E82326"/>
    <w:rsid w:val="00E832CD"/>
    <w:rsid w:val="00E8385C"/>
    <w:rsid w:val="00E86A0C"/>
    <w:rsid w:val="00E95DED"/>
    <w:rsid w:val="00E962C9"/>
    <w:rsid w:val="00EA1D45"/>
    <w:rsid w:val="00EB348B"/>
    <w:rsid w:val="00EC284D"/>
    <w:rsid w:val="00EC5067"/>
    <w:rsid w:val="00EC79DD"/>
    <w:rsid w:val="00ED10CF"/>
    <w:rsid w:val="00ED17CD"/>
    <w:rsid w:val="00EE1A1F"/>
    <w:rsid w:val="00EE2264"/>
    <w:rsid w:val="00EE26ED"/>
    <w:rsid w:val="00EE3554"/>
    <w:rsid w:val="00EE5B18"/>
    <w:rsid w:val="00EF308D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56CD4"/>
    <w:rsid w:val="00F642BE"/>
    <w:rsid w:val="00F7238E"/>
    <w:rsid w:val="00F7264A"/>
    <w:rsid w:val="00F75975"/>
    <w:rsid w:val="00F76BE9"/>
    <w:rsid w:val="00F7715E"/>
    <w:rsid w:val="00F91349"/>
    <w:rsid w:val="00FA1EB1"/>
    <w:rsid w:val="00FA29C7"/>
    <w:rsid w:val="00FA509F"/>
    <w:rsid w:val="00FA51E3"/>
    <w:rsid w:val="00FA644D"/>
    <w:rsid w:val="00FA7830"/>
    <w:rsid w:val="00FB08AC"/>
    <w:rsid w:val="00FB13AC"/>
    <w:rsid w:val="00FB3B23"/>
    <w:rsid w:val="00FC34DE"/>
    <w:rsid w:val="00FC683A"/>
    <w:rsid w:val="00FC729E"/>
    <w:rsid w:val="00FD3CC9"/>
    <w:rsid w:val="00FD3FFD"/>
    <w:rsid w:val="00FD73E5"/>
    <w:rsid w:val="00FE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E343D5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  <w:style w:type="table" w:styleId="PlainTable5">
    <w:name w:val="Plain Table 5"/>
    <w:basedOn w:val="TableNormal"/>
    <w:uiPriority w:val="45"/>
    <w:rsid w:val="00C70BE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8C5CE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CommentReference">
    <w:name w:val="annotation reference"/>
    <w:basedOn w:val="DefaultParagraphFont"/>
    <w:rsid w:val="00283355"/>
    <w:rPr>
      <w:sz w:val="16"/>
      <w:szCs w:val="16"/>
    </w:rPr>
  </w:style>
  <w:style w:type="paragraph" w:styleId="CommentText">
    <w:name w:val="annotation text"/>
    <w:basedOn w:val="Normal"/>
    <w:link w:val="CommentTextChar"/>
    <w:rsid w:val="002833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283355"/>
    <w:rPr>
      <w:lang w:eastAsia="en-US" w:bidi="ar-SA"/>
    </w:rPr>
  </w:style>
  <w:style w:type="paragraph" w:styleId="CommentSubject">
    <w:name w:val="annotation subject"/>
    <w:basedOn w:val="CommentText"/>
    <w:next w:val="CommentText"/>
    <w:link w:val="CommentSubjectChar"/>
    <w:rsid w:val="002833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283355"/>
    <w:rPr>
      <w:b/>
      <w:bCs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34" Type="http://schemas.openxmlformats.org/officeDocument/2006/relationships/hyperlink" Target="https://www.washington.edu/doit/what-difference-between-open-and-closed-captioning" TargetMode="External"/><Relationship Id="rId42" Type="http://schemas.openxmlformats.org/officeDocument/2006/relationships/hyperlink" Target="https://pdfs.semanticscholar.org/2864/cfd949e5b787b1fd22c05b5bb6450197a72e.pdf" TargetMode="External"/><Relationship Id="rId47" Type="http://schemas.openxmlformats.org/officeDocument/2006/relationships/hyperlink" Target="https://towardsdatascience.com/face-detection-for-beginners-e58e8f21aad9" TargetMode="External"/><Relationship Id="rId50" Type="http://schemas.openxmlformats.org/officeDocument/2006/relationships/hyperlink" Target="https://www.ibm.com/watson/media/video-enrichment" TargetMode="External"/><Relationship Id="rId55" Type="http://schemas.openxmlformats.org/officeDocument/2006/relationships/hyperlink" Target="https://arxiv.org/abs/1704.03155" TargetMode="External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researchgate.net/publication/264123179_Speaker-Following_Video_Subtitles" TargetMode="External"/><Relationship Id="rId37" Type="http://schemas.openxmlformats.org/officeDocument/2006/relationships/hyperlink" Target="https://www.ibm.com/cloud/watson-speech-to-text" TargetMode="External"/><Relationship Id="rId40" Type="http://schemas.openxmlformats.org/officeDocument/2006/relationships/hyperlink" Target="https://machinelearnings.co/automatic-subtitle-synchronization-e188a9275617" TargetMode="External"/><Relationship Id="rId45" Type="http://schemas.openxmlformats.org/officeDocument/2006/relationships/hyperlink" Target="https://ai-facets.org/robust-logo-detection-with-opencv/" TargetMode="External"/><Relationship Id="rId53" Type="http://schemas.openxmlformats.org/officeDocument/2006/relationships/hyperlink" Target="https://medium.com/zylapp/review-of-deep-learning-algorithms-for-object-detection-c1f3d437b852" TargetMode="External"/><Relationship Id="rId58" Type="http://schemas.openxmlformats.org/officeDocument/2006/relationships/hyperlink" Target="https://github.com/akarshzingade/Logo-Detection-YOLOv2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cloud.google.com/speech-to-text" TargetMode="External"/><Relationship Id="rId43" Type="http://schemas.openxmlformats.org/officeDocument/2006/relationships/hyperlink" Target="https://en.wikipedia.org/wiki/Comparison_of_optical_character_recognition_software" TargetMode="External"/><Relationship Id="rId48" Type="http://schemas.openxmlformats.org/officeDocument/2006/relationships/hyperlink" Target="https://en.wikipedia.org/wiki/Edge_detection" TargetMode="External"/><Relationship Id="rId56" Type="http://schemas.openxmlformats.org/officeDocument/2006/relationships/hyperlink" Target="https://www.pyimagesearch.com/2018/08/20/opencv-text-detection-east-text-detector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hyperlink" Target="https://matroska.org/technical/specs/subtitles/ssa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hyperlink" Target="https://www.techwalla.com/articles/what-is-open-captioning" TargetMode="External"/><Relationship Id="rId38" Type="http://schemas.openxmlformats.org/officeDocument/2006/relationships/hyperlink" Target="https://fosspost.org/lists/open-source-speech-recognition-speech-to-text" TargetMode="External"/><Relationship Id="rId46" Type="http://schemas.openxmlformats.org/officeDocument/2006/relationships/hyperlink" Target="https://www.talkwalker.com/blog/best-image-recognition-tools" TargetMode="External"/><Relationship Id="rId59" Type="http://schemas.openxmlformats.org/officeDocument/2006/relationships/hyperlink" Target="https://github.com/akarshzingade/Logo-Detection-YOLOv2/blob/master/obj.names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www.opentoegankelijk.be/exhibitors" TargetMode="External"/><Relationship Id="rId54" Type="http://schemas.openxmlformats.org/officeDocument/2006/relationships/hyperlink" Target="https://pjreddie.com/darknet/yolo/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hyperlink" Target="https://aws.amazon.com/transcribe/" TargetMode="External"/><Relationship Id="rId49" Type="http://schemas.openxmlformats.org/officeDocument/2006/relationships/hyperlink" Target="https://medium.com/@nikatsanka/comparing-edge-detection-methods-638a2919476e" TargetMode="External"/><Relationship Id="rId57" Type="http://schemas.openxmlformats.org/officeDocument/2006/relationships/hyperlink" Target="https://towardsdatascience.com/logo-detection-in-images-using-ssd-bcd3732e1776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hyperlink" Target="https://medium.com/diving-in-deep/logo-detection-using-pytorch-7897d4898211" TargetMode="External"/><Relationship Id="rId52" Type="http://schemas.openxmlformats.org/officeDocument/2006/relationships/hyperlink" Target="https://towardsdatascience.com/canny-edge-detection-step-by-step-in-python-computer-vision-b49c3a2d8123" TargetMode="External"/><Relationship Id="rId60" Type="http://schemas.openxmlformats.org/officeDocument/2006/relationships/image" Target="media/image2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www.videolan.org/vlc/index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813</TotalTime>
  <Pages>47</Pages>
  <Words>10031</Words>
  <Characters>69315</Characters>
  <Application>Microsoft Office Word</Application>
  <DocSecurity>0</DocSecurity>
  <Lines>1216</Lines>
  <Paragraphs>354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78992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34</cp:revision>
  <cp:lastPrinted>2019-12-11T13:15:00Z</cp:lastPrinted>
  <dcterms:created xsi:type="dcterms:W3CDTF">2019-12-11T13:16:00Z</dcterms:created>
  <dcterms:modified xsi:type="dcterms:W3CDTF">2020-04-22T18:09:00Z</dcterms:modified>
  <cp:category/>
</cp:coreProperties>
</file>